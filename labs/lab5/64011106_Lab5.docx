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0571" w14:textId="77777777" w:rsidR="00AC5EC7" w:rsidRPr="00AC5EC7" w:rsidRDefault="00AC5EC7" w:rsidP="00AC5EC7">
      <w:pPr>
        <w:jc w:val="right"/>
        <w:rPr>
          <w:b/>
          <w:bCs/>
        </w:rPr>
      </w:pPr>
      <w:r w:rsidRPr="00AC5EC7">
        <w:rPr>
          <w:rFonts w:cs="TH Sarabun New"/>
          <w:b/>
          <w:bCs/>
          <w:cs/>
        </w:rPr>
        <w:t>01076104</w:t>
      </w:r>
      <w:r w:rsidRPr="00AC5EC7">
        <w:rPr>
          <w:b/>
          <w:bCs/>
        </w:rPr>
        <w:t xml:space="preserve"> Programming Project</w:t>
      </w:r>
    </w:p>
    <w:p w14:paraId="3E018FC6" w14:textId="77777777" w:rsidR="00AC5EC7" w:rsidRPr="00AC5EC7" w:rsidRDefault="00AC5EC7" w:rsidP="00AC5EC7">
      <w:pPr>
        <w:jc w:val="right"/>
        <w:rPr>
          <w:b/>
          <w:bCs/>
        </w:rPr>
      </w:pPr>
      <w:r w:rsidRPr="00AC5EC7">
        <w:rPr>
          <w:rFonts w:cs="TH Sarabun New"/>
          <w:b/>
          <w:bCs/>
          <w:cs/>
        </w:rPr>
        <w:t>ภาควิชาวิศวกรรมคอมพิวเตอร์ คณะวิศวกรรมศาสตร์</w:t>
      </w:r>
    </w:p>
    <w:p w14:paraId="5CF582F5" w14:textId="77777777" w:rsidR="00AC5EC7" w:rsidRPr="00AC5EC7" w:rsidRDefault="00AC5EC7" w:rsidP="00AC5EC7">
      <w:pPr>
        <w:jc w:val="right"/>
        <w:rPr>
          <w:b/>
          <w:bCs/>
        </w:rPr>
      </w:pPr>
      <w:r w:rsidRPr="00AC5EC7">
        <w:rPr>
          <w:rFonts w:cs="TH Sarabun New"/>
          <w:b/>
          <w:bCs/>
          <w:cs/>
        </w:rPr>
        <w:t>สถาบันเทคโนโลยีพระจอมเกล้าเจ้าคุณทหารลาดกระบัง</w:t>
      </w:r>
    </w:p>
    <w:p w14:paraId="71E3DED5" w14:textId="77777777" w:rsidR="00AC5EC7" w:rsidRDefault="00AC5EC7" w:rsidP="00AC5EC7">
      <w:pPr>
        <w:rPr>
          <w:rFonts w:cs="TH Sarabun New"/>
        </w:rPr>
      </w:pPr>
    </w:p>
    <w:p w14:paraId="51ADDDA6" w14:textId="317508EB" w:rsidR="00AC5EC7" w:rsidRPr="00AC5EC7" w:rsidRDefault="00AC5EC7" w:rsidP="00AC5EC7">
      <w:pPr>
        <w:rPr>
          <w:b/>
          <w:bCs/>
        </w:rPr>
      </w:pPr>
      <w:r w:rsidRPr="00AC5EC7">
        <w:rPr>
          <w:rFonts w:cs="TH Sarabun New"/>
          <w:b/>
          <w:bCs/>
          <w:cs/>
        </w:rPr>
        <w:t xml:space="preserve">การทดลองที่ 5 : พื้นฐานการเขียน </w:t>
      </w:r>
      <w:r w:rsidRPr="00AC5EC7">
        <w:rPr>
          <w:b/>
          <w:bCs/>
        </w:rPr>
        <w:t xml:space="preserve">Text-mode Game </w:t>
      </w:r>
      <w:r w:rsidRPr="00AC5EC7">
        <w:rPr>
          <w:rFonts w:cs="TH Sarabun New"/>
          <w:b/>
          <w:bCs/>
          <w:cs/>
        </w:rPr>
        <w:t>ครั้งที่ 1</w:t>
      </w:r>
    </w:p>
    <w:p w14:paraId="161D11AF" w14:textId="4DE88BD0" w:rsidR="00AC5EC7" w:rsidRPr="00AC5EC7" w:rsidRDefault="00AC5EC7" w:rsidP="002E0735">
      <w:pPr>
        <w:pStyle w:val="Heading1"/>
      </w:pPr>
      <w:r w:rsidRPr="00AC5EC7">
        <w:rPr>
          <w:cs/>
        </w:rPr>
        <w:t>จุดประสงค์</w:t>
      </w:r>
    </w:p>
    <w:p w14:paraId="743C1B05" w14:textId="77777777" w:rsidR="00AC5EC7" w:rsidRDefault="00AC5EC7" w:rsidP="00AC5EC7">
      <w:pPr>
        <w:ind w:firstLine="720"/>
      </w:pPr>
      <w:r>
        <w:rPr>
          <w:rFonts w:cs="TH Sarabun New"/>
          <w:cs/>
        </w:rPr>
        <w:t xml:space="preserve">นักศึกษาสามารถพัฒนา </w:t>
      </w:r>
      <w:r>
        <w:t xml:space="preserve">Game </w:t>
      </w:r>
      <w:r>
        <w:rPr>
          <w:rFonts w:cs="TH Sarabun New"/>
          <w:cs/>
        </w:rPr>
        <w:t>ในส่วนของการควบคุม และการแสดงผลต่างๆ ขั้นพื้นฐานได้</w:t>
      </w:r>
    </w:p>
    <w:p w14:paraId="61BA8D0D" w14:textId="77777777" w:rsidR="00AC5EC7" w:rsidRDefault="00AC5EC7" w:rsidP="00AC5EC7">
      <w:pPr>
        <w:rPr>
          <w:rFonts w:cs="TH Sarabun New"/>
        </w:rPr>
      </w:pPr>
    </w:p>
    <w:p w14:paraId="40E594B7" w14:textId="3F4C0076" w:rsidR="00AC5EC7" w:rsidRPr="00AC5EC7" w:rsidRDefault="00AC5EC7" w:rsidP="002E0735">
      <w:pPr>
        <w:pStyle w:val="Heading1"/>
      </w:pPr>
      <w:r w:rsidRPr="00AC5EC7">
        <w:rPr>
          <w:cs/>
        </w:rPr>
        <w:t>ข้อกำหนด</w:t>
      </w:r>
    </w:p>
    <w:p w14:paraId="4286FABC" w14:textId="77777777" w:rsidR="00AC5EC7" w:rsidRDefault="00AC5EC7" w:rsidP="00AC5EC7">
      <w:pPr>
        <w:ind w:firstLine="720"/>
      </w:pPr>
      <w:r>
        <w:rPr>
          <w:rFonts w:cs="TH Sarabun New"/>
          <w:cs/>
        </w:rPr>
        <w:t xml:space="preserve">โปรแกรมมีการพัฒนาและทดสอบบน </w:t>
      </w:r>
      <w:r>
        <w:t xml:space="preserve">Visual C++ </w:t>
      </w:r>
      <w:r>
        <w:rPr>
          <w:rFonts w:cs="TH Sarabun New"/>
          <w:cs/>
        </w:rPr>
        <w:t>2019</w:t>
      </w:r>
      <w:r>
        <w:t xml:space="preserve"> Edition </w:t>
      </w:r>
      <w:r>
        <w:rPr>
          <w:rFonts w:cs="TH Sarabun New"/>
          <w:cs/>
        </w:rPr>
        <w:t xml:space="preserve">การปฏิบัติการโดยใช้ </w:t>
      </w:r>
      <w:r>
        <w:t>Compiler</w:t>
      </w:r>
    </w:p>
    <w:p w14:paraId="5C95564B" w14:textId="72C9E9B8" w:rsidR="00AC5EC7" w:rsidRDefault="00AC5EC7" w:rsidP="00AC5EC7">
      <w:pPr>
        <w:rPr>
          <w:rFonts w:cs="TH Sarabun New"/>
        </w:rPr>
      </w:pPr>
      <w:r>
        <w:rPr>
          <w:rFonts w:cs="TH Sarabun New"/>
          <w:cs/>
        </w:rPr>
        <w:t>ตัวอื่นๆ จะต้องมีการแก้ไขโปรแกรม</w:t>
      </w:r>
    </w:p>
    <w:p w14:paraId="4718301B" w14:textId="0C50F70C" w:rsidR="00AC5EC7" w:rsidRDefault="00AC5EC7" w:rsidP="00AC5EC7">
      <w:pPr>
        <w:rPr>
          <w:rFonts w:cs="TH Sarabun New"/>
        </w:rPr>
      </w:pPr>
    </w:p>
    <w:p w14:paraId="19224986" w14:textId="38216AE1" w:rsidR="00B04669" w:rsidRDefault="00B04669" w:rsidP="00AC5EC7">
      <w:pPr>
        <w:rPr>
          <w:rFonts w:cs="TH Sarabun New"/>
        </w:rPr>
      </w:pPr>
      <w:r w:rsidRPr="00B04669">
        <w:rPr>
          <w:rFonts w:cs="TH Sarabun New"/>
          <w:b/>
          <w:bCs/>
        </w:rPr>
        <w:t xml:space="preserve">GitHub </w:t>
      </w:r>
      <w:proofErr w:type="gramStart"/>
      <w:r w:rsidRPr="00B04669">
        <w:rPr>
          <w:rFonts w:cs="TH Sarabun New"/>
          <w:b/>
          <w:bCs/>
        </w:rPr>
        <w:t>URL</w:t>
      </w:r>
      <w:r>
        <w:rPr>
          <w:rFonts w:cs="TH Sarabun New"/>
          <w:b/>
          <w:bCs/>
        </w:rPr>
        <w:t xml:space="preserve"> </w:t>
      </w:r>
      <w:r w:rsidRPr="00B04669">
        <w:rPr>
          <w:rFonts w:cs="TH Sarabun New"/>
          <w:b/>
          <w:bCs/>
        </w:rPr>
        <w:t>:</w:t>
      </w:r>
      <w:proofErr w:type="gramEnd"/>
      <w:r>
        <w:rPr>
          <w:rFonts w:cs="TH Sarabun New"/>
        </w:rPr>
        <w:t xml:space="preserve"> </w:t>
      </w:r>
      <w:hyperlink r:id="rId6" w:history="1">
        <w:r w:rsidRPr="006943BD">
          <w:rPr>
            <w:rStyle w:val="Hyperlink"/>
            <w:rFonts w:cs="TH Sarabun New"/>
          </w:rPr>
          <w:t>https://github.com/nkd3v/programming-fundamental/tree/master/labs/lab5</w:t>
        </w:r>
      </w:hyperlink>
    </w:p>
    <w:p w14:paraId="499BB842" w14:textId="1C39F0A0" w:rsidR="00B04669" w:rsidRPr="00B04669" w:rsidRDefault="00B04669" w:rsidP="00B04669">
      <w:pPr>
        <w:pStyle w:val="Heading1"/>
        <w:rPr>
          <w:vanish/>
          <w:specVanish/>
        </w:rPr>
      </w:pPr>
      <w:r>
        <w:t xml:space="preserve">Assignment </w:t>
      </w:r>
      <w:proofErr w:type="gramStart"/>
      <w:r>
        <w:t>1 :</w:t>
      </w:r>
      <w:proofErr w:type="gramEnd"/>
    </w:p>
    <w:p w14:paraId="3065DE4D" w14:textId="3C597FC6" w:rsidR="00B04669" w:rsidRDefault="00B04669" w:rsidP="00B04669">
      <w:r>
        <w:rPr>
          <w:rFonts w:cs="TH Sarabun New"/>
          <w:cs/>
        </w:rPr>
        <w:t xml:space="preserve"> คำสั่ง </w:t>
      </w:r>
      <w:proofErr w:type="spellStart"/>
      <w:r>
        <w:t>draw_ship</w:t>
      </w:r>
      <w:proofErr w:type="spellEnd"/>
      <w:r>
        <w:t xml:space="preserve">() </w:t>
      </w:r>
      <w:r>
        <w:rPr>
          <w:rFonts w:cs="TH Sarabun New"/>
          <w:cs/>
        </w:rPr>
        <w:t xml:space="preserve">จะทำงานเพียงวาดรูปยานที่จุด </w:t>
      </w:r>
      <w:r>
        <w:t xml:space="preserve">curser </w:t>
      </w:r>
      <w:r>
        <w:rPr>
          <w:rFonts w:cs="TH Sarabun New"/>
          <w:cs/>
        </w:rPr>
        <w:t>ปัจจุบันเท่านั้น ให้นักศึกษา</w:t>
      </w:r>
    </w:p>
    <w:p w14:paraId="4F0DF44F" w14:textId="77777777" w:rsidR="00B04669" w:rsidRDefault="00B04669" w:rsidP="00B04669">
      <w:r>
        <w:rPr>
          <w:rFonts w:cs="TH Sarabun New"/>
          <w:cs/>
        </w:rPr>
        <w:t>แก้ไข</w:t>
      </w:r>
      <w:proofErr w:type="spellStart"/>
      <w:r>
        <w:rPr>
          <w:rFonts w:cs="TH Sarabun New"/>
          <w:cs/>
        </w:rPr>
        <w:t>ฟั</w:t>
      </w:r>
      <w:proofErr w:type="spellEnd"/>
      <w:r>
        <w:rPr>
          <w:rFonts w:cs="TH Sarabun New"/>
          <w:cs/>
        </w:rPr>
        <w:t>งก</w:t>
      </w:r>
      <w:proofErr w:type="spellStart"/>
      <w:r>
        <w:rPr>
          <w:rFonts w:cs="TH Sarabun New"/>
          <w:cs/>
        </w:rPr>
        <w:t>์ชั่น</w:t>
      </w:r>
      <w:proofErr w:type="spellEnd"/>
      <w:r>
        <w:rPr>
          <w:rFonts w:cs="TH Sarabun New"/>
          <w:cs/>
        </w:rPr>
        <w:t xml:space="preserve"> </w:t>
      </w:r>
      <w:proofErr w:type="spellStart"/>
      <w:r>
        <w:t>draw_ship</w:t>
      </w:r>
      <w:proofErr w:type="spellEnd"/>
      <w:r>
        <w:t xml:space="preserve">() </w:t>
      </w:r>
      <w:r>
        <w:rPr>
          <w:rFonts w:cs="TH Sarabun New"/>
          <w:cs/>
        </w:rPr>
        <w:t xml:space="preserve">ให้เป็น </w:t>
      </w:r>
      <w:proofErr w:type="spellStart"/>
      <w:r>
        <w:t>draw_ship</w:t>
      </w:r>
      <w:proofErr w:type="spellEnd"/>
      <w:r>
        <w:t xml:space="preserve"> (int </w:t>
      </w:r>
      <w:proofErr w:type="spellStart"/>
      <w:r>
        <w:t>x,int</w:t>
      </w:r>
      <w:proofErr w:type="spellEnd"/>
      <w:r>
        <w:t xml:space="preserve"> y) </w:t>
      </w:r>
      <w:r>
        <w:rPr>
          <w:rFonts w:cs="TH Sarabun New"/>
          <w:cs/>
        </w:rPr>
        <w:t xml:space="preserve">ซึ่งจะแสดงผลยานที่บรรทัดที่ </w:t>
      </w:r>
      <w:r>
        <w:t xml:space="preserve">y </w:t>
      </w:r>
      <w:r>
        <w:rPr>
          <w:rFonts w:cs="TH Sarabun New"/>
          <w:cs/>
        </w:rPr>
        <w:t xml:space="preserve">ตัวอักษรที่ </w:t>
      </w:r>
      <w:r>
        <w:t>x</w:t>
      </w:r>
    </w:p>
    <w:p w14:paraId="738BFD4E" w14:textId="656252DA" w:rsidR="00B04669" w:rsidRPr="00B04669" w:rsidRDefault="00B04669" w:rsidP="00B04669">
      <w:pPr>
        <w:rPr>
          <w:cs/>
        </w:rPr>
      </w:pPr>
      <w:r>
        <w:rPr>
          <w:rFonts w:cs="TH Sarabun New"/>
          <w:cs/>
        </w:rPr>
        <w:t>แล้วทดลองใช้งาน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4669" w14:paraId="18D388C4" w14:textId="77777777" w:rsidTr="00B04669">
        <w:tc>
          <w:tcPr>
            <w:tcW w:w="9016" w:type="dxa"/>
          </w:tcPr>
          <w:p w14:paraId="0305991E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#include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&lt;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windows.h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&gt;</w:t>
            </w:r>
          </w:p>
          <w:p w14:paraId="08CFC8A7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#include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&lt;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stdio.h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&gt;</w:t>
            </w:r>
          </w:p>
          <w:p w14:paraId="26515D5A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#include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&lt;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conio.h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&gt;</w:t>
            </w:r>
          </w:p>
          <w:p w14:paraId="1A771663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65A2903E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void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spellStart"/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gotoxy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SHORT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SHORT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{</w:t>
            </w:r>
          </w:p>
          <w:p w14:paraId="28848C87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COORD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c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{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};</w:t>
            </w:r>
          </w:p>
          <w:p w14:paraId="000FEBB7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SetConsoleCursorPosition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GetStdHandle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STD_OUTPUT_HANDLE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), c);</w:t>
            </w:r>
          </w:p>
          <w:p w14:paraId="7DD288B2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}</w:t>
            </w:r>
          </w:p>
          <w:p w14:paraId="10D2FDDE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0961EFD0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void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draw_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ship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{</w:t>
            </w:r>
          </w:p>
          <w:p w14:paraId="0D39C0F4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gotoxy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7BAC0191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printf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" &lt;-0-&gt; "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10C508F8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}</w:t>
            </w:r>
          </w:p>
          <w:p w14:paraId="71F5DE25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0058194C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main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{</w:t>
            </w:r>
          </w:p>
          <w:p w14:paraId="4ECF22CB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x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10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y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5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;</w:t>
            </w:r>
            <w:proofErr w:type="gramEnd"/>
          </w:p>
          <w:p w14:paraId="7B76A9B3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draw_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ship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x, y);</w:t>
            </w:r>
          </w:p>
          <w:p w14:paraId="12592C18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01FD5623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return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0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;</w:t>
            </w:r>
            <w:proofErr w:type="gramEnd"/>
          </w:p>
          <w:p w14:paraId="067A31C2" w14:textId="63C9801B" w:rsidR="00B04669" w:rsidRPr="002C520C" w:rsidRDefault="002C520C" w:rsidP="00B04669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1"/>
                <w:szCs w:val="21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}</w:t>
            </w:r>
          </w:p>
        </w:tc>
      </w:tr>
    </w:tbl>
    <w:p w14:paraId="4474C7C1" w14:textId="2A50CFB6" w:rsidR="00B04669" w:rsidRDefault="00B04669" w:rsidP="00AC5EC7">
      <w:pPr>
        <w:rPr>
          <w:rFonts w:cs="TH Sarabun New"/>
        </w:rPr>
      </w:pPr>
    </w:p>
    <w:p w14:paraId="793D3ECC" w14:textId="77777777" w:rsidR="00B04669" w:rsidRDefault="00B04669">
      <w:pPr>
        <w:rPr>
          <w:rFonts w:cs="TH Sarabun New"/>
        </w:rPr>
      </w:pPr>
      <w:r>
        <w:rPr>
          <w:rFonts w:cs="TH Sarabun New"/>
        </w:rPr>
        <w:br w:type="page"/>
      </w:r>
    </w:p>
    <w:p w14:paraId="731FA440" w14:textId="3DB53FF0" w:rsidR="00B04669" w:rsidRPr="00B04669" w:rsidRDefault="00B04669" w:rsidP="00B04669">
      <w:pPr>
        <w:pStyle w:val="Heading1"/>
        <w:rPr>
          <w:vanish/>
          <w:specVanish/>
        </w:rPr>
      </w:pPr>
      <w:r>
        <w:lastRenderedPageBreak/>
        <w:t xml:space="preserve">Assignment </w:t>
      </w:r>
      <w:proofErr w:type="gramStart"/>
      <w:r>
        <w:t>2 :</w:t>
      </w:r>
      <w:proofErr w:type="gramEnd"/>
    </w:p>
    <w:p w14:paraId="6D734A85" w14:textId="6D629E5F" w:rsidR="00B04669" w:rsidRDefault="00B04669" w:rsidP="00B04669">
      <w:r>
        <w:rPr>
          <w:rFonts w:cs="TH Sarabun New"/>
          <w:cs/>
        </w:rPr>
        <w:t xml:space="preserve"> ให้นักศึกษาลองแก้โปรแกรมใน </w:t>
      </w:r>
      <w:r>
        <w:t>Example 4</w:t>
      </w:r>
      <w:r>
        <w:rPr>
          <w:rFonts w:cs="TH Sarabun New"/>
          <w:cs/>
        </w:rPr>
        <w:t xml:space="preserve"> ให้ยานเคลื่อนที่ในบรรทัดที่ </w:t>
      </w:r>
      <w:r>
        <w:t>20</w:t>
      </w:r>
      <w:r>
        <w:rPr>
          <w:rFonts w:cs="TH Sarabun New"/>
          <w:cs/>
        </w:rPr>
        <w:t xml:space="preserve"> จากทางซ้าย</w:t>
      </w:r>
    </w:p>
    <w:p w14:paraId="7AFEBD42" w14:textId="77777777" w:rsidR="00B04669" w:rsidRDefault="00B04669" w:rsidP="00B04669">
      <w:r>
        <w:rPr>
          <w:rFonts w:cs="TH Sarabun New"/>
          <w:cs/>
        </w:rPr>
        <w:t xml:space="preserve">ของจอภาพไปยังด้านขวาของจอภาพ (กำหนดให้จอภาพมี </w:t>
      </w:r>
      <w:r>
        <w:t>80</w:t>
      </w:r>
      <w:r>
        <w:rPr>
          <w:rFonts w:cs="TH Sarabun New"/>
          <w:cs/>
        </w:rPr>
        <w:t xml:space="preserve"> ตัวอักษรต่อบรรทัด) โดยยานจะเคลื่อนที่อย่าง</w:t>
      </w:r>
    </w:p>
    <w:p w14:paraId="7D517708" w14:textId="441FF960" w:rsidR="00B04669" w:rsidRPr="00B04669" w:rsidRDefault="00B04669" w:rsidP="00B04669">
      <w:r>
        <w:rPr>
          <w:rFonts w:cs="TH Sarabun New"/>
          <w:cs/>
        </w:rPr>
        <w:t xml:space="preserve">ช้าๆ ตำแหน่งละ </w:t>
      </w:r>
      <w:r>
        <w:t xml:space="preserve">500 </w:t>
      </w:r>
      <w:r>
        <w:rPr>
          <w:rFonts w:cs="TH Sarabun New"/>
          <w:cs/>
        </w:rPr>
        <w:t>มิลลิวินาท</w:t>
      </w:r>
      <w:r w:rsidR="00B2226A">
        <w:rPr>
          <w:rFonts w:cs="TH Sarabun New" w:hint="cs"/>
          <w:cs/>
        </w:rPr>
        <w:t>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4669" w14:paraId="688EF420" w14:textId="77777777" w:rsidTr="000E1EE8">
        <w:tc>
          <w:tcPr>
            <w:tcW w:w="9016" w:type="dxa"/>
          </w:tcPr>
          <w:p w14:paraId="2C96934D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#include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&lt;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windows.h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&gt;</w:t>
            </w:r>
          </w:p>
          <w:p w14:paraId="279DC365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#include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&lt;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stdio.h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&gt;</w:t>
            </w:r>
          </w:p>
          <w:p w14:paraId="6A5DCC09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#include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&lt;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conio.h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&gt;</w:t>
            </w:r>
          </w:p>
          <w:p w14:paraId="2B696703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05A1AD98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define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SHIP_HEIGHT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1</w:t>
            </w:r>
          </w:p>
          <w:p w14:paraId="268D48FB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define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SHIP_WIDTH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5</w:t>
            </w:r>
          </w:p>
          <w:p w14:paraId="153597D5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440E8744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void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spellStart"/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gotoxy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SHORT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SHORT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{</w:t>
            </w:r>
          </w:p>
          <w:p w14:paraId="7C682114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COORD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c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{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};</w:t>
            </w:r>
          </w:p>
          <w:p w14:paraId="41C9F341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SetConsoleCursorPosition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GetStdHandle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STD_OUTPUT_HANDLE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), c);</w:t>
            </w:r>
          </w:p>
          <w:p w14:paraId="7B85C92B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}</w:t>
            </w:r>
          </w:p>
          <w:p w14:paraId="56837E8A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0D9A6128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void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draw_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ship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{</w:t>
            </w:r>
          </w:p>
          <w:p w14:paraId="768DFA05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gotoxy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3FBD7E63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printf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" &lt;-0-&gt; "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63A67D72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}</w:t>
            </w:r>
          </w:p>
          <w:p w14:paraId="05276452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53405276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main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{</w:t>
            </w:r>
          </w:p>
          <w:p w14:paraId="65A86D4E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for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(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x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0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; x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+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SHIP_WIDTH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&lt;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80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; x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++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{</w:t>
            </w:r>
          </w:p>
          <w:p w14:paraId="09762D85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draw_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ship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x, </w:t>
            </w:r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20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15BCF52D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Sleep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500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0D16791F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}</w:t>
            </w:r>
          </w:p>
          <w:p w14:paraId="32314F76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28C23A5C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return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0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;</w:t>
            </w:r>
            <w:proofErr w:type="gramEnd"/>
          </w:p>
          <w:p w14:paraId="1FED2AC8" w14:textId="5EBDBBD3" w:rsidR="00B04669" w:rsidRPr="002C520C" w:rsidRDefault="002C520C" w:rsidP="00B04669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1"/>
                <w:szCs w:val="21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}</w:t>
            </w:r>
          </w:p>
        </w:tc>
      </w:tr>
    </w:tbl>
    <w:p w14:paraId="5890AF91" w14:textId="01F0DBB7" w:rsidR="00B04669" w:rsidRDefault="00B04669" w:rsidP="00AC5EC7">
      <w:pPr>
        <w:rPr>
          <w:rFonts w:cs="TH Sarabun New"/>
        </w:rPr>
      </w:pPr>
    </w:p>
    <w:p w14:paraId="1029B75A" w14:textId="77777777" w:rsidR="00B04669" w:rsidRDefault="00B04669">
      <w:pPr>
        <w:rPr>
          <w:rFonts w:cs="TH Sarabun New"/>
        </w:rPr>
      </w:pPr>
      <w:r>
        <w:rPr>
          <w:rFonts w:cs="TH Sarabun New"/>
        </w:rPr>
        <w:br w:type="page"/>
      </w:r>
    </w:p>
    <w:p w14:paraId="78424145" w14:textId="5C719D64" w:rsidR="00B04669" w:rsidRPr="00B04669" w:rsidRDefault="00B04669" w:rsidP="00B04669">
      <w:pPr>
        <w:pStyle w:val="Heading1"/>
        <w:rPr>
          <w:vanish/>
          <w:specVanish/>
        </w:rPr>
      </w:pPr>
      <w:r>
        <w:lastRenderedPageBreak/>
        <w:t xml:space="preserve">Assignment </w:t>
      </w:r>
      <w:proofErr w:type="gramStart"/>
      <w:r>
        <w:t>3 :</w:t>
      </w:r>
      <w:proofErr w:type="gramEnd"/>
    </w:p>
    <w:p w14:paraId="6785FC59" w14:textId="47377E0A" w:rsidR="00B04669" w:rsidRDefault="00B04669" w:rsidP="00B04669">
      <w:r>
        <w:rPr>
          <w:rFonts w:cs="TH Sarabun New"/>
          <w:cs/>
        </w:rPr>
        <w:t xml:space="preserve"> เนื่องจากหน้าจอปกติจะมีจำนวนตัวอักษรต่อบรรทัดคือ </w:t>
      </w:r>
      <w:r>
        <w:t>80</w:t>
      </w:r>
      <w:r>
        <w:rPr>
          <w:rFonts w:cs="TH Sarabun New"/>
          <w:cs/>
        </w:rPr>
        <w:t xml:space="preserve"> และโปรแกรมปัจจุบันมี </w:t>
      </w:r>
      <w:r>
        <w:t xml:space="preserve">bug </w:t>
      </w:r>
      <w:r>
        <w:rPr>
          <w:rFonts w:cs="TH Sarabun New"/>
          <w:cs/>
        </w:rPr>
        <w:t>ที่</w:t>
      </w:r>
    </w:p>
    <w:p w14:paraId="1A2ED1AE" w14:textId="77777777" w:rsidR="00B04669" w:rsidRDefault="00B04669" w:rsidP="00B04669">
      <w:r>
        <w:rPr>
          <w:rFonts w:cs="TH Sarabun New"/>
          <w:cs/>
        </w:rPr>
        <w:t>ยอมให้ยานจะเคลื่อนที่ไปนอกพื้นที่จอภาพ ให้นักศึกษาแก้ไขโปรแกรมให้ยานเคลื่อนที่ได้ในช่วงของจอภาพ</w:t>
      </w:r>
    </w:p>
    <w:p w14:paraId="0DAFED7B" w14:textId="112EB08B" w:rsidR="00B04669" w:rsidRPr="00B04669" w:rsidRDefault="00B04669" w:rsidP="00B04669">
      <w:r>
        <w:rPr>
          <w:rFonts w:cs="TH Sarabun New"/>
          <w:cs/>
        </w:rPr>
        <w:t>เท่านั้น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4669" w14:paraId="3AE31667" w14:textId="77777777" w:rsidTr="000E1EE8">
        <w:tc>
          <w:tcPr>
            <w:tcW w:w="9016" w:type="dxa"/>
          </w:tcPr>
          <w:p w14:paraId="34822359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#include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&lt;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windows.h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&gt;</w:t>
            </w:r>
          </w:p>
          <w:p w14:paraId="7F92ECDD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#include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&lt;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stdio.h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&gt;</w:t>
            </w:r>
          </w:p>
          <w:p w14:paraId="4295CAD4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#include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&lt;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conio.h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&gt;</w:t>
            </w:r>
          </w:p>
          <w:p w14:paraId="0792FA44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2C97AE9D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define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DELTA_TIME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100</w:t>
            </w:r>
          </w:p>
          <w:p w14:paraId="52128172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define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SHIP_HEIGHT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1</w:t>
            </w:r>
          </w:p>
          <w:p w14:paraId="2AFCC609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define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SHIP_WIDTH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5</w:t>
            </w:r>
          </w:p>
          <w:p w14:paraId="3E461605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define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SCREEN_HEIGHT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23</w:t>
            </w:r>
          </w:p>
          <w:p w14:paraId="21C793FC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define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SCREEN_WIDTH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80</w:t>
            </w:r>
          </w:p>
          <w:p w14:paraId="0085000B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095F6324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void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spellStart"/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gotoxy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SHORT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SHORT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{</w:t>
            </w:r>
          </w:p>
          <w:p w14:paraId="2B6B17F3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COORD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c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{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};</w:t>
            </w:r>
          </w:p>
          <w:p w14:paraId="46828946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SetConsoleCursorPosition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GetStdHandle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STD_OUTPUT_HANDLE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), c);</w:t>
            </w:r>
          </w:p>
          <w:p w14:paraId="18D92946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}</w:t>
            </w:r>
          </w:p>
          <w:p w14:paraId="5E110E56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4F5FE404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void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draw_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ship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{</w:t>
            </w:r>
          </w:p>
          <w:p w14:paraId="2CBB4113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gotoxy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26BC44A7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printf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" &lt;-0-&gt; "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1FA290D6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}</w:t>
            </w:r>
          </w:p>
          <w:p w14:paraId="3A9B373C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6FA2DC4D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main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{</w:t>
            </w:r>
          </w:p>
          <w:p w14:paraId="55EA5834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char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ch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' 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'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;</w:t>
            </w:r>
            <w:proofErr w:type="gramEnd"/>
          </w:p>
          <w:p w14:paraId="1A46A1D4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x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38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y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20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;</w:t>
            </w:r>
            <w:proofErr w:type="gramEnd"/>
          </w:p>
          <w:p w14:paraId="22BAFAD0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draw_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ship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x, y);</w:t>
            </w:r>
          </w:p>
          <w:p w14:paraId="7A34CB43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5666B10A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do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{</w:t>
            </w:r>
          </w:p>
          <w:p w14:paraId="3CA2B575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if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(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_</w:t>
            </w:r>
            <w:proofErr w:type="spellStart"/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kbhit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)) {</w:t>
            </w:r>
          </w:p>
          <w:p w14:paraId="491827C3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ch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_</w:t>
            </w:r>
            <w:proofErr w:type="spellStart"/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getch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3EBA5103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0CC2AC85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if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(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ch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==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'a'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&amp;&amp;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x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-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1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&gt;=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0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</w:t>
            </w:r>
          </w:p>
          <w:p w14:paraId="23612849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    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draw_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ship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--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x, y);</w:t>
            </w:r>
          </w:p>
          <w:p w14:paraId="61533450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else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if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(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ch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==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'd'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&amp;&amp;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x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+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SHIP_WIDTH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&lt;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80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</w:t>
            </w:r>
          </w:p>
          <w:p w14:paraId="500AB8F4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    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draw_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ship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++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x, y);</w:t>
            </w:r>
          </w:p>
          <w:p w14:paraId="466644F4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5C701616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fflush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stdin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  <w:proofErr w:type="gramEnd"/>
          </w:p>
          <w:p w14:paraId="530C34D7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}</w:t>
            </w:r>
          </w:p>
          <w:p w14:paraId="1653F6B2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Sleep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DELTA_TIME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2E2BD54B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}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while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(</w:t>
            </w:r>
            <w:proofErr w:type="spellStart"/>
            <w:proofErr w:type="gramStart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ch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!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'x'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62A274C9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0D673B5C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return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0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;</w:t>
            </w:r>
            <w:proofErr w:type="gramEnd"/>
          </w:p>
          <w:p w14:paraId="20CEDC38" w14:textId="4155C97D" w:rsidR="00B04669" w:rsidRPr="002C520C" w:rsidRDefault="002C520C" w:rsidP="00B04669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1"/>
                <w:szCs w:val="21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}</w:t>
            </w:r>
          </w:p>
        </w:tc>
      </w:tr>
    </w:tbl>
    <w:p w14:paraId="044556CD" w14:textId="6C8ADCC8" w:rsidR="00B04669" w:rsidRDefault="00B04669" w:rsidP="00AC5EC7">
      <w:pPr>
        <w:rPr>
          <w:rFonts w:cs="TH Sarabun New"/>
        </w:rPr>
      </w:pPr>
    </w:p>
    <w:p w14:paraId="2644CAB6" w14:textId="77777777" w:rsidR="00B04669" w:rsidRDefault="00B04669">
      <w:pPr>
        <w:rPr>
          <w:rFonts w:cs="TH Sarabun New"/>
        </w:rPr>
      </w:pPr>
      <w:r>
        <w:rPr>
          <w:rFonts w:cs="TH Sarabun New"/>
        </w:rPr>
        <w:br w:type="page"/>
      </w:r>
    </w:p>
    <w:p w14:paraId="6E920618" w14:textId="1E2AD2CB" w:rsidR="002E0735" w:rsidRPr="00B04669" w:rsidRDefault="002E0735" w:rsidP="002E0735">
      <w:pPr>
        <w:pStyle w:val="Heading1"/>
        <w:rPr>
          <w:vanish/>
          <w:specVanish/>
        </w:rPr>
      </w:pPr>
      <w:r w:rsidRPr="002E0735">
        <w:lastRenderedPageBreak/>
        <w:t xml:space="preserve">Assignment </w:t>
      </w:r>
      <w:proofErr w:type="gramStart"/>
      <w:r>
        <w:t>4</w:t>
      </w:r>
      <w:r w:rsidR="00B04669">
        <w:t xml:space="preserve"> :</w:t>
      </w:r>
      <w:proofErr w:type="gramEnd"/>
    </w:p>
    <w:p w14:paraId="47551966" w14:textId="1966F752" w:rsidR="00B04669" w:rsidRDefault="00B04669" w:rsidP="00B04669">
      <w:r>
        <w:rPr>
          <w:rFonts w:cs="TH Sarabun New"/>
          <w:cs/>
        </w:rPr>
        <w:t xml:space="preserve"> เนื่องจากขอบของรูปยานใน</w:t>
      </w:r>
      <w:proofErr w:type="spellStart"/>
      <w:r>
        <w:rPr>
          <w:rFonts w:cs="TH Sarabun New"/>
          <w:cs/>
        </w:rPr>
        <w:t>ฟั</w:t>
      </w:r>
      <w:proofErr w:type="spellEnd"/>
      <w:r>
        <w:rPr>
          <w:rFonts w:cs="TH Sarabun New"/>
          <w:cs/>
        </w:rPr>
        <w:t>งก</w:t>
      </w:r>
      <w:proofErr w:type="spellStart"/>
      <w:r>
        <w:rPr>
          <w:rFonts w:cs="TH Sarabun New"/>
          <w:cs/>
        </w:rPr>
        <w:t>์ชั่น</w:t>
      </w:r>
      <w:proofErr w:type="spellEnd"/>
      <w:r>
        <w:rPr>
          <w:rFonts w:cs="TH Sarabun New"/>
          <w:cs/>
        </w:rPr>
        <w:t xml:space="preserve"> </w:t>
      </w:r>
      <w:proofErr w:type="spellStart"/>
      <w:r>
        <w:t>draw_ship</w:t>
      </w:r>
      <w:proofErr w:type="spellEnd"/>
      <w:r>
        <w:t xml:space="preserve">() </w:t>
      </w:r>
      <w:r>
        <w:rPr>
          <w:rFonts w:cs="TH Sarabun New"/>
          <w:cs/>
        </w:rPr>
        <w:t>จะมีช่องว่างด้านข้างปีกทั้งซ้ายและขวา</w:t>
      </w:r>
    </w:p>
    <w:p w14:paraId="26BC3C05" w14:textId="77777777" w:rsidR="00B04669" w:rsidRDefault="00B04669" w:rsidP="00B04669">
      <w:r>
        <w:rPr>
          <w:rFonts w:cs="TH Sarabun New"/>
          <w:cs/>
        </w:rPr>
        <w:t>ทำให้การเคลื่อนที่ไปทางซ้ายหรือขวาจะมีการลบภาพเดิมโดยอัตโนมัติแต่ในกรณีที่มีการเลื่อนยานขึ้นหรือลง</w:t>
      </w:r>
    </w:p>
    <w:p w14:paraId="1E574237" w14:textId="77777777" w:rsidR="00B04669" w:rsidRDefault="00B04669" w:rsidP="00B04669">
      <w:r>
        <w:rPr>
          <w:rFonts w:cs="TH Sarabun New"/>
          <w:cs/>
        </w:rPr>
        <w:t xml:space="preserve">ต้องมีการลบภาพยานที่ตำแหน่งเดิม แล้วแสดงผลภาพยานที่ตำแหน่งใหม่ ให้นักศึกษาสร้าง </w:t>
      </w:r>
      <w:r>
        <w:t>function</w:t>
      </w:r>
    </w:p>
    <w:p w14:paraId="14940CE1" w14:textId="77777777" w:rsidR="00B04669" w:rsidRDefault="00B04669" w:rsidP="00B04669">
      <w:proofErr w:type="spellStart"/>
      <w:r>
        <w:t>erase_</w:t>
      </w:r>
      <w:proofErr w:type="gramStart"/>
      <w:r>
        <w:t>ship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 </w:t>
      </w:r>
      <w:r>
        <w:rPr>
          <w:rFonts w:cs="TH Sarabun New"/>
          <w:cs/>
        </w:rPr>
        <w:t>สำหรับลบรูปยานที่ตำแหน่ง (</w:t>
      </w:r>
      <w:proofErr w:type="spellStart"/>
      <w:r>
        <w:t>x,y</w:t>
      </w:r>
      <w:proofErr w:type="spellEnd"/>
      <w:r>
        <w:t xml:space="preserve">) </w:t>
      </w:r>
      <w:r>
        <w:rPr>
          <w:rFonts w:cs="TH Sarabun New"/>
          <w:cs/>
        </w:rPr>
        <w:t>พร้อมทั้งแก้ไขโปรแกรมให้ยานสามารถเคลื่อนที่</w:t>
      </w:r>
    </w:p>
    <w:p w14:paraId="0EBEBF80" w14:textId="77777777" w:rsidR="00B04669" w:rsidRDefault="00B04669" w:rsidP="00B04669">
      <w:r>
        <w:rPr>
          <w:rFonts w:cs="TH Sarabun New"/>
          <w:cs/>
        </w:rPr>
        <w:t>ได้ทั่วจอภาพ โดยใช้ปุ่ม ‘</w:t>
      </w:r>
      <w:r>
        <w:t xml:space="preserve">w’ </w:t>
      </w:r>
      <w:r>
        <w:rPr>
          <w:rFonts w:cs="TH Sarabun New"/>
          <w:cs/>
        </w:rPr>
        <w:t>สำหรับการเคลื่อนที่ขึ้น และปุ่ม ‘</w:t>
      </w:r>
      <w:r>
        <w:t xml:space="preserve">s’ </w:t>
      </w:r>
      <w:r>
        <w:rPr>
          <w:rFonts w:cs="TH Sarabun New"/>
          <w:cs/>
        </w:rPr>
        <w:t>สำหรับการเคลื่อนที่ลง โดยควบคุมให้ยาน</w:t>
      </w:r>
    </w:p>
    <w:p w14:paraId="21305550" w14:textId="46C547F9" w:rsidR="00B04669" w:rsidRPr="00B04669" w:rsidRDefault="00B04669" w:rsidP="00B04669">
      <w:r>
        <w:rPr>
          <w:rFonts w:cs="TH Sarabun New"/>
          <w:cs/>
        </w:rPr>
        <w:t>เคลื่อนที่ภายในจอภาพเท่านั้น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5EC7" w14:paraId="1EFCA5D1" w14:textId="77777777" w:rsidTr="00AC5EC7">
        <w:tc>
          <w:tcPr>
            <w:tcW w:w="9016" w:type="dxa"/>
          </w:tcPr>
          <w:p w14:paraId="383C8D62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#include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&lt;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windows.h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&gt;</w:t>
            </w:r>
          </w:p>
          <w:p w14:paraId="0608A91E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#include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&lt;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stdio.h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&gt;</w:t>
            </w:r>
          </w:p>
          <w:p w14:paraId="154CA670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#include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&lt;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conio.h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&gt;</w:t>
            </w:r>
          </w:p>
          <w:p w14:paraId="3899D58E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00A26B47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define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DELTA_TIME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100</w:t>
            </w:r>
          </w:p>
          <w:p w14:paraId="71FA293A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define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SHIP_HEIGHT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1</w:t>
            </w:r>
          </w:p>
          <w:p w14:paraId="250C9D3E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define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SHIP_WIDTH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5</w:t>
            </w:r>
          </w:p>
          <w:p w14:paraId="6FF92C9C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define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SCREEN_HEIGHT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23</w:t>
            </w:r>
          </w:p>
          <w:p w14:paraId="45315BC0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#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define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SCREEN_WIDTH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80</w:t>
            </w:r>
          </w:p>
          <w:p w14:paraId="1199B0FD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5027A463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void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spellStart"/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gotoxy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SHORT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SHORT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{</w:t>
            </w:r>
          </w:p>
          <w:p w14:paraId="1BDA58F0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COORD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c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{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};</w:t>
            </w:r>
          </w:p>
          <w:p w14:paraId="2292A30A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SetConsoleCursorPosition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GetStdHandle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STD_OUTPUT_HANDLE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), c);</w:t>
            </w:r>
          </w:p>
          <w:p w14:paraId="6E8584C8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}</w:t>
            </w:r>
          </w:p>
          <w:p w14:paraId="1343D7CF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2CBACA16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void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draw_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ship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{</w:t>
            </w:r>
          </w:p>
          <w:p w14:paraId="14E77613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gotoxy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0EA986B4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printf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" &lt;-0-&gt; "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18A16C07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}</w:t>
            </w:r>
          </w:p>
          <w:p w14:paraId="03BA0AB5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13398425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void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erase_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ship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{</w:t>
            </w:r>
          </w:p>
          <w:p w14:paraId="208F305F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gotoxy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x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</w:t>
            </w:r>
            <w:r w:rsidRPr="002C520C">
              <w:rPr>
                <w:rFonts w:ascii="Fira Code" w:eastAsia="Times New Roman" w:hAnsi="Fira Code" w:cs="Times New Roman"/>
                <w:color w:val="E36209"/>
                <w:sz w:val="20"/>
                <w:szCs w:val="20"/>
              </w:rPr>
              <w:t>y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303F7771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printf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"       "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0DD5F61B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}</w:t>
            </w:r>
          </w:p>
          <w:p w14:paraId="644F2B4B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4C3CD302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main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{</w:t>
            </w:r>
          </w:p>
          <w:p w14:paraId="5477C9BE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char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ch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' 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'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;</w:t>
            </w:r>
            <w:proofErr w:type="gramEnd"/>
          </w:p>
          <w:p w14:paraId="12836BF2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int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x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38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, y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20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;</w:t>
            </w:r>
            <w:proofErr w:type="gramEnd"/>
          </w:p>
          <w:p w14:paraId="56D0E84C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draw_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ship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x, y);</w:t>
            </w:r>
          </w:p>
          <w:p w14:paraId="276C8D18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0A6D9143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do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{</w:t>
            </w:r>
          </w:p>
          <w:p w14:paraId="286A6C04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if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(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_</w:t>
            </w:r>
            <w:proofErr w:type="spellStart"/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kbhit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)) {</w:t>
            </w:r>
          </w:p>
          <w:p w14:paraId="15BEA388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ch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_</w:t>
            </w:r>
            <w:proofErr w:type="spellStart"/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getch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4D945639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4EBC9CED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erase_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ship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x, y);</w:t>
            </w:r>
          </w:p>
          <w:p w14:paraId="34DD103B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1FC48300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if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(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ch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==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'w'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&amp;&amp;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y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-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1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&gt;=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0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--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y;</w:t>
            </w:r>
            <w:proofErr w:type="gramEnd"/>
          </w:p>
          <w:p w14:paraId="50E24920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else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if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(ch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==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's'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&amp;&amp;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y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+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SHIP_HEIGHT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&lt;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SCREEN_HEIGHT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++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y;</w:t>
            </w:r>
            <w:proofErr w:type="gramEnd"/>
          </w:p>
          <w:p w14:paraId="141C3E53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else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if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(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ch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==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'a'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&amp;&amp;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x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-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1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&gt;=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0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--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x;</w:t>
            </w:r>
            <w:proofErr w:type="gramEnd"/>
          </w:p>
          <w:p w14:paraId="1A8FA6A2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lastRenderedPageBreak/>
              <w:t>           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else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if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(ch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==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'd'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&amp;&amp;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x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+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SHIP_WIDTH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&lt;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SCREEN_WIDTH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++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x;</w:t>
            </w:r>
            <w:proofErr w:type="gramEnd"/>
          </w:p>
          <w:p w14:paraId="13F85C56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39FB0DA8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draw_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ship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x, y);</w:t>
            </w:r>
          </w:p>
          <w:p w14:paraId="6F47CBA2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305BEB61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    </w:t>
            </w:r>
            <w:proofErr w:type="spell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fflush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stdin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  <w:proofErr w:type="gramEnd"/>
          </w:p>
          <w:p w14:paraId="5161C6DF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}</w:t>
            </w:r>
          </w:p>
          <w:p w14:paraId="2F1742A9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    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Sleep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6F42C1"/>
                <w:sz w:val="20"/>
                <w:szCs w:val="20"/>
              </w:rPr>
              <w:t>DELTA_TIME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2A652B95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}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while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(</w:t>
            </w:r>
            <w:proofErr w:type="spellStart"/>
            <w:proofErr w:type="gramStart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ch</w:t>
            </w:r>
            <w:proofErr w:type="spellEnd"/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!</w:t>
            </w:r>
            <w:proofErr w:type="gramEnd"/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=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r w:rsidRPr="002C520C">
              <w:rPr>
                <w:rFonts w:ascii="Fira Code" w:eastAsia="Times New Roman" w:hAnsi="Fira Code" w:cs="Times New Roman"/>
                <w:color w:val="032F62"/>
                <w:sz w:val="20"/>
                <w:szCs w:val="20"/>
              </w:rPr>
              <w:t>'x'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);</w:t>
            </w:r>
          </w:p>
          <w:p w14:paraId="0645B2F9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</w:p>
          <w:p w14:paraId="3AEFA4A4" w14:textId="77777777" w:rsidR="002C520C" w:rsidRPr="002C520C" w:rsidRDefault="002C520C" w:rsidP="002C520C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   </w:t>
            </w:r>
            <w:r w:rsidRPr="002C520C">
              <w:rPr>
                <w:rFonts w:ascii="Fira Code" w:eastAsia="Times New Roman" w:hAnsi="Fira Code" w:cs="Times New Roman"/>
                <w:color w:val="D73A49"/>
                <w:sz w:val="20"/>
                <w:szCs w:val="20"/>
              </w:rPr>
              <w:t>return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 </w:t>
            </w:r>
            <w:proofErr w:type="gramStart"/>
            <w:r w:rsidRPr="002C520C">
              <w:rPr>
                <w:rFonts w:ascii="Fira Code" w:eastAsia="Times New Roman" w:hAnsi="Fira Code" w:cs="Times New Roman"/>
                <w:color w:val="005CC5"/>
                <w:sz w:val="20"/>
                <w:szCs w:val="20"/>
              </w:rPr>
              <w:t>0</w:t>
            </w: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;</w:t>
            </w:r>
            <w:proofErr w:type="gramEnd"/>
          </w:p>
          <w:p w14:paraId="1FF8986F" w14:textId="14742611" w:rsidR="00AC5EC7" w:rsidRPr="00AC5EC7" w:rsidRDefault="002C520C" w:rsidP="00AC5EC7">
            <w:pPr>
              <w:shd w:val="clear" w:color="auto" w:fill="FFFFFF"/>
              <w:spacing w:line="285" w:lineRule="atLeast"/>
              <w:rPr>
                <w:rFonts w:ascii="Fira Code" w:eastAsia="Times New Roman" w:hAnsi="Fira Code" w:cs="Times New Roman"/>
                <w:color w:val="24292E"/>
                <w:sz w:val="21"/>
                <w:szCs w:val="21"/>
              </w:rPr>
            </w:pPr>
            <w:r w:rsidRPr="002C520C">
              <w:rPr>
                <w:rFonts w:ascii="Fira Code" w:eastAsia="Times New Roman" w:hAnsi="Fira Code" w:cs="Times New Roman"/>
                <w:color w:val="24292E"/>
                <w:sz w:val="20"/>
                <w:szCs w:val="20"/>
              </w:rPr>
              <w:t>}</w:t>
            </w:r>
          </w:p>
        </w:tc>
      </w:tr>
    </w:tbl>
    <w:p w14:paraId="71E797BE" w14:textId="77777777" w:rsidR="00AC5EC7" w:rsidRPr="00AC5EC7" w:rsidRDefault="00AC5EC7" w:rsidP="00AC5EC7"/>
    <w:sectPr w:rsidR="00AC5EC7" w:rsidRPr="00AC5EC7" w:rsidSect="00AC5EC7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48555" w14:textId="77777777" w:rsidR="007A2D14" w:rsidRDefault="007A2D14" w:rsidP="00AC5EC7">
      <w:r>
        <w:separator/>
      </w:r>
    </w:p>
  </w:endnote>
  <w:endnote w:type="continuationSeparator" w:id="0">
    <w:p w14:paraId="7EABC7B2" w14:textId="77777777" w:rsidR="007A2D14" w:rsidRDefault="007A2D14" w:rsidP="00AC5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4608E" w14:textId="77777777" w:rsidR="007A2D14" w:rsidRDefault="007A2D14" w:rsidP="00AC5EC7">
      <w:r>
        <w:separator/>
      </w:r>
    </w:p>
  </w:footnote>
  <w:footnote w:type="continuationSeparator" w:id="0">
    <w:p w14:paraId="744EAB96" w14:textId="77777777" w:rsidR="007A2D14" w:rsidRDefault="007A2D14" w:rsidP="00AC5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3D882" w14:textId="63A273A9" w:rsidR="00AC5EC7" w:rsidRDefault="00AC5EC7" w:rsidP="00AC5EC7">
    <w:pPr>
      <w:pStyle w:val="Header"/>
      <w:tabs>
        <w:tab w:val="clear" w:pos="4680"/>
        <w:tab w:val="clear" w:pos="9360"/>
        <w:tab w:val="right" w:pos="11232"/>
      </w:tabs>
      <w:rPr>
        <w:cs/>
      </w:rPr>
    </w:pPr>
    <w:r>
      <w:rPr>
        <w:rFonts w:hint="cs"/>
        <w:cs/>
      </w:rPr>
      <w:t>ชื่อ-นามสกุล นายณรงค์พล กิจรังสรรค์</w:t>
    </w:r>
    <w:r>
      <w:rPr>
        <w:cs/>
      </w:rPr>
      <w:tab/>
    </w:r>
    <w:r w:rsidR="00FA4637">
      <w:rPr>
        <w:rFonts w:hint="cs"/>
        <w:cs/>
      </w:rPr>
      <w:t>รหัส</w:t>
    </w:r>
    <w:r>
      <w:rPr>
        <w:rFonts w:hint="cs"/>
        <w:cs/>
      </w:rPr>
      <w:t>ประจำตัวนักศึกษา 64011106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66"/>
    <w:rsid w:val="00220AC3"/>
    <w:rsid w:val="002C520C"/>
    <w:rsid w:val="002E0735"/>
    <w:rsid w:val="003313E1"/>
    <w:rsid w:val="00466966"/>
    <w:rsid w:val="007A2D14"/>
    <w:rsid w:val="008D7942"/>
    <w:rsid w:val="00AC5EC7"/>
    <w:rsid w:val="00B04669"/>
    <w:rsid w:val="00B2226A"/>
    <w:rsid w:val="00E92F55"/>
    <w:rsid w:val="00F57E65"/>
    <w:rsid w:val="00FA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8771"/>
  <w15:chartTrackingRefBased/>
  <w15:docId w15:val="{2BCB4E64-7725-4AF2-9164-F30E91D7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32"/>
        <w:szCs w:val="32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E65"/>
  </w:style>
  <w:style w:type="paragraph" w:styleId="Heading1">
    <w:name w:val="heading 1"/>
    <w:basedOn w:val="Normal"/>
    <w:next w:val="Normal"/>
    <w:link w:val="Heading1Char"/>
    <w:uiPriority w:val="9"/>
    <w:qFormat/>
    <w:rsid w:val="002E0735"/>
    <w:pPr>
      <w:outlineLvl w:val="0"/>
    </w:pPr>
    <w:rPr>
      <w:rFonts w:cs="TH Sarabun New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E65"/>
    <w:pPr>
      <w:keepNext/>
      <w:keepLines/>
      <w:spacing w:before="40"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735"/>
    <w:rPr>
      <w:rFonts w:cs="TH Sarabun New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E65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57E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E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EC7"/>
  </w:style>
  <w:style w:type="paragraph" w:styleId="Footer">
    <w:name w:val="footer"/>
    <w:basedOn w:val="Normal"/>
    <w:link w:val="FooterChar"/>
    <w:uiPriority w:val="99"/>
    <w:unhideWhenUsed/>
    <w:rsid w:val="00AC5EC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C5EC7"/>
    <w:rPr>
      <w:rFonts w:cs="Angsana New"/>
      <w:szCs w:val="40"/>
    </w:rPr>
  </w:style>
  <w:style w:type="table" w:styleId="TableGrid">
    <w:name w:val="Table Grid"/>
    <w:basedOn w:val="TableNormal"/>
    <w:uiPriority w:val="39"/>
    <w:rsid w:val="00AC5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4669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04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kd3v/programming-fundamental/tree/master/labs/lab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Sarabu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H Sarabun New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Sarabun.dotx</Template>
  <TotalTime>217</TotalTime>
  <Pages>5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Narongpol Kijrangsan</cp:lastModifiedBy>
  <cp:revision>4</cp:revision>
  <cp:lastPrinted>2021-08-30T10:54:00Z</cp:lastPrinted>
  <dcterms:created xsi:type="dcterms:W3CDTF">2021-08-30T07:19:00Z</dcterms:created>
  <dcterms:modified xsi:type="dcterms:W3CDTF">2021-08-31T00:31:00Z</dcterms:modified>
</cp:coreProperties>
</file>