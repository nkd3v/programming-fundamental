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DD1" w14:textId="77777777" w:rsidR="00B50B2A" w:rsidRPr="00FB7DF4" w:rsidRDefault="00B50B2A" w:rsidP="00FB7DF4">
      <w:pPr>
        <w:pStyle w:val="Title"/>
      </w:pPr>
      <w:r w:rsidRPr="00FB7DF4">
        <w:rPr>
          <w:cs/>
        </w:rPr>
        <w:t>01076104</w:t>
      </w:r>
      <w:r w:rsidRPr="00FB7DF4">
        <w:t xml:space="preserve"> Programming Project</w:t>
      </w:r>
    </w:p>
    <w:p w14:paraId="7BED2A0B" w14:textId="77777777" w:rsidR="00B50B2A" w:rsidRPr="00FB7DF4" w:rsidRDefault="00B50B2A" w:rsidP="00FB7DF4">
      <w:pPr>
        <w:pStyle w:val="Title"/>
      </w:pPr>
      <w:r w:rsidRPr="00FB7DF4">
        <w:rPr>
          <w:cs/>
        </w:rPr>
        <w:t>ภาควิชาวิศวกรรมคอมพิวเตอร์ คณะวิศวกรรมศาสตร์</w:t>
      </w:r>
    </w:p>
    <w:p w14:paraId="1EA4B9E2" w14:textId="53A807DD" w:rsidR="008D7942" w:rsidRPr="00FB7DF4" w:rsidRDefault="00B50B2A" w:rsidP="00FB7DF4">
      <w:pPr>
        <w:pStyle w:val="Title"/>
      </w:pPr>
      <w:r w:rsidRPr="00FB7DF4">
        <w:rPr>
          <w:cs/>
        </w:rPr>
        <w:t>สถาบันเทคโนโลยีพระจอมเกล้าเจ้าคุณทหารลาดกระบัง</w:t>
      </w:r>
    </w:p>
    <w:p w14:paraId="70427CC1" w14:textId="28B1D8C9" w:rsidR="00B50B2A" w:rsidRDefault="00B50B2A" w:rsidP="00B50B2A"/>
    <w:p w14:paraId="49D6622C" w14:textId="760843DD" w:rsidR="00B50B2A" w:rsidRPr="00FB7DF4" w:rsidRDefault="00B50B2A" w:rsidP="00FB7DF4">
      <w:pPr>
        <w:rPr>
          <w:rStyle w:val="Strong"/>
        </w:rPr>
      </w:pPr>
      <w:r w:rsidRPr="00FB7DF4">
        <w:rPr>
          <w:rStyle w:val="Strong"/>
          <w:cs/>
        </w:rPr>
        <w:t xml:space="preserve">การทดลองที่ 6 : พื้นฐานการเขียน </w:t>
      </w:r>
      <w:r w:rsidRPr="00FB7DF4">
        <w:rPr>
          <w:rStyle w:val="Strong"/>
        </w:rPr>
        <w:t xml:space="preserve">Text-mode Game </w:t>
      </w:r>
      <w:r w:rsidRPr="00FB7DF4">
        <w:rPr>
          <w:rStyle w:val="Strong"/>
          <w:cs/>
        </w:rPr>
        <w:t>ครั้งที่ 2</w:t>
      </w:r>
    </w:p>
    <w:p w14:paraId="32C0830A" w14:textId="77777777" w:rsidR="00B50B2A" w:rsidRPr="00B50B2A" w:rsidRDefault="00B50B2A" w:rsidP="00B50B2A">
      <w:pPr>
        <w:rPr>
          <w:rFonts w:hint="cs"/>
        </w:rPr>
      </w:pPr>
    </w:p>
    <w:p w14:paraId="4EEA58D2" w14:textId="77777777" w:rsidR="00B50B2A" w:rsidRPr="00B50B2A" w:rsidRDefault="00B50B2A" w:rsidP="00B50B2A">
      <w:pPr>
        <w:pStyle w:val="Heading1"/>
      </w:pPr>
      <w:r w:rsidRPr="00B50B2A">
        <w:rPr>
          <w:cs/>
        </w:rPr>
        <w:t>จุดประสงค์</w:t>
      </w:r>
    </w:p>
    <w:p w14:paraId="2FEF9E6B" w14:textId="5C368D0D" w:rsidR="00B50B2A" w:rsidRPr="00B50B2A" w:rsidRDefault="00B50B2A" w:rsidP="00B50B2A">
      <w:pPr>
        <w:ind w:firstLine="720"/>
      </w:pPr>
      <w:r w:rsidRPr="00B50B2A">
        <w:rPr>
          <w:cs/>
        </w:rPr>
        <w:t xml:space="preserve">นักศึกษาสามารถตกแต่ง </w:t>
      </w:r>
      <w:r w:rsidRPr="00B50B2A">
        <w:t xml:space="preserve">Text-mode Game </w:t>
      </w:r>
      <w:r w:rsidRPr="00B50B2A">
        <w:rPr>
          <w:cs/>
        </w:rPr>
        <w:t xml:space="preserve">ให้มีความน่าสนใจโดยการควบคุมจอภาพแสดงผลให้มีการใช้สี และปรับแต่ง </w:t>
      </w:r>
      <w:r w:rsidRPr="00B50B2A">
        <w:t xml:space="preserve">cursor </w:t>
      </w:r>
      <w:r w:rsidRPr="00B50B2A">
        <w:rPr>
          <w:cs/>
        </w:rPr>
        <w:t>ได้ พร้อมทั้งควบคุมการเคลื่อนไหวของวัตถุต่างๆ ในเกมได้</w:t>
      </w:r>
    </w:p>
    <w:p w14:paraId="1C3E3383" w14:textId="77777777" w:rsidR="00B50B2A" w:rsidRPr="00B50B2A" w:rsidRDefault="00B50B2A" w:rsidP="00B50B2A">
      <w:pPr>
        <w:rPr>
          <w:rFonts w:hint="cs"/>
        </w:rPr>
      </w:pPr>
    </w:p>
    <w:p w14:paraId="169D47AA" w14:textId="77777777" w:rsidR="00B50B2A" w:rsidRPr="00B50B2A" w:rsidRDefault="00B50B2A" w:rsidP="00B50B2A">
      <w:pPr>
        <w:pStyle w:val="Heading1"/>
      </w:pPr>
      <w:r w:rsidRPr="00B50B2A">
        <w:rPr>
          <w:cs/>
        </w:rPr>
        <w:t>ข้อกำหนด</w:t>
      </w:r>
    </w:p>
    <w:p w14:paraId="7BF1374D" w14:textId="0F3B3EDF" w:rsidR="00B50B2A" w:rsidRPr="00B50B2A" w:rsidRDefault="00B50B2A" w:rsidP="00B50B2A">
      <w:pPr>
        <w:pStyle w:val="ListParagraph"/>
        <w:numPr>
          <w:ilvl w:val="0"/>
          <w:numId w:val="2"/>
        </w:numPr>
      </w:pPr>
      <w:r w:rsidRPr="00B50B2A">
        <w:rPr>
          <w:cs/>
        </w:rPr>
        <w:t xml:space="preserve">โปรแกรมมีการพัฒนาและทดสอบบน </w:t>
      </w:r>
      <w:r w:rsidRPr="00B50B2A">
        <w:t xml:space="preserve">Visual C++ </w:t>
      </w:r>
      <w:r w:rsidRPr="00B50B2A">
        <w:rPr>
          <w:cs/>
        </w:rPr>
        <w:t>2019</w:t>
      </w:r>
      <w:r w:rsidRPr="00B50B2A">
        <w:t xml:space="preserve"> Edition </w:t>
      </w:r>
      <w:r w:rsidRPr="00B50B2A">
        <w:rPr>
          <w:cs/>
        </w:rPr>
        <w:t xml:space="preserve">การปฏิบัติการโดยใช้ </w:t>
      </w:r>
      <w:r w:rsidRPr="00B50B2A">
        <w:t>compiler</w:t>
      </w:r>
      <w:r>
        <w:rPr>
          <w:rFonts w:hint="cs"/>
          <w:cs/>
        </w:rPr>
        <w:t xml:space="preserve"> </w:t>
      </w:r>
      <w:r w:rsidRPr="00B50B2A">
        <w:rPr>
          <w:cs/>
        </w:rPr>
        <w:t>ตัวอื่นๆ จะต้องมีการแก้ไขโปรแกรม</w:t>
      </w:r>
    </w:p>
    <w:p w14:paraId="6C5AF85D" w14:textId="18F68B25" w:rsidR="00B50B2A" w:rsidRDefault="00B50B2A" w:rsidP="00B50B2A">
      <w:pPr>
        <w:pStyle w:val="ListParagraph"/>
        <w:numPr>
          <w:ilvl w:val="0"/>
          <w:numId w:val="2"/>
        </w:numPr>
      </w:pPr>
      <w:r w:rsidRPr="00B50B2A">
        <w:rPr>
          <w:cs/>
        </w:rPr>
        <w:t xml:space="preserve">ในการทดลองนี้เป็นการทดลองต่อเนื่องจาก การทดลองที่ 4 ซึ่งจะใช้ </w:t>
      </w:r>
      <w:r w:rsidRPr="00B50B2A">
        <w:t xml:space="preserve">source code </w:t>
      </w:r>
      <w:r w:rsidRPr="00B50B2A">
        <w:rPr>
          <w:cs/>
        </w:rPr>
        <w:t>พื้นฐานเป็นจุดเริ่มต้นของการทดลองนี้ ดังน</w:t>
      </w:r>
      <w:r>
        <w:rPr>
          <w:rFonts w:hint="cs"/>
          <w:cs/>
        </w:rPr>
        <w:t>ี้</w:t>
      </w:r>
    </w:p>
    <w:p w14:paraId="1633EEFD" w14:textId="4B3D330F" w:rsidR="00B50B2A" w:rsidRDefault="00B50B2A" w:rsidP="00B50B2A"/>
    <w:p w14:paraId="05DC95BA" w14:textId="2A77ABD1" w:rsidR="00B50B2A" w:rsidRPr="00907873" w:rsidRDefault="00907873" w:rsidP="00B50B2A">
      <w:pPr>
        <w:pStyle w:val="Heading1"/>
        <w:rPr>
          <w:vanish/>
          <w:specVanish/>
        </w:rPr>
      </w:pPr>
      <w:r>
        <w:t>GitHub</w:t>
      </w:r>
      <w:r w:rsidR="00B50B2A">
        <w:t xml:space="preserve"> </w:t>
      </w:r>
      <w:proofErr w:type="gramStart"/>
      <w:r w:rsidR="00B50B2A">
        <w:t>URL :</w:t>
      </w:r>
      <w:proofErr w:type="gramEnd"/>
    </w:p>
    <w:p w14:paraId="680B4F65" w14:textId="2788CE4D" w:rsidR="00B50B2A" w:rsidRDefault="00907873" w:rsidP="00B50B2A">
      <w:r>
        <w:t xml:space="preserve"> </w:t>
      </w:r>
      <w:hyperlink r:id="rId7" w:history="1">
        <w:r w:rsidRPr="00724970">
          <w:rPr>
            <w:rStyle w:val="Hyperlink"/>
          </w:rPr>
          <w:t>https://github.com/nkd3v/programming-fundamental/tree/master/labs/lab6</w:t>
        </w:r>
      </w:hyperlink>
    </w:p>
    <w:p w14:paraId="54DD1C44" w14:textId="77777777" w:rsidR="00A4361A" w:rsidRPr="00A4361A" w:rsidRDefault="00A4361A" w:rsidP="00A4361A"/>
    <w:p w14:paraId="0B0A0BFF" w14:textId="75478C45" w:rsidR="00B50B2A" w:rsidRPr="00B50B2A" w:rsidRDefault="00B50B2A" w:rsidP="00B50B2A">
      <w:pPr>
        <w:pStyle w:val="Heading1"/>
        <w:rPr>
          <w:rFonts w:cs="Laksaman"/>
          <w:vanish/>
          <w:specVanish/>
        </w:rPr>
      </w:pPr>
      <w:r>
        <w:t xml:space="preserve">Assignment </w:t>
      </w:r>
      <w:proofErr w:type="gramStart"/>
      <w:r>
        <w:rPr>
          <w:rFonts w:cs="Laksaman"/>
          <w:cs/>
        </w:rPr>
        <w:t>1 :</w:t>
      </w:r>
      <w:proofErr w:type="gramEnd"/>
    </w:p>
    <w:p w14:paraId="1E344D16" w14:textId="15BAE884" w:rsidR="00B50B2A" w:rsidRDefault="00B50B2A" w:rsidP="00B50B2A">
      <w:r>
        <w:rPr>
          <w:rFonts w:cs="Laksaman"/>
          <w:cs/>
        </w:rPr>
        <w:t xml:space="preserve"> </w:t>
      </w:r>
      <w:r>
        <w:rPr>
          <w:rFonts w:cs="Laksaman"/>
          <w:cs/>
        </w:rPr>
        <w:t xml:space="preserve">ให้นักศึกษาปิด </w:t>
      </w:r>
      <w:r>
        <w:t xml:space="preserve">cursor </w:t>
      </w:r>
      <w:r>
        <w:rPr>
          <w:rFonts w:cs="Laksaman"/>
          <w:cs/>
        </w:rPr>
        <w:t xml:space="preserve">และ เปลี่ยนสียานเป็น สีเขียว และ </w:t>
      </w:r>
      <w:r>
        <w:t xml:space="preserve">background </w:t>
      </w:r>
      <w:r>
        <w:rPr>
          <w:rFonts w:cs="Laksaman"/>
          <w:cs/>
        </w:rPr>
        <w:t xml:space="preserve">สีแดง เมื่อยานเคลื่อนที่จะไม่ทิ้งรอยของ </w:t>
      </w:r>
      <w: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B2A" w14:paraId="0EB40553" w14:textId="77777777" w:rsidTr="00B50B2A">
        <w:tc>
          <w:tcPr>
            <w:tcW w:w="9016" w:type="dxa"/>
          </w:tcPr>
          <w:p w14:paraId="707EAA1E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#include</w:t>
            </w:r>
            <w:r w:rsidRPr="00B50B2A">
              <w:t> &lt;</w:t>
            </w:r>
            <w:proofErr w:type="spellStart"/>
            <w:r w:rsidRPr="00B50B2A">
              <w:t>stdio.h</w:t>
            </w:r>
            <w:proofErr w:type="spellEnd"/>
            <w:r w:rsidRPr="00B50B2A">
              <w:t>&gt;</w:t>
            </w:r>
          </w:p>
          <w:p w14:paraId="46513F14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#include</w:t>
            </w:r>
            <w:r w:rsidRPr="00B50B2A">
              <w:t> &lt;</w:t>
            </w:r>
            <w:proofErr w:type="spellStart"/>
            <w:r w:rsidRPr="00B50B2A">
              <w:t>windows.h</w:t>
            </w:r>
            <w:proofErr w:type="spellEnd"/>
            <w:r w:rsidRPr="00B50B2A">
              <w:t>&gt;</w:t>
            </w:r>
          </w:p>
          <w:p w14:paraId="35EDB79C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#include</w:t>
            </w:r>
            <w:r w:rsidRPr="00B50B2A">
              <w:t> &lt;</w:t>
            </w:r>
            <w:proofErr w:type="spellStart"/>
            <w:r w:rsidRPr="00B50B2A">
              <w:t>conio.h</w:t>
            </w:r>
            <w:proofErr w:type="spellEnd"/>
            <w:r w:rsidRPr="00B50B2A">
              <w:t>&gt;</w:t>
            </w:r>
          </w:p>
          <w:p w14:paraId="7BA9B13D" w14:textId="77777777" w:rsidR="00B50B2A" w:rsidRPr="00B50B2A" w:rsidRDefault="00B50B2A" w:rsidP="00B50B2A">
            <w:pPr>
              <w:pStyle w:val="Code"/>
            </w:pPr>
          </w:p>
          <w:p w14:paraId="38015BA2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void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setcursor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bool</w:t>
            </w:r>
            <w:r w:rsidRPr="00B50B2A">
              <w:t> </w:t>
            </w:r>
            <w:r w:rsidRPr="00B50B2A">
              <w:rPr>
                <w:color w:val="E36209"/>
              </w:rPr>
              <w:t>visible</w:t>
            </w:r>
            <w:r w:rsidRPr="00B50B2A">
              <w:t>) {</w:t>
            </w:r>
          </w:p>
          <w:p w14:paraId="2725340A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6F42C1"/>
              </w:rPr>
              <w:t>HANDLE</w:t>
            </w:r>
            <w:r w:rsidRPr="00B50B2A">
              <w:t> console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GetStdHandle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6F42C1"/>
              </w:rPr>
              <w:t>STD_OUTPUT_HANDLE</w:t>
            </w:r>
            <w:r w:rsidRPr="00B50B2A">
              <w:t>);</w:t>
            </w:r>
          </w:p>
          <w:p w14:paraId="594A2378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6F42C1"/>
              </w:rPr>
              <w:t>CONSOLE_CURSOR_INFO</w:t>
            </w:r>
            <w:r w:rsidRPr="00B50B2A">
              <w:t> </w:t>
            </w:r>
            <w:proofErr w:type="spellStart"/>
            <w:proofErr w:type="gramStart"/>
            <w:r w:rsidRPr="00B50B2A">
              <w:t>lpCursor</w:t>
            </w:r>
            <w:proofErr w:type="spellEnd"/>
            <w:r w:rsidRPr="00B50B2A">
              <w:t>;</w:t>
            </w:r>
            <w:proofErr w:type="gramEnd"/>
          </w:p>
          <w:p w14:paraId="0C3FA982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r w:rsidRPr="00B50B2A">
              <w:t>lpCursor.bVisible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gramStart"/>
            <w:r w:rsidRPr="00B50B2A">
              <w:rPr>
                <w:color w:val="E36209"/>
              </w:rPr>
              <w:t>visible</w:t>
            </w:r>
            <w:r w:rsidRPr="00B50B2A">
              <w:t>;</w:t>
            </w:r>
            <w:proofErr w:type="gramEnd"/>
          </w:p>
          <w:p w14:paraId="01569DD2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r w:rsidRPr="00B50B2A">
              <w:t>lpCursor.dwSize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gramStart"/>
            <w:r w:rsidRPr="00B50B2A">
              <w:rPr>
                <w:color w:val="005CC5"/>
              </w:rPr>
              <w:t>20</w:t>
            </w:r>
            <w:r w:rsidRPr="00B50B2A">
              <w:t>;</w:t>
            </w:r>
            <w:proofErr w:type="gramEnd"/>
          </w:p>
          <w:p w14:paraId="72F1409A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SetConsoleCursorInfo</w:t>
            </w:r>
            <w:proofErr w:type="spellEnd"/>
            <w:r w:rsidRPr="00B50B2A">
              <w:t>(</w:t>
            </w:r>
            <w:proofErr w:type="gramEnd"/>
            <w:r w:rsidRPr="00B50B2A">
              <w:t>console, </w:t>
            </w:r>
            <w:r w:rsidRPr="00B50B2A">
              <w:rPr>
                <w:color w:val="D73A49"/>
              </w:rPr>
              <w:t>&amp;</w:t>
            </w:r>
            <w:r w:rsidRPr="00B50B2A">
              <w:t> </w:t>
            </w:r>
            <w:proofErr w:type="spellStart"/>
            <w:r w:rsidRPr="00B50B2A">
              <w:t>lpCursor</w:t>
            </w:r>
            <w:proofErr w:type="spellEnd"/>
            <w:r w:rsidRPr="00B50B2A">
              <w:t>);</w:t>
            </w:r>
          </w:p>
          <w:p w14:paraId="2C484072" w14:textId="77777777" w:rsidR="00B50B2A" w:rsidRPr="00B50B2A" w:rsidRDefault="00B50B2A" w:rsidP="00B50B2A">
            <w:pPr>
              <w:pStyle w:val="Code"/>
            </w:pPr>
            <w:r w:rsidRPr="00B50B2A">
              <w:t>}</w:t>
            </w:r>
          </w:p>
          <w:p w14:paraId="6ADD1507" w14:textId="77777777" w:rsidR="00B50B2A" w:rsidRPr="00B50B2A" w:rsidRDefault="00B50B2A" w:rsidP="00B50B2A">
            <w:pPr>
              <w:pStyle w:val="Code"/>
            </w:pPr>
          </w:p>
          <w:p w14:paraId="3E7C8F8D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void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setcolor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int</w:t>
            </w:r>
            <w:r w:rsidRPr="00B50B2A">
              <w:t> </w:t>
            </w:r>
            <w:proofErr w:type="spellStart"/>
            <w:r w:rsidRPr="00B50B2A">
              <w:rPr>
                <w:color w:val="E36209"/>
              </w:rPr>
              <w:t>fg</w:t>
            </w:r>
            <w:proofErr w:type="spellEnd"/>
            <w:r w:rsidRPr="00B50B2A">
              <w:t>, </w:t>
            </w:r>
            <w:r w:rsidRPr="00B50B2A">
              <w:rPr>
                <w:color w:val="D73A49"/>
              </w:rPr>
              <w:t>int</w:t>
            </w:r>
            <w:r w:rsidRPr="00B50B2A">
              <w:t> </w:t>
            </w:r>
            <w:proofErr w:type="spellStart"/>
            <w:r w:rsidRPr="00B50B2A">
              <w:rPr>
                <w:color w:val="E36209"/>
              </w:rPr>
              <w:t>bg</w:t>
            </w:r>
            <w:proofErr w:type="spellEnd"/>
            <w:r w:rsidRPr="00B50B2A">
              <w:t>) {</w:t>
            </w:r>
          </w:p>
          <w:p w14:paraId="4B9BDE2D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6F42C1"/>
              </w:rPr>
              <w:t>HANDLE</w:t>
            </w:r>
            <w:r w:rsidRPr="00B50B2A">
              <w:t> </w:t>
            </w:r>
            <w:proofErr w:type="spellStart"/>
            <w:r w:rsidRPr="00B50B2A">
              <w:t>hConsole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GetStdHandle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6F42C1"/>
              </w:rPr>
              <w:t>STD_OUTPUT_HANDLE</w:t>
            </w:r>
            <w:r w:rsidRPr="00B50B2A">
              <w:t>);</w:t>
            </w:r>
          </w:p>
          <w:p w14:paraId="35A748E7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SetConsoleTextAttribute</w:t>
            </w:r>
            <w:proofErr w:type="spellEnd"/>
            <w:r w:rsidRPr="00B50B2A">
              <w:t>(</w:t>
            </w:r>
            <w:proofErr w:type="spellStart"/>
            <w:proofErr w:type="gramEnd"/>
            <w:r w:rsidRPr="00B50B2A">
              <w:t>hConsole</w:t>
            </w:r>
            <w:proofErr w:type="spellEnd"/>
            <w:r w:rsidRPr="00B50B2A">
              <w:t>, </w:t>
            </w:r>
            <w:proofErr w:type="spellStart"/>
            <w:r w:rsidRPr="00B50B2A">
              <w:rPr>
                <w:color w:val="E36209"/>
              </w:rPr>
              <w:t>bg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*</w:t>
            </w:r>
            <w:r w:rsidRPr="00B50B2A">
              <w:t> </w:t>
            </w:r>
            <w:r w:rsidRPr="00B50B2A">
              <w:rPr>
                <w:color w:val="005CC5"/>
              </w:rPr>
              <w:t>16</w:t>
            </w:r>
            <w:r w:rsidRPr="00B50B2A">
              <w:t> </w:t>
            </w:r>
            <w:r w:rsidRPr="00B50B2A">
              <w:rPr>
                <w:color w:val="D73A49"/>
              </w:rPr>
              <w:t>+</w:t>
            </w:r>
            <w:r w:rsidRPr="00B50B2A">
              <w:t> </w:t>
            </w:r>
            <w:proofErr w:type="spellStart"/>
            <w:r w:rsidRPr="00B50B2A">
              <w:rPr>
                <w:color w:val="E36209"/>
              </w:rPr>
              <w:t>fg</w:t>
            </w:r>
            <w:proofErr w:type="spellEnd"/>
            <w:r w:rsidRPr="00B50B2A">
              <w:t>);</w:t>
            </w:r>
          </w:p>
          <w:p w14:paraId="6DA4969D" w14:textId="77777777" w:rsidR="00B50B2A" w:rsidRPr="00B50B2A" w:rsidRDefault="00B50B2A" w:rsidP="00B50B2A">
            <w:pPr>
              <w:pStyle w:val="Code"/>
            </w:pPr>
            <w:r w:rsidRPr="00B50B2A">
              <w:t>}</w:t>
            </w:r>
          </w:p>
          <w:p w14:paraId="5E32F6ED" w14:textId="77777777" w:rsidR="00B50B2A" w:rsidRPr="00B50B2A" w:rsidRDefault="00B50B2A" w:rsidP="00B50B2A">
            <w:pPr>
              <w:pStyle w:val="Code"/>
            </w:pPr>
          </w:p>
          <w:p w14:paraId="6437BF88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void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gotoxy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x</w:t>
            </w:r>
            <w:r w:rsidRPr="00B50B2A">
              <w:t>, </w:t>
            </w:r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y</w:t>
            </w:r>
            <w:r w:rsidRPr="00B50B2A">
              <w:t>) {</w:t>
            </w:r>
          </w:p>
          <w:p w14:paraId="49BBB1A7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6F42C1"/>
              </w:rPr>
              <w:t>COORD</w:t>
            </w:r>
            <w:r w:rsidRPr="00B50B2A">
              <w:t> c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gramStart"/>
            <w:r w:rsidRPr="00B50B2A">
              <w:t>{ </w:t>
            </w:r>
            <w:r w:rsidRPr="00B50B2A">
              <w:rPr>
                <w:color w:val="E36209"/>
              </w:rPr>
              <w:t>x</w:t>
            </w:r>
            <w:proofErr w:type="gramEnd"/>
            <w:r w:rsidRPr="00B50B2A">
              <w:t>, </w:t>
            </w:r>
            <w:r w:rsidRPr="00B50B2A">
              <w:rPr>
                <w:color w:val="E36209"/>
              </w:rPr>
              <w:t>y</w:t>
            </w:r>
            <w:r w:rsidRPr="00B50B2A">
              <w:t> };</w:t>
            </w:r>
          </w:p>
          <w:p w14:paraId="409B2710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gramStart"/>
            <w:r w:rsidRPr="00B50B2A">
              <w:rPr>
                <w:color w:val="6F42C1"/>
              </w:rPr>
              <w:t>SetConsoleCursorPosition</w:t>
            </w:r>
            <w:r w:rsidRPr="00B50B2A">
              <w:t>(</w:t>
            </w:r>
            <w:proofErr w:type="gramEnd"/>
            <w:r w:rsidRPr="00B50B2A">
              <w:rPr>
                <w:color w:val="6F42C1"/>
              </w:rPr>
              <w:t>GetStdHandle</w:t>
            </w:r>
            <w:r w:rsidRPr="00B50B2A">
              <w:t>(</w:t>
            </w:r>
            <w:r w:rsidRPr="00B50B2A">
              <w:rPr>
                <w:color w:val="6F42C1"/>
              </w:rPr>
              <w:t>STD_OUTPUT_HANDLE</w:t>
            </w:r>
            <w:r w:rsidRPr="00B50B2A">
              <w:t>), c);</w:t>
            </w:r>
          </w:p>
          <w:p w14:paraId="1B367106" w14:textId="77777777" w:rsidR="00B50B2A" w:rsidRPr="00B50B2A" w:rsidRDefault="00B50B2A" w:rsidP="00B50B2A">
            <w:pPr>
              <w:pStyle w:val="Code"/>
            </w:pPr>
            <w:r w:rsidRPr="00B50B2A">
              <w:t>}</w:t>
            </w:r>
          </w:p>
          <w:p w14:paraId="129AAF5A" w14:textId="77777777" w:rsidR="00B50B2A" w:rsidRPr="00B50B2A" w:rsidRDefault="00B50B2A" w:rsidP="00B50B2A">
            <w:pPr>
              <w:pStyle w:val="Code"/>
            </w:pPr>
          </w:p>
          <w:p w14:paraId="5345BDB3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lastRenderedPageBreak/>
              <w:t>void</w:t>
            </w:r>
            <w:r w:rsidRPr="00B50B2A">
              <w:t> </w:t>
            </w:r>
            <w:proofErr w:type="spellStart"/>
            <w:r w:rsidRPr="00B50B2A">
              <w:rPr>
                <w:color w:val="6F42C1"/>
              </w:rPr>
              <w:t>draw_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x</w:t>
            </w:r>
            <w:r w:rsidRPr="00B50B2A">
              <w:t>, </w:t>
            </w:r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y</w:t>
            </w:r>
            <w:r w:rsidRPr="00B50B2A">
              <w:t>) {</w:t>
            </w:r>
          </w:p>
          <w:p w14:paraId="358B6A19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setcolor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005CC5"/>
              </w:rPr>
              <w:t>2</w:t>
            </w:r>
            <w:r w:rsidRPr="00B50B2A">
              <w:t>, </w:t>
            </w:r>
            <w:r w:rsidRPr="00B50B2A">
              <w:rPr>
                <w:color w:val="005CC5"/>
              </w:rPr>
              <w:t>4</w:t>
            </w:r>
            <w:r w:rsidRPr="00B50B2A">
              <w:t>);</w:t>
            </w:r>
          </w:p>
          <w:p w14:paraId="40721467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gotoxy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E36209"/>
              </w:rPr>
              <w:t>x</w:t>
            </w:r>
            <w:r w:rsidRPr="00B50B2A">
              <w:t>, </w:t>
            </w:r>
            <w:r w:rsidRPr="00B50B2A">
              <w:rPr>
                <w:color w:val="E36209"/>
              </w:rPr>
              <w:t>y</w:t>
            </w:r>
            <w:r w:rsidRPr="00B50B2A">
              <w:t>);</w:t>
            </w:r>
          </w:p>
          <w:p w14:paraId="73858CA8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printf</w:t>
            </w:r>
            <w:proofErr w:type="spellEnd"/>
            <w:r w:rsidRPr="00B50B2A">
              <w:t>(</w:t>
            </w:r>
            <w:proofErr w:type="gramEnd"/>
            <w:r w:rsidRPr="00B50B2A">
              <w:t>" &lt;-0-&gt; ");</w:t>
            </w:r>
          </w:p>
          <w:p w14:paraId="6571EFAE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setcolor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005CC5"/>
              </w:rPr>
              <w:t>7</w:t>
            </w:r>
            <w:r w:rsidRPr="00B50B2A">
              <w:t>, </w:t>
            </w:r>
            <w:r w:rsidRPr="00B50B2A">
              <w:rPr>
                <w:color w:val="005CC5"/>
              </w:rPr>
              <w:t>0</w:t>
            </w:r>
            <w:r w:rsidRPr="00B50B2A">
              <w:t>);</w:t>
            </w:r>
          </w:p>
          <w:p w14:paraId="5F04E0B8" w14:textId="77777777" w:rsidR="00B50B2A" w:rsidRPr="00B50B2A" w:rsidRDefault="00B50B2A" w:rsidP="00B50B2A">
            <w:pPr>
              <w:pStyle w:val="Code"/>
            </w:pPr>
            <w:r w:rsidRPr="00B50B2A">
              <w:t>}</w:t>
            </w:r>
          </w:p>
          <w:p w14:paraId="592DCC02" w14:textId="77777777" w:rsidR="00B50B2A" w:rsidRPr="00B50B2A" w:rsidRDefault="00B50B2A" w:rsidP="00B50B2A">
            <w:pPr>
              <w:pStyle w:val="Code"/>
            </w:pPr>
          </w:p>
          <w:p w14:paraId="4CF84869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void</w:t>
            </w:r>
            <w:r w:rsidRPr="00B50B2A">
              <w:t> </w:t>
            </w:r>
            <w:proofErr w:type="spellStart"/>
            <w:r w:rsidRPr="00B50B2A">
              <w:rPr>
                <w:color w:val="6F42C1"/>
              </w:rPr>
              <w:t>erase_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x</w:t>
            </w:r>
            <w:r w:rsidRPr="00B50B2A">
              <w:t>, </w:t>
            </w:r>
            <w:r w:rsidRPr="00B50B2A">
              <w:rPr>
                <w:color w:val="D73A49"/>
              </w:rPr>
              <w:t>int</w:t>
            </w:r>
            <w:r w:rsidRPr="00B50B2A">
              <w:t> </w:t>
            </w:r>
            <w:r w:rsidRPr="00B50B2A">
              <w:rPr>
                <w:color w:val="E36209"/>
              </w:rPr>
              <w:t>y</w:t>
            </w:r>
            <w:r w:rsidRPr="00B50B2A">
              <w:t>) {</w:t>
            </w:r>
          </w:p>
          <w:p w14:paraId="6BFEBC42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gotoxy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E36209"/>
              </w:rPr>
              <w:t>x</w:t>
            </w:r>
            <w:r w:rsidRPr="00B50B2A">
              <w:t>, </w:t>
            </w:r>
            <w:r w:rsidRPr="00B50B2A">
              <w:rPr>
                <w:color w:val="E36209"/>
              </w:rPr>
              <w:t>y</w:t>
            </w:r>
            <w:r w:rsidRPr="00B50B2A">
              <w:t>);</w:t>
            </w:r>
          </w:p>
          <w:p w14:paraId="26892132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printf</w:t>
            </w:r>
            <w:proofErr w:type="spellEnd"/>
            <w:r w:rsidRPr="00B50B2A">
              <w:t>(</w:t>
            </w:r>
            <w:proofErr w:type="gramEnd"/>
            <w:r w:rsidRPr="00B50B2A">
              <w:t>"       ");</w:t>
            </w:r>
          </w:p>
          <w:p w14:paraId="75CB4052" w14:textId="77777777" w:rsidR="00B50B2A" w:rsidRPr="00B50B2A" w:rsidRDefault="00B50B2A" w:rsidP="00B50B2A">
            <w:pPr>
              <w:pStyle w:val="Code"/>
            </w:pPr>
            <w:r w:rsidRPr="00B50B2A">
              <w:t>}</w:t>
            </w:r>
          </w:p>
          <w:p w14:paraId="116F7CBB" w14:textId="77777777" w:rsidR="00B50B2A" w:rsidRPr="00B50B2A" w:rsidRDefault="00B50B2A" w:rsidP="00B50B2A">
            <w:pPr>
              <w:pStyle w:val="Code"/>
            </w:pPr>
          </w:p>
          <w:p w14:paraId="7D10DDFB" w14:textId="77777777" w:rsidR="00B50B2A" w:rsidRPr="00B50B2A" w:rsidRDefault="00B50B2A" w:rsidP="00B50B2A">
            <w:pPr>
              <w:pStyle w:val="Code"/>
            </w:pPr>
            <w:r w:rsidRPr="00B50B2A">
              <w:rPr>
                <w:color w:val="D73A49"/>
              </w:rPr>
              <w:t>int</w:t>
            </w:r>
            <w:r w:rsidRPr="00B50B2A">
              <w:t> </w:t>
            </w:r>
            <w:proofErr w:type="gramStart"/>
            <w:r w:rsidRPr="00B50B2A">
              <w:rPr>
                <w:color w:val="6F42C1"/>
              </w:rPr>
              <w:t>main</w:t>
            </w:r>
            <w:r w:rsidRPr="00B50B2A">
              <w:t>(</w:t>
            </w:r>
            <w:proofErr w:type="gramEnd"/>
            <w:r w:rsidRPr="00B50B2A">
              <w:t>) {</w:t>
            </w:r>
          </w:p>
          <w:p w14:paraId="0B20F467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proofErr w:type="gramStart"/>
            <w:r w:rsidRPr="00B50B2A">
              <w:rPr>
                <w:color w:val="6F42C1"/>
              </w:rPr>
              <w:t>setcursor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005CC5"/>
              </w:rPr>
              <w:t>0</w:t>
            </w:r>
            <w:r w:rsidRPr="00B50B2A">
              <w:t>);</w:t>
            </w:r>
          </w:p>
          <w:p w14:paraId="0A4CBD9B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D73A49"/>
              </w:rPr>
              <w:t>char</w:t>
            </w:r>
            <w:r w:rsidRPr="00B50B2A">
              <w:t> </w:t>
            </w:r>
            <w:proofErr w:type="spellStart"/>
            <w:r w:rsidRPr="00B50B2A">
              <w:t>ch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gramStart"/>
            <w:r w:rsidRPr="00B50B2A">
              <w:t>'.';</w:t>
            </w:r>
            <w:proofErr w:type="gramEnd"/>
          </w:p>
          <w:p w14:paraId="3D12A0E6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D73A49"/>
              </w:rPr>
              <w:t>int</w:t>
            </w:r>
            <w:r w:rsidRPr="00B50B2A">
              <w:t> x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r w:rsidRPr="00B50B2A">
              <w:rPr>
                <w:color w:val="005CC5"/>
              </w:rPr>
              <w:t>38</w:t>
            </w:r>
            <w:r w:rsidRPr="00B50B2A">
              <w:t>, y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gramStart"/>
            <w:r w:rsidRPr="00B50B2A">
              <w:rPr>
                <w:color w:val="005CC5"/>
              </w:rPr>
              <w:t>20</w:t>
            </w:r>
            <w:r w:rsidRPr="00B50B2A">
              <w:t>;</w:t>
            </w:r>
            <w:proofErr w:type="gramEnd"/>
          </w:p>
          <w:p w14:paraId="0EB37D3C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proofErr w:type="spellStart"/>
            <w:r w:rsidRPr="00B50B2A">
              <w:rPr>
                <w:color w:val="6F42C1"/>
              </w:rPr>
              <w:t>draw_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t>x, y);</w:t>
            </w:r>
          </w:p>
          <w:p w14:paraId="16D82CEF" w14:textId="77777777" w:rsidR="00B50B2A" w:rsidRPr="00B50B2A" w:rsidRDefault="00B50B2A" w:rsidP="00B50B2A">
            <w:pPr>
              <w:pStyle w:val="Code"/>
            </w:pPr>
          </w:p>
          <w:p w14:paraId="7E4080E5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D73A49"/>
              </w:rPr>
              <w:t>do</w:t>
            </w:r>
            <w:r w:rsidRPr="00B50B2A">
              <w:t> {</w:t>
            </w:r>
          </w:p>
          <w:p w14:paraId="0B9DDA9D" w14:textId="77777777" w:rsidR="00B50B2A" w:rsidRPr="00B50B2A" w:rsidRDefault="00B50B2A" w:rsidP="00B50B2A">
            <w:pPr>
              <w:pStyle w:val="Code"/>
            </w:pPr>
            <w:r w:rsidRPr="00B50B2A">
              <w:t>        </w:t>
            </w:r>
            <w:r w:rsidRPr="00B50B2A">
              <w:rPr>
                <w:color w:val="D73A49"/>
              </w:rPr>
              <w:t>if</w:t>
            </w:r>
            <w:r w:rsidRPr="00B50B2A">
              <w:t> (</w:t>
            </w:r>
            <w:proofErr w:type="spellStart"/>
            <w:proofErr w:type="gramStart"/>
            <w:r w:rsidRPr="00B50B2A">
              <w:rPr>
                <w:color w:val="6F42C1"/>
              </w:rPr>
              <w:t>kbhit</w:t>
            </w:r>
            <w:proofErr w:type="spellEnd"/>
            <w:r w:rsidRPr="00B50B2A">
              <w:t>(</w:t>
            </w:r>
            <w:proofErr w:type="gramEnd"/>
            <w:r w:rsidRPr="00B50B2A">
              <w:t>)) {</w:t>
            </w:r>
          </w:p>
          <w:p w14:paraId="41D8719B" w14:textId="77777777" w:rsidR="00B50B2A" w:rsidRPr="00B50B2A" w:rsidRDefault="00B50B2A" w:rsidP="00B50B2A">
            <w:pPr>
              <w:pStyle w:val="Code"/>
            </w:pPr>
            <w:r w:rsidRPr="00B50B2A">
              <w:t>            </w:t>
            </w:r>
            <w:proofErr w:type="spellStart"/>
            <w:r w:rsidRPr="00B50B2A">
              <w:t>ch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</w:t>
            </w:r>
            <w:r w:rsidRPr="00B50B2A">
              <w:t> </w:t>
            </w:r>
            <w:proofErr w:type="spellStart"/>
            <w:proofErr w:type="gramStart"/>
            <w:r w:rsidRPr="00B50B2A">
              <w:rPr>
                <w:color w:val="6F42C1"/>
              </w:rPr>
              <w:t>getch</w:t>
            </w:r>
            <w:proofErr w:type="spellEnd"/>
            <w:r w:rsidRPr="00B50B2A">
              <w:t>(</w:t>
            </w:r>
            <w:proofErr w:type="gramEnd"/>
            <w:r w:rsidRPr="00B50B2A">
              <w:t>);</w:t>
            </w:r>
          </w:p>
          <w:p w14:paraId="278B2678" w14:textId="77777777" w:rsidR="00B50B2A" w:rsidRPr="00B50B2A" w:rsidRDefault="00B50B2A" w:rsidP="00B50B2A">
            <w:pPr>
              <w:pStyle w:val="Code"/>
            </w:pPr>
            <w:r w:rsidRPr="00B50B2A">
              <w:t>            </w:t>
            </w:r>
            <w:r w:rsidRPr="00B50B2A">
              <w:rPr>
                <w:color w:val="D73A49"/>
              </w:rPr>
              <w:t>if</w:t>
            </w:r>
            <w:r w:rsidRPr="00B50B2A">
              <w:t> (</w:t>
            </w:r>
            <w:proofErr w:type="spellStart"/>
            <w:r w:rsidRPr="00B50B2A">
              <w:t>ch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==</w:t>
            </w:r>
            <w:r w:rsidRPr="00B50B2A">
              <w:t> 'a') {</w:t>
            </w:r>
          </w:p>
          <w:p w14:paraId="204F974C" w14:textId="77777777" w:rsidR="00B50B2A" w:rsidRPr="00B50B2A" w:rsidRDefault="00B50B2A" w:rsidP="00B50B2A">
            <w:pPr>
              <w:pStyle w:val="Code"/>
            </w:pPr>
            <w:r w:rsidRPr="00B50B2A">
              <w:t>                </w:t>
            </w:r>
            <w:proofErr w:type="spellStart"/>
            <w:r w:rsidRPr="00B50B2A">
              <w:rPr>
                <w:color w:val="6F42C1"/>
              </w:rPr>
              <w:t>erase_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t>x, y);</w:t>
            </w:r>
          </w:p>
          <w:p w14:paraId="286BFFF3" w14:textId="77777777" w:rsidR="00B50B2A" w:rsidRPr="00B50B2A" w:rsidRDefault="00B50B2A" w:rsidP="00B50B2A">
            <w:pPr>
              <w:pStyle w:val="Code"/>
            </w:pPr>
            <w:r w:rsidRPr="00B50B2A">
              <w:t>                </w:t>
            </w:r>
            <w:proofErr w:type="spellStart"/>
            <w:r w:rsidRPr="00B50B2A">
              <w:rPr>
                <w:color w:val="6F42C1"/>
              </w:rPr>
              <w:t>draw_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--</w:t>
            </w:r>
            <w:r w:rsidRPr="00B50B2A">
              <w:t>x, y);</w:t>
            </w:r>
          </w:p>
          <w:p w14:paraId="5246CFBD" w14:textId="77777777" w:rsidR="00B50B2A" w:rsidRPr="00B50B2A" w:rsidRDefault="00B50B2A" w:rsidP="00B50B2A">
            <w:pPr>
              <w:pStyle w:val="Code"/>
            </w:pPr>
            <w:r w:rsidRPr="00B50B2A">
              <w:t>            }</w:t>
            </w:r>
          </w:p>
          <w:p w14:paraId="019C63ED" w14:textId="77777777" w:rsidR="00B50B2A" w:rsidRPr="00B50B2A" w:rsidRDefault="00B50B2A" w:rsidP="00B50B2A">
            <w:pPr>
              <w:pStyle w:val="Code"/>
            </w:pPr>
            <w:r w:rsidRPr="00B50B2A">
              <w:t>            </w:t>
            </w:r>
            <w:r w:rsidRPr="00B50B2A">
              <w:rPr>
                <w:color w:val="D73A49"/>
              </w:rPr>
              <w:t>if</w:t>
            </w:r>
            <w:r w:rsidRPr="00B50B2A">
              <w:t> (</w:t>
            </w:r>
            <w:proofErr w:type="spellStart"/>
            <w:r w:rsidRPr="00B50B2A">
              <w:t>ch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==</w:t>
            </w:r>
            <w:r w:rsidRPr="00B50B2A">
              <w:t> 's') {</w:t>
            </w:r>
          </w:p>
          <w:p w14:paraId="67B21B8A" w14:textId="77777777" w:rsidR="00B50B2A" w:rsidRPr="00B50B2A" w:rsidRDefault="00B50B2A" w:rsidP="00B50B2A">
            <w:pPr>
              <w:pStyle w:val="Code"/>
            </w:pPr>
            <w:r w:rsidRPr="00B50B2A">
              <w:t>                </w:t>
            </w:r>
            <w:proofErr w:type="spellStart"/>
            <w:r w:rsidRPr="00B50B2A">
              <w:rPr>
                <w:color w:val="6F42C1"/>
              </w:rPr>
              <w:t>erase_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t>x, y);</w:t>
            </w:r>
          </w:p>
          <w:p w14:paraId="36D76FED" w14:textId="77777777" w:rsidR="00B50B2A" w:rsidRPr="00B50B2A" w:rsidRDefault="00B50B2A" w:rsidP="00B50B2A">
            <w:pPr>
              <w:pStyle w:val="Code"/>
            </w:pPr>
            <w:r w:rsidRPr="00B50B2A">
              <w:t>                </w:t>
            </w:r>
            <w:proofErr w:type="spellStart"/>
            <w:r w:rsidRPr="00B50B2A">
              <w:rPr>
                <w:color w:val="6F42C1"/>
              </w:rPr>
              <w:t>draw_</w:t>
            </w:r>
            <w:proofErr w:type="gramStart"/>
            <w:r w:rsidRPr="00B50B2A">
              <w:rPr>
                <w:color w:val="6F42C1"/>
              </w:rPr>
              <w:t>ship</w:t>
            </w:r>
            <w:proofErr w:type="spellEnd"/>
            <w:r w:rsidRPr="00B50B2A">
              <w:t>(</w:t>
            </w:r>
            <w:proofErr w:type="gramEnd"/>
            <w:r w:rsidRPr="00B50B2A">
              <w:rPr>
                <w:color w:val="D73A49"/>
              </w:rPr>
              <w:t>++</w:t>
            </w:r>
            <w:r w:rsidRPr="00B50B2A">
              <w:t>x, y);</w:t>
            </w:r>
          </w:p>
          <w:p w14:paraId="01EDA088" w14:textId="77777777" w:rsidR="00B50B2A" w:rsidRPr="00B50B2A" w:rsidRDefault="00B50B2A" w:rsidP="00B50B2A">
            <w:pPr>
              <w:pStyle w:val="Code"/>
            </w:pPr>
            <w:r w:rsidRPr="00B50B2A">
              <w:t>            }</w:t>
            </w:r>
          </w:p>
          <w:p w14:paraId="1434352F" w14:textId="77777777" w:rsidR="00B50B2A" w:rsidRPr="00B50B2A" w:rsidRDefault="00B50B2A" w:rsidP="00B50B2A">
            <w:pPr>
              <w:pStyle w:val="Code"/>
            </w:pPr>
            <w:r w:rsidRPr="00B50B2A">
              <w:t>            </w:t>
            </w:r>
            <w:proofErr w:type="spellStart"/>
            <w:r w:rsidRPr="00B50B2A">
              <w:rPr>
                <w:color w:val="6F42C1"/>
              </w:rPr>
              <w:t>fflush</w:t>
            </w:r>
            <w:proofErr w:type="spellEnd"/>
            <w:r w:rsidRPr="00B50B2A">
              <w:t>(</w:t>
            </w:r>
            <w:r w:rsidRPr="00B50B2A">
              <w:rPr>
                <w:color w:val="6F42C1"/>
              </w:rPr>
              <w:t>stdin</w:t>
            </w:r>
            <w:proofErr w:type="gramStart"/>
            <w:r w:rsidRPr="00B50B2A">
              <w:t>);</w:t>
            </w:r>
            <w:proofErr w:type="gramEnd"/>
          </w:p>
          <w:p w14:paraId="31E91342" w14:textId="77777777" w:rsidR="00B50B2A" w:rsidRPr="00B50B2A" w:rsidRDefault="00B50B2A" w:rsidP="00B50B2A">
            <w:pPr>
              <w:pStyle w:val="Code"/>
            </w:pPr>
            <w:r w:rsidRPr="00B50B2A">
              <w:t>        }</w:t>
            </w:r>
          </w:p>
          <w:p w14:paraId="5594AAE2" w14:textId="77777777" w:rsidR="00B50B2A" w:rsidRPr="00B50B2A" w:rsidRDefault="00B50B2A" w:rsidP="00B50B2A">
            <w:pPr>
              <w:pStyle w:val="Code"/>
            </w:pPr>
            <w:r w:rsidRPr="00B50B2A">
              <w:t>        </w:t>
            </w:r>
            <w:proofErr w:type="gramStart"/>
            <w:r w:rsidRPr="00B50B2A">
              <w:rPr>
                <w:color w:val="6F42C1"/>
              </w:rPr>
              <w:t>Sleep</w:t>
            </w:r>
            <w:r w:rsidRPr="00B50B2A">
              <w:t>(</w:t>
            </w:r>
            <w:proofErr w:type="gramEnd"/>
            <w:r w:rsidRPr="00B50B2A">
              <w:rPr>
                <w:color w:val="005CC5"/>
              </w:rPr>
              <w:t>100</w:t>
            </w:r>
            <w:r w:rsidRPr="00B50B2A">
              <w:t>);</w:t>
            </w:r>
          </w:p>
          <w:p w14:paraId="436C8D1F" w14:textId="77777777" w:rsidR="00B50B2A" w:rsidRPr="00B50B2A" w:rsidRDefault="00B50B2A" w:rsidP="00B50B2A">
            <w:pPr>
              <w:pStyle w:val="Code"/>
            </w:pPr>
          </w:p>
          <w:p w14:paraId="366EC31E" w14:textId="77777777" w:rsidR="00B50B2A" w:rsidRPr="00B50B2A" w:rsidRDefault="00B50B2A" w:rsidP="00B50B2A">
            <w:pPr>
              <w:pStyle w:val="Code"/>
            </w:pPr>
            <w:r w:rsidRPr="00B50B2A">
              <w:t>    } </w:t>
            </w:r>
            <w:r w:rsidRPr="00B50B2A">
              <w:rPr>
                <w:color w:val="D73A49"/>
              </w:rPr>
              <w:t>while</w:t>
            </w:r>
            <w:r w:rsidRPr="00B50B2A">
              <w:t> (</w:t>
            </w:r>
            <w:proofErr w:type="spellStart"/>
            <w:proofErr w:type="gramStart"/>
            <w:r w:rsidRPr="00B50B2A">
              <w:t>ch</w:t>
            </w:r>
            <w:proofErr w:type="spellEnd"/>
            <w:r w:rsidRPr="00B50B2A">
              <w:t> </w:t>
            </w:r>
            <w:r w:rsidRPr="00B50B2A">
              <w:rPr>
                <w:color w:val="D73A49"/>
              </w:rPr>
              <w:t>!</w:t>
            </w:r>
            <w:proofErr w:type="gramEnd"/>
            <w:r w:rsidRPr="00B50B2A">
              <w:rPr>
                <w:color w:val="D73A49"/>
              </w:rPr>
              <w:t>=</w:t>
            </w:r>
            <w:r w:rsidRPr="00B50B2A">
              <w:t> 'x');</w:t>
            </w:r>
          </w:p>
          <w:p w14:paraId="52401C1B" w14:textId="77777777" w:rsidR="00B50B2A" w:rsidRPr="00B50B2A" w:rsidRDefault="00B50B2A" w:rsidP="00B50B2A">
            <w:pPr>
              <w:pStyle w:val="Code"/>
            </w:pPr>
          </w:p>
          <w:p w14:paraId="00831938" w14:textId="77777777" w:rsidR="00B50B2A" w:rsidRPr="00B50B2A" w:rsidRDefault="00B50B2A" w:rsidP="00B50B2A">
            <w:pPr>
              <w:pStyle w:val="Code"/>
            </w:pPr>
            <w:r w:rsidRPr="00B50B2A">
              <w:t>    </w:t>
            </w:r>
            <w:r w:rsidRPr="00B50B2A">
              <w:rPr>
                <w:color w:val="D73A49"/>
              </w:rPr>
              <w:t>return</w:t>
            </w:r>
            <w:r w:rsidRPr="00B50B2A">
              <w:t> </w:t>
            </w:r>
            <w:proofErr w:type="gramStart"/>
            <w:r w:rsidRPr="00B50B2A">
              <w:rPr>
                <w:color w:val="005CC5"/>
              </w:rPr>
              <w:t>0</w:t>
            </w:r>
            <w:r w:rsidRPr="00B50B2A">
              <w:t>;</w:t>
            </w:r>
            <w:proofErr w:type="gramEnd"/>
          </w:p>
          <w:p w14:paraId="6BF770EC" w14:textId="3BEC2281" w:rsidR="00B50B2A" w:rsidRDefault="00B50B2A" w:rsidP="00B50B2A">
            <w:pPr>
              <w:pStyle w:val="Code"/>
            </w:pPr>
            <w:r w:rsidRPr="00B50B2A">
              <w:t>}</w:t>
            </w:r>
          </w:p>
        </w:tc>
      </w:tr>
    </w:tbl>
    <w:p w14:paraId="0FD947D3" w14:textId="77777777" w:rsidR="00B50B2A" w:rsidRDefault="00B50B2A" w:rsidP="00B50B2A">
      <w:pPr>
        <w:rPr>
          <w:rFonts w:hint="cs"/>
        </w:rPr>
      </w:pPr>
    </w:p>
    <w:p w14:paraId="6BB3F8A8" w14:textId="77777777" w:rsidR="00B50B2A" w:rsidRPr="00B50B2A" w:rsidRDefault="00B50B2A" w:rsidP="00B50B2A">
      <w:pPr>
        <w:pStyle w:val="Heading1"/>
        <w:rPr>
          <w:rFonts w:cs="Laksaman"/>
          <w:vanish/>
          <w:specVanish/>
        </w:rPr>
      </w:pPr>
      <w:r>
        <w:t xml:space="preserve">Assignment </w:t>
      </w:r>
      <w:proofErr w:type="gramStart"/>
      <w:r>
        <w:rPr>
          <w:rFonts w:cs="Laksaman"/>
          <w:cs/>
        </w:rPr>
        <w:t>2 :</w:t>
      </w:r>
      <w:proofErr w:type="gramEnd"/>
    </w:p>
    <w:p w14:paraId="3D883C5F" w14:textId="77777777" w:rsidR="00B50B2A" w:rsidRDefault="00B50B2A" w:rsidP="00B50B2A">
      <w:r>
        <w:rPr>
          <w:rFonts w:cs="Laksaman"/>
          <w:cs/>
        </w:rPr>
        <w:t xml:space="preserve"> </w:t>
      </w:r>
      <w:r>
        <w:rPr>
          <w:rFonts w:cs="Laksaman"/>
          <w:cs/>
        </w:rPr>
        <w:t xml:space="preserve">ให้นักศึกษาเพิ่มเติมโปรแกรม เพื่อให้ยานเคลื่อนที่อัตโนมัติโดยเมื่อกดปุ่ม </w:t>
      </w:r>
      <w:r>
        <w:t xml:space="preserve">a </w:t>
      </w:r>
      <w:r>
        <w:rPr>
          <w:rFonts w:cs="Laksaman"/>
          <w:cs/>
        </w:rPr>
        <w:t xml:space="preserve">ยานจะเคลื่อนที่ไปทางซ้ายจนสุดจอภาพด้านซ้าย กดปุ่ม </w:t>
      </w:r>
      <w:r>
        <w:t xml:space="preserve">d </w:t>
      </w:r>
      <w:r>
        <w:rPr>
          <w:rFonts w:cs="Laksaman"/>
          <w:cs/>
        </w:rPr>
        <w:t>ยานจะเคลื่อนที่ไปทางขวาจนสุดจอภาพด้านขวา และ กด</w:t>
      </w:r>
      <w:r>
        <w:t xml:space="preserve">s </w:t>
      </w:r>
      <w:r>
        <w:rPr>
          <w:rFonts w:cs="Laksaman"/>
          <w:cs/>
        </w:rPr>
        <w:t>ยานจะหยุดเคลื่อนที่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B2A" w14:paraId="20DA4F7B" w14:textId="77777777" w:rsidTr="00015717">
        <w:tc>
          <w:tcPr>
            <w:tcW w:w="9016" w:type="dxa"/>
          </w:tcPr>
          <w:p w14:paraId="24A4440E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#include</w:t>
            </w:r>
            <w:r w:rsidRPr="00193861">
              <w:t> &lt;</w:t>
            </w:r>
            <w:proofErr w:type="spellStart"/>
            <w:r w:rsidRPr="00193861">
              <w:t>stdio.h</w:t>
            </w:r>
            <w:proofErr w:type="spellEnd"/>
            <w:r w:rsidRPr="00193861">
              <w:t>&gt;</w:t>
            </w:r>
          </w:p>
          <w:p w14:paraId="4CD380DC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#include</w:t>
            </w:r>
            <w:r w:rsidRPr="00193861">
              <w:t> &lt;</w:t>
            </w:r>
            <w:proofErr w:type="spellStart"/>
            <w:r w:rsidRPr="00193861">
              <w:t>windows.h</w:t>
            </w:r>
            <w:proofErr w:type="spellEnd"/>
            <w:r w:rsidRPr="00193861">
              <w:t>&gt;</w:t>
            </w:r>
          </w:p>
          <w:p w14:paraId="69036577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#include</w:t>
            </w:r>
            <w:r w:rsidRPr="00193861">
              <w:t> &lt;</w:t>
            </w:r>
            <w:proofErr w:type="spellStart"/>
            <w:r w:rsidRPr="00193861">
              <w:t>conio.h</w:t>
            </w:r>
            <w:proofErr w:type="spellEnd"/>
            <w:r w:rsidRPr="00193861">
              <w:t>&gt;</w:t>
            </w:r>
          </w:p>
          <w:p w14:paraId="42587580" w14:textId="77777777" w:rsidR="00193861" w:rsidRPr="00193861" w:rsidRDefault="00193861" w:rsidP="00193861">
            <w:pPr>
              <w:pStyle w:val="Code"/>
            </w:pPr>
          </w:p>
          <w:p w14:paraId="56A07F39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</w:t>
            </w:r>
            <w:proofErr w:type="gramStart"/>
            <w:r w:rsidRPr="00193861">
              <w:rPr>
                <w:color w:val="D73A49"/>
              </w:rPr>
              <w:t>define</w:t>
            </w:r>
            <w:proofErr w:type="gramEnd"/>
            <w:r w:rsidRPr="00193861">
              <w:t> </w:t>
            </w:r>
            <w:r w:rsidRPr="00193861">
              <w:rPr>
                <w:color w:val="6F42C1"/>
              </w:rPr>
              <w:t>SHIP_HEIGHT</w:t>
            </w:r>
            <w:r w:rsidRPr="00193861">
              <w:t> </w:t>
            </w:r>
            <w:r w:rsidRPr="00193861">
              <w:rPr>
                <w:color w:val="005CC5"/>
              </w:rPr>
              <w:t>1</w:t>
            </w:r>
          </w:p>
          <w:p w14:paraId="663D91BC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</w:t>
            </w:r>
            <w:proofErr w:type="gramStart"/>
            <w:r w:rsidRPr="00193861">
              <w:rPr>
                <w:color w:val="D73A49"/>
              </w:rPr>
              <w:t>define</w:t>
            </w:r>
            <w:proofErr w:type="gramEnd"/>
            <w:r w:rsidRPr="00193861">
              <w:t> </w:t>
            </w:r>
            <w:r w:rsidRPr="00193861">
              <w:rPr>
                <w:color w:val="6F42C1"/>
              </w:rPr>
              <w:t>SHIP_WIDTH</w:t>
            </w:r>
            <w:r w:rsidRPr="00193861">
              <w:t> </w:t>
            </w:r>
            <w:r w:rsidRPr="00193861">
              <w:rPr>
                <w:color w:val="005CC5"/>
              </w:rPr>
              <w:t>7</w:t>
            </w:r>
          </w:p>
          <w:p w14:paraId="630CC5F1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lastRenderedPageBreak/>
              <w:t>#</w:t>
            </w:r>
            <w:proofErr w:type="gramStart"/>
            <w:r w:rsidRPr="00193861">
              <w:rPr>
                <w:color w:val="D73A49"/>
              </w:rPr>
              <w:t>define</w:t>
            </w:r>
            <w:proofErr w:type="gramEnd"/>
            <w:r w:rsidRPr="00193861">
              <w:t> </w:t>
            </w:r>
            <w:r w:rsidRPr="00193861">
              <w:rPr>
                <w:color w:val="6F42C1"/>
              </w:rPr>
              <w:t>SCREEN_HEIGHT</w:t>
            </w:r>
            <w:r w:rsidRPr="00193861">
              <w:t> </w:t>
            </w:r>
            <w:r w:rsidRPr="00193861">
              <w:rPr>
                <w:color w:val="005CC5"/>
              </w:rPr>
              <w:t>23</w:t>
            </w:r>
          </w:p>
          <w:p w14:paraId="7C1296EC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#</w:t>
            </w:r>
            <w:proofErr w:type="gramStart"/>
            <w:r w:rsidRPr="00193861">
              <w:rPr>
                <w:color w:val="D73A49"/>
              </w:rPr>
              <w:t>define</w:t>
            </w:r>
            <w:proofErr w:type="gramEnd"/>
            <w:r w:rsidRPr="00193861">
              <w:t> </w:t>
            </w:r>
            <w:r w:rsidRPr="00193861">
              <w:rPr>
                <w:color w:val="6F42C1"/>
              </w:rPr>
              <w:t>SCREEN_WIDTH</w:t>
            </w:r>
            <w:r w:rsidRPr="00193861">
              <w:t> </w:t>
            </w:r>
            <w:r w:rsidRPr="00193861">
              <w:rPr>
                <w:color w:val="005CC5"/>
              </w:rPr>
              <w:t>80</w:t>
            </w:r>
          </w:p>
          <w:p w14:paraId="7034DCE8" w14:textId="77777777" w:rsidR="00193861" w:rsidRPr="00193861" w:rsidRDefault="00193861" w:rsidP="00193861">
            <w:pPr>
              <w:pStyle w:val="Code"/>
            </w:pPr>
          </w:p>
          <w:p w14:paraId="370BB62E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void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setcursor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D73A49"/>
              </w:rPr>
              <w:t>bool</w:t>
            </w:r>
            <w:r w:rsidRPr="00193861">
              <w:t> </w:t>
            </w:r>
            <w:r w:rsidRPr="00193861">
              <w:rPr>
                <w:color w:val="E36209"/>
              </w:rPr>
              <w:t>visible</w:t>
            </w:r>
            <w:r w:rsidRPr="00193861">
              <w:t>) {</w:t>
            </w:r>
          </w:p>
          <w:p w14:paraId="5758CCF7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6F42C1"/>
              </w:rPr>
              <w:t>HANDLE</w:t>
            </w:r>
            <w:r w:rsidRPr="00193861">
              <w:t> console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GetStdHandle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6F42C1"/>
              </w:rPr>
              <w:t>STD_OUTPUT_HANDLE</w:t>
            </w:r>
            <w:r w:rsidRPr="00193861">
              <w:t>);</w:t>
            </w:r>
          </w:p>
          <w:p w14:paraId="04BBF9CC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6F42C1"/>
              </w:rPr>
              <w:t>CONSOLE_CURSOR_INFO</w:t>
            </w:r>
            <w:r w:rsidRPr="00193861">
              <w:t> </w:t>
            </w:r>
            <w:proofErr w:type="spellStart"/>
            <w:proofErr w:type="gramStart"/>
            <w:r w:rsidRPr="00193861">
              <w:t>lpCursor</w:t>
            </w:r>
            <w:proofErr w:type="spellEnd"/>
            <w:r w:rsidRPr="00193861">
              <w:t>;</w:t>
            </w:r>
            <w:proofErr w:type="gramEnd"/>
          </w:p>
          <w:p w14:paraId="3A6AC753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r w:rsidRPr="00193861">
              <w:t>lpCursor.bVisible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E36209"/>
              </w:rPr>
              <w:t>visible</w:t>
            </w:r>
            <w:r w:rsidRPr="00193861">
              <w:t>;</w:t>
            </w:r>
            <w:proofErr w:type="gramEnd"/>
          </w:p>
          <w:p w14:paraId="2D6D882E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r w:rsidRPr="00193861">
              <w:t>lpCursor.dwSize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20</w:t>
            </w:r>
            <w:r w:rsidRPr="00193861">
              <w:t>;</w:t>
            </w:r>
            <w:proofErr w:type="gramEnd"/>
          </w:p>
          <w:p w14:paraId="5E0E1C0F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SetConsoleCursorInfo</w:t>
            </w:r>
            <w:proofErr w:type="spellEnd"/>
            <w:r w:rsidRPr="00193861">
              <w:t>(</w:t>
            </w:r>
            <w:proofErr w:type="gramEnd"/>
            <w:r w:rsidRPr="00193861">
              <w:t>console, </w:t>
            </w:r>
            <w:r w:rsidRPr="00193861">
              <w:rPr>
                <w:color w:val="D73A49"/>
              </w:rPr>
              <w:t>&amp;</w:t>
            </w:r>
            <w:r w:rsidRPr="00193861">
              <w:t> </w:t>
            </w:r>
            <w:proofErr w:type="spellStart"/>
            <w:r w:rsidRPr="00193861">
              <w:t>lpCursor</w:t>
            </w:r>
            <w:proofErr w:type="spellEnd"/>
            <w:r w:rsidRPr="00193861">
              <w:t>);</w:t>
            </w:r>
          </w:p>
          <w:p w14:paraId="5E575300" w14:textId="77777777" w:rsidR="00193861" w:rsidRPr="00193861" w:rsidRDefault="00193861" w:rsidP="00193861">
            <w:pPr>
              <w:pStyle w:val="Code"/>
            </w:pPr>
            <w:r w:rsidRPr="00193861">
              <w:t>}</w:t>
            </w:r>
          </w:p>
          <w:p w14:paraId="571801E3" w14:textId="77777777" w:rsidR="00193861" w:rsidRPr="00193861" w:rsidRDefault="00193861" w:rsidP="00193861">
            <w:pPr>
              <w:pStyle w:val="Code"/>
            </w:pPr>
          </w:p>
          <w:p w14:paraId="4F0D47F7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void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setcolor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D73A49"/>
              </w:rPr>
              <w:t>int</w:t>
            </w:r>
            <w:r w:rsidRPr="00193861">
              <w:t> </w:t>
            </w:r>
            <w:proofErr w:type="spellStart"/>
            <w:r w:rsidRPr="00193861">
              <w:rPr>
                <w:color w:val="E36209"/>
              </w:rPr>
              <w:t>fg</w:t>
            </w:r>
            <w:proofErr w:type="spellEnd"/>
            <w:r w:rsidRPr="00193861">
              <w:t>, </w:t>
            </w:r>
            <w:r w:rsidRPr="00193861">
              <w:rPr>
                <w:color w:val="D73A49"/>
              </w:rPr>
              <w:t>int</w:t>
            </w:r>
            <w:r w:rsidRPr="00193861">
              <w:t> </w:t>
            </w:r>
            <w:proofErr w:type="spellStart"/>
            <w:r w:rsidRPr="00193861">
              <w:rPr>
                <w:color w:val="E36209"/>
              </w:rPr>
              <w:t>bg</w:t>
            </w:r>
            <w:proofErr w:type="spellEnd"/>
            <w:r w:rsidRPr="00193861">
              <w:t>) {</w:t>
            </w:r>
          </w:p>
          <w:p w14:paraId="4B8EBB27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6F42C1"/>
              </w:rPr>
              <w:t>HANDLE</w:t>
            </w:r>
            <w:r w:rsidRPr="00193861">
              <w:t> </w:t>
            </w:r>
            <w:proofErr w:type="spellStart"/>
            <w:r w:rsidRPr="00193861">
              <w:t>hConsole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GetStdHandle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6F42C1"/>
              </w:rPr>
              <w:t>STD_OUTPUT_HANDLE</w:t>
            </w:r>
            <w:r w:rsidRPr="00193861">
              <w:t>);</w:t>
            </w:r>
          </w:p>
          <w:p w14:paraId="3DAE9AA3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SetConsoleTextAttribute</w:t>
            </w:r>
            <w:proofErr w:type="spellEnd"/>
            <w:r w:rsidRPr="00193861">
              <w:t>(</w:t>
            </w:r>
            <w:proofErr w:type="spellStart"/>
            <w:proofErr w:type="gramEnd"/>
            <w:r w:rsidRPr="00193861">
              <w:t>hConsole</w:t>
            </w:r>
            <w:proofErr w:type="spellEnd"/>
            <w:r w:rsidRPr="00193861">
              <w:t>, </w:t>
            </w:r>
            <w:proofErr w:type="spellStart"/>
            <w:r w:rsidRPr="00193861">
              <w:rPr>
                <w:color w:val="E36209"/>
              </w:rPr>
              <w:t>bg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*</w:t>
            </w:r>
            <w:r w:rsidRPr="00193861">
              <w:t> </w:t>
            </w:r>
            <w:r w:rsidRPr="00193861">
              <w:rPr>
                <w:color w:val="005CC5"/>
              </w:rPr>
              <w:t>16</w:t>
            </w:r>
            <w:r w:rsidRPr="00193861">
              <w:t> </w:t>
            </w:r>
            <w:r w:rsidRPr="00193861">
              <w:rPr>
                <w:color w:val="D73A49"/>
              </w:rPr>
              <w:t>+</w:t>
            </w:r>
            <w:r w:rsidRPr="00193861">
              <w:t> </w:t>
            </w:r>
            <w:proofErr w:type="spellStart"/>
            <w:r w:rsidRPr="00193861">
              <w:rPr>
                <w:color w:val="E36209"/>
              </w:rPr>
              <w:t>fg</w:t>
            </w:r>
            <w:proofErr w:type="spellEnd"/>
            <w:r w:rsidRPr="00193861">
              <w:t>);</w:t>
            </w:r>
          </w:p>
          <w:p w14:paraId="6E6F4663" w14:textId="77777777" w:rsidR="00193861" w:rsidRPr="00193861" w:rsidRDefault="00193861" w:rsidP="00193861">
            <w:pPr>
              <w:pStyle w:val="Code"/>
            </w:pPr>
            <w:r w:rsidRPr="00193861">
              <w:t>}</w:t>
            </w:r>
          </w:p>
          <w:p w14:paraId="3DEC48BD" w14:textId="77777777" w:rsidR="00193861" w:rsidRPr="00193861" w:rsidRDefault="00193861" w:rsidP="00193861">
            <w:pPr>
              <w:pStyle w:val="Code"/>
            </w:pPr>
          </w:p>
          <w:p w14:paraId="2CAF4F68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void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gotoxy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x</w:t>
            </w:r>
            <w:r w:rsidRPr="00193861">
              <w:t>, </w:t>
            </w:r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y</w:t>
            </w:r>
            <w:r w:rsidRPr="00193861">
              <w:t>) {</w:t>
            </w:r>
          </w:p>
          <w:p w14:paraId="5C860CF7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6F42C1"/>
              </w:rPr>
              <w:t>COORD</w:t>
            </w:r>
            <w:r w:rsidRPr="00193861">
              <w:t> c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t>{ </w:t>
            </w:r>
            <w:r w:rsidRPr="00193861">
              <w:rPr>
                <w:color w:val="E36209"/>
              </w:rPr>
              <w:t>x</w:t>
            </w:r>
            <w:proofErr w:type="gramEnd"/>
            <w:r w:rsidRPr="00193861">
              <w:t>, </w:t>
            </w:r>
            <w:r w:rsidRPr="00193861">
              <w:rPr>
                <w:color w:val="E36209"/>
              </w:rPr>
              <w:t>y</w:t>
            </w:r>
            <w:r w:rsidRPr="00193861">
              <w:t> };</w:t>
            </w:r>
          </w:p>
          <w:p w14:paraId="1DAC44D0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gramStart"/>
            <w:r w:rsidRPr="00193861">
              <w:rPr>
                <w:color w:val="6F42C1"/>
              </w:rPr>
              <w:t>SetConsoleCursorPosition</w:t>
            </w:r>
            <w:r w:rsidRPr="00193861">
              <w:t>(</w:t>
            </w:r>
            <w:proofErr w:type="gramEnd"/>
            <w:r w:rsidRPr="00193861">
              <w:rPr>
                <w:color w:val="6F42C1"/>
              </w:rPr>
              <w:t>GetStdHandle</w:t>
            </w:r>
            <w:r w:rsidRPr="00193861">
              <w:t>(</w:t>
            </w:r>
            <w:r w:rsidRPr="00193861">
              <w:rPr>
                <w:color w:val="6F42C1"/>
              </w:rPr>
              <w:t>STD_OUTPUT_HANDLE</w:t>
            </w:r>
            <w:r w:rsidRPr="00193861">
              <w:t>), c);</w:t>
            </w:r>
          </w:p>
          <w:p w14:paraId="74D8944F" w14:textId="77777777" w:rsidR="00193861" w:rsidRPr="00193861" w:rsidRDefault="00193861" w:rsidP="00193861">
            <w:pPr>
              <w:pStyle w:val="Code"/>
            </w:pPr>
            <w:r w:rsidRPr="00193861">
              <w:t>}</w:t>
            </w:r>
          </w:p>
          <w:p w14:paraId="33BE961B" w14:textId="77777777" w:rsidR="00193861" w:rsidRPr="00193861" w:rsidRDefault="00193861" w:rsidP="00193861">
            <w:pPr>
              <w:pStyle w:val="Code"/>
            </w:pPr>
          </w:p>
          <w:p w14:paraId="319169F1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void</w:t>
            </w:r>
            <w:r w:rsidRPr="00193861">
              <w:t> </w:t>
            </w:r>
            <w:proofErr w:type="spellStart"/>
            <w:r w:rsidRPr="00193861">
              <w:rPr>
                <w:color w:val="6F42C1"/>
              </w:rPr>
              <w:t>draw_</w:t>
            </w:r>
            <w:proofErr w:type="gramStart"/>
            <w:r w:rsidRPr="00193861">
              <w:rPr>
                <w:color w:val="6F42C1"/>
              </w:rPr>
              <w:t>ship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x</w:t>
            </w:r>
            <w:r w:rsidRPr="00193861">
              <w:t>, </w:t>
            </w:r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y</w:t>
            </w:r>
            <w:r w:rsidRPr="00193861">
              <w:t>) {</w:t>
            </w:r>
          </w:p>
          <w:p w14:paraId="329A1E1D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setcolor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005CC5"/>
              </w:rPr>
              <w:t>2</w:t>
            </w:r>
            <w:r w:rsidRPr="00193861">
              <w:t>, </w:t>
            </w:r>
            <w:r w:rsidRPr="00193861">
              <w:rPr>
                <w:color w:val="005CC5"/>
              </w:rPr>
              <w:t>4</w:t>
            </w:r>
            <w:r w:rsidRPr="00193861">
              <w:t>);</w:t>
            </w:r>
          </w:p>
          <w:p w14:paraId="5D821706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gotoxy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E36209"/>
              </w:rPr>
              <w:t>x</w:t>
            </w:r>
            <w:r w:rsidRPr="00193861">
              <w:t>, </w:t>
            </w:r>
            <w:r w:rsidRPr="00193861">
              <w:rPr>
                <w:color w:val="E36209"/>
              </w:rPr>
              <w:t>y</w:t>
            </w:r>
            <w:r w:rsidRPr="00193861">
              <w:t>);</w:t>
            </w:r>
          </w:p>
          <w:p w14:paraId="62BA2EDF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printf</w:t>
            </w:r>
            <w:proofErr w:type="spellEnd"/>
            <w:r w:rsidRPr="00193861">
              <w:t>(</w:t>
            </w:r>
            <w:proofErr w:type="gramEnd"/>
            <w:r w:rsidRPr="00193861">
              <w:t>" &lt;-0-&gt; ");</w:t>
            </w:r>
          </w:p>
          <w:p w14:paraId="1BA51E38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setcolor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005CC5"/>
              </w:rPr>
              <w:t>7</w:t>
            </w:r>
            <w:r w:rsidRPr="00193861">
              <w:t>, </w:t>
            </w:r>
            <w:r w:rsidRPr="00193861">
              <w:rPr>
                <w:color w:val="005CC5"/>
              </w:rPr>
              <w:t>0</w:t>
            </w:r>
            <w:r w:rsidRPr="00193861">
              <w:t>);</w:t>
            </w:r>
          </w:p>
          <w:p w14:paraId="288511D4" w14:textId="77777777" w:rsidR="00193861" w:rsidRPr="00193861" w:rsidRDefault="00193861" w:rsidP="00193861">
            <w:pPr>
              <w:pStyle w:val="Code"/>
            </w:pPr>
            <w:r w:rsidRPr="00193861">
              <w:t>}</w:t>
            </w:r>
          </w:p>
          <w:p w14:paraId="1409B06F" w14:textId="77777777" w:rsidR="00193861" w:rsidRPr="00193861" w:rsidRDefault="00193861" w:rsidP="00193861">
            <w:pPr>
              <w:pStyle w:val="Code"/>
            </w:pPr>
          </w:p>
          <w:p w14:paraId="52C25190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void</w:t>
            </w:r>
            <w:r w:rsidRPr="00193861">
              <w:t> </w:t>
            </w:r>
            <w:proofErr w:type="spellStart"/>
            <w:r w:rsidRPr="00193861">
              <w:rPr>
                <w:color w:val="6F42C1"/>
              </w:rPr>
              <w:t>erase_</w:t>
            </w:r>
            <w:proofErr w:type="gramStart"/>
            <w:r w:rsidRPr="00193861">
              <w:rPr>
                <w:color w:val="6F42C1"/>
              </w:rPr>
              <w:t>ship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x</w:t>
            </w:r>
            <w:r w:rsidRPr="00193861">
              <w:t>, </w:t>
            </w:r>
            <w:r w:rsidRPr="00193861">
              <w:rPr>
                <w:color w:val="D73A49"/>
              </w:rPr>
              <w:t>int</w:t>
            </w:r>
            <w:r w:rsidRPr="00193861">
              <w:t> </w:t>
            </w:r>
            <w:r w:rsidRPr="00193861">
              <w:rPr>
                <w:color w:val="E36209"/>
              </w:rPr>
              <w:t>y</w:t>
            </w:r>
            <w:r w:rsidRPr="00193861">
              <w:t>) {</w:t>
            </w:r>
          </w:p>
          <w:p w14:paraId="03BFE6D8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gotoxy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E36209"/>
              </w:rPr>
              <w:t>x</w:t>
            </w:r>
            <w:r w:rsidRPr="00193861">
              <w:t>, </w:t>
            </w:r>
            <w:r w:rsidRPr="00193861">
              <w:rPr>
                <w:color w:val="E36209"/>
              </w:rPr>
              <w:t>y</w:t>
            </w:r>
            <w:r w:rsidRPr="00193861">
              <w:t>);</w:t>
            </w:r>
          </w:p>
          <w:p w14:paraId="7407A4AA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printf</w:t>
            </w:r>
            <w:proofErr w:type="spellEnd"/>
            <w:r w:rsidRPr="00193861">
              <w:t>(</w:t>
            </w:r>
            <w:proofErr w:type="gramEnd"/>
            <w:r w:rsidRPr="00193861">
              <w:t>"       ");</w:t>
            </w:r>
          </w:p>
          <w:p w14:paraId="6444F070" w14:textId="77777777" w:rsidR="00193861" w:rsidRPr="00193861" w:rsidRDefault="00193861" w:rsidP="00193861">
            <w:pPr>
              <w:pStyle w:val="Code"/>
            </w:pPr>
            <w:r w:rsidRPr="00193861">
              <w:t>}</w:t>
            </w:r>
          </w:p>
          <w:p w14:paraId="43C8DB12" w14:textId="77777777" w:rsidR="00193861" w:rsidRPr="00193861" w:rsidRDefault="00193861" w:rsidP="00193861">
            <w:pPr>
              <w:pStyle w:val="Code"/>
            </w:pPr>
          </w:p>
          <w:p w14:paraId="0B8907FA" w14:textId="77777777" w:rsidR="00193861" w:rsidRPr="00193861" w:rsidRDefault="00193861" w:rsidP="00193861">
            <w:pPr>
              <w:pStyle w:val="Code"/>
            </w:pPr>
            <w:r w:rsidRPr="00193861">
              <w:rPr>
                <w:color w:val="D73A49"/>
              </w:rPr>
              <w:t>int</w:t>
            </w:r>
            <w:r w:rsidRPr="00193861">
              <w:t> </w:t>
            </w:r>
            <w:proofErr w:type="gramStart"/>
            <w:r w:rsidRPr="00193861">
              <w:rPr>
                <w:color w:val="6F42C1"/>
              </w:rPr>
              <w:t>main</w:t>
            </w:r>
            <w:r w:rsidRPr="00193861">
              <w:t>(</w:t>
            </w:r>
            <w:proofErr w:type="gramEnd"/>
            <w:r w:rsidRPr="00193861">
              <w:t>) {</w:t>
            </w:r>
          </w:p>
          <w:p w14:paraId="2303AB68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proofErr w:type="gramStart"/>
            <w:r w:rsidRPr="00193861">
              <w:rPr>
                <w:color w:val="6F42C1"/>
              </w:rPr>
              <w:t>setcursor</w:t>
            </w:r>
            <w:proofErr w:type="spellEnd"/>
            <w:r w:rsidRPr="00193861">
              <w:t>(</w:t>
            </w:r>
            <w:proofErr w:type="gramEnd"/>
            <w:r w:rsidRPr="00193861">
              <w:rPr>
                <w:color w:val="005CC5"/>
              </w:rPr>
              <w:t>0</w:t>
            </w:r>
            <w:r w:rsidRPr="00193861">
              <w:t>);</w:t>
            </w:r>
          </w:p>
          <w:p w14:paraId="5ED3875A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D73A49"/>
              </w:rPr>
              <w:t>char</w:t>
            </w:r>
            <w:r w:rsidRPr="00193861">
              <w:t> </w:t>
            </w:r>
            <w:proofErr w:type="spell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t>'.';</w:t>
            </w:r>
            <w:proofErr w:type="gramEnd"/>
          </w:p>
          <w:p w14:paraId="73FC67FA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D73A49"/>
              </w:rPr>
              <w:t>int</w:t>
            </w:r>
            <w:r w:rsidRPr="00193861">
              <w:t> d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0</w:t>
            </w:r>
            <w:r w:rsidRPr="00193861">
              <w:t>;</w:t>
            </w:r>
            <w:proofErr w:type="gramEnd"/>
          </w:p>
          <w:p w14:paraId="352DCB52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D73A49"/>
              </w:rPr>
              <w:t>int</w:t>
            </w:r>
            <w:r w:rsidRPr="00193861">
              <w:t> x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r w:rsidRPr="00193861">
              <w:rPr>
                <w:color w:val="005CC5"/>
              </w:rPr>
              <w:t>0</w:t>
            </w:r>
            <w:r w:rsidRPr="00193861">
              <w:t>, y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20</w:t>
            </w:r>
            <w:r w:rsidRPr="00193861">
              <w:t>;</w:t>
            </w:r>
            <w:proofErr w:type="gramEnd"/>
          </w:p>
          <w:p w14:paraId="38DDD90A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proofErr w:type="spellStart"/>
            <w:r w:rsidRPr="00193861">
              <w:rPr>
                <w:color w:val="6F42C1"/>
              </w:rPr>
              <w:t>draw_</w:t>
            </w:r>
            <w:proofErr w:type="gramStart"/>
            <w:r w:rsidRPr="00193861">
              <w:rPr>
                <w:color w:val="6F42C1"/>
              </w:rPr>
              <w:t>ship</w:t>
            </w:r>
            <w:proofErr w:type="spellEnd"/>
            <w:r w:rsidRPr="00193861">
              <w:t>(</w:t>
            </w:r>
            <w:proofErr w:type="gramEnd"/>
            <w:r w:rsidRPr="00193861">
              <w:t>x, y);</w:t>
            </w:r>
          </w:p>
          <w:p w14:paraId="31DC1CB7" w14:textId="77777777" w:rsidR="00193861" w:rsidRPr="00193861" w:rsidRDefault="00193861" w:rsidP="00193861">
            <w:pPr>
              <w:pStyle w:val="Code"/>
            </w:pPr>
          </w:p>
          <w:p w14:paraId="64466847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D73A49"/>
              </w:rPr>
              <w:t>do</w:t>
            </w:r>
            <w:r w:rsidRPr="00193861">
              <w:t> {</w:t>
            </w:r>
          </w:p>
          <w:p w14:paraId="7C1B56CA" w14:textId="77777777" w:rsidR="00193861" w:rsidRPr="00193861" w:rsidRDefault="00193861" w:rsidP="00193861">
            <w:pPr>
              <w:pStyle w:val="Code"/>
            </w:pPr>
            <w:r w:rsidRPr="00193861">
              <w:t>        </w:t>
            </w:r>
            <w:r w:rsidRPr="00193861">
              <w:rPr>
                <w:color w:val="D73A49"/>
              </w:rPr>
              <w:t>if</w:t>
            </w:r>
            <w:r w:rsidRPr="00193861">
              <w:t> (</w:t>
            </w:r>
            <w:proofErr w:type="spellStart"/>
            <w:proofErr w:type="gramStart"/>
            <w:r w:rsidRPr="00193861">
              <w:rPr>
                <w:color w:val="6F42C1"/>
              </w:rPr>
              <w:t>kbhit</w:t>
            </w:r>
            <w:proofErr w:type="spellEnd"/>
            <w:r w:rsidRPr="00193861">
              <w:t>(</w:t>
            </w:r>
            <w:proofErr w:type="gramEnd"/>
            <w:r w:rsidRPr="00193861">
              <w:t>)) {</w:t>
            </w:r>
          </w:p>
          <w:p w14:paraId="3FDD6BE8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proofErr w:type="spell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spellStart"/>
            <w:proofErr w:type="gramStart"/>
            <w:r w:rsidRPr="00193861">
              <w:rPr>
                <w:color w:val="6F42C1"/>
              </w:rPr>
              <w:t>getch</w:t>
            </w:r>
            <w:proofErr w:type="spellEnd"/>
            <w:r w:rsidRPr="00193861">
              <w:t>(</w:t>
            </w:r>
            <w:proofErr w:type="gramEnd"/>
            <w:r w:rsidRPr="00193861">
              <w:t>);</w:t>
            </w:r>
          </w:p>
          <w:p w14:paraId="2C818C1C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r w:rsidRPr="00193861">
              <w:rPr>
                <w:color w:val="D73A49"/>
              </w:rPr>
              <w:t>if</w:t>
            </w:r>
            <w:r w:rsidRPr="00193861">
              <w:t> (</w:t>
            </w:r>
            <w:proofErr w:type="spell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==</w:t>
            </w:r>
            <w:r w:rsidRPr="00193861">
              <w:t> 'a') d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D73A49"/>
              </w:rPr>
              <w:t>-</w:t>
            </w:r>
            <w:r w:rsidRPr="00193861">
              <w:rPr>
                <w:color w:val="005CC5"/>
              </w:rPr>
              <w:t>1</w:t>
            </w:r>
            <w:r w:rsidRPr="00193861">
              <w:t>;</w:t>
            </w:r>
            <w:proofErr w:type="gramEnd"/>
          </w:p>
          <w:p w14:paraId="00E8C613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r w:rsidRPr="00193861">
              <w:rPr>
                <w:color w:val="D73A49"/>
              </w:rPr>
              <w:t>if</w:t>
            </w:r>
            <w:r w:rsidRPr="00193861">
              <w:t> (</w:t>
            </w:r>
            <w:proofErr w:type="spell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==</w:t>
            </w:r>
            <w:r w:rsidRPr="00193861">
              <w:t> 's') d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0</w:t>
            </w:r>
            <w:r w:rsidRPr="00193861">
              <w:t>;</w:t>
            </w:r>
            <w:proofErr w:type="gramEnd"/>
          </w:p>
          <w:p w14:paraId="7D036758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r w:rsidRPr="00193861">
              <w:rPr>
                <w:color w:val="D73A49"/>
              </w:rPr>
              <w:t>if</w:t>
            </w:r>
            <w:r w:rsidRPr="00193861">
              <w:t> (</w:t>
            </w:r>
            <w:proofErr w:type="spell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==</w:t>
            </w:r>
            <w:r w:rsidRPr="00193861">
              <w:t> 'd') d </w:t>
            </w:r>
            <w:r w:rsidRPr="00193861">
              <w:rPr>
                <w:color w:val="D73A49"/>
              </w:rPr>
              <w:t>=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1</w:t>
            </w:r>
            <w:r w:rsidRPr="00193861">
              <w:t>;;</w:t>
            </w:r>
            <w:proofErr w:type="gramEnd"/>
          </w:p>
          <w:p w14:paraId="06A08DC4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proofErr w:type="spellStart"/>
            <w:r w:rsidRPr="00193861">
              <w:rPr>
                <w:color w:val="6F42C1"/>
              </w:rPr>
              <w:t>fflush</w:t>
            </w:r>
            <w:proofErr w:type="spellEnd"/>
            <w:r w:rsidRPr="00193861">
              <w:t>(</w:t>
            </w:r>
            <w:r w:rsidRPr="00193861">
              <w:rPr>
                <w:color w:val="6F42C1"/>
              </w:rPr>
              <w:t>stdin</w:t>
            </w:r>
            <w:proofErr w:type="gramStart"/>
            <w:r w:rsidRPr="00193861">
              <w:t>);</w:t>
            </w:r>
            <w:proofErr w:type="gramEnd"/>
          </w:p>
          <w:p w14:paraId="586B3B58" w14:textId="77777777" w:rsidR="00193861" w:rsidRPr="00193861" w:rsidRDefault="00193861" w:rsidP="00193861">
            <w:pPr>
              <w:pStyle w:val="Code"/>
            </w:pPr>
            <w:r w:rsidRPr="00193861">
              <w:t>        }</w:t>
            </w:r>
          </w:p>
          <w:p w14:paraId="24D08014" w14:textId="77777777" w:rsidR="00193861" w:rsidRPr="00193861" w:rsidRDefault="00193861" w:rsidP="00193861">
            <w:pPr>
              <w:pStyle w:val="Code"/>
            </w:pPr>
            <w:r w:rsidRPr="00193861">
              <w:lastRenderedPageBreak/>
              <w:t>        </w:t>
            </w:r>
          </w:p>
          <w:p w14:paraId="6DCE4253" w14:textId="77777777" w:rsidR="00193861" w:rsidRPr="00193861" w:rsidRDefault="00193861" w:rsidP="00193861">
            <w:pPr>
              <w:pStyle w:val="Code"/>
            </w:pPr>
            <w:r w:rsidRPr="00193861">
              <w:t>        </w:t>
            </w:r>
            <w:r w:rsidRPr="00193861">
              <w:rPr>
                <w:color w:val="D73A49"/>
              </w:rPr>
              <w:t>if</w:t>
            </w:r>
            <w:r w:rsidRPr="00193861">
              <w:t> (</w:t>
            </w:r>
            <w:proofErr w:type="gramStart"/>
            <w:r w:rsidRPr="00193861">
              <w:t>d </w:t>
            </w:r>
            <w:r w:rsidRPr="00193861">
              <w:rPr>
                <w:color w:val="D73A49"/>
              </w:rPr>
              <w:t>!</w:t>
            </w:r>
            <w:proofErr w:type="gramEnd"/>
            <w:r w:rsidRPr="00193861">
              <w:rPr>
                <w:color w:val="D73A49"/>
              </w:rPr>
              <w:t>=</w:t>
            </w:r>
            <w:r w:rsidRPr="00193861">
              <w:t> </w:t>
            </w:r>
            <w:r w:rsidRPr="00193861">
              <w:rPr>
                <w:color w:val="005CC5"/>
              </w:rPr>
              <w:t>0</w:t>
            </w:r>
            <w:r w:rsidRPr="00193861">
              <w:t>) {</w:t>
            </w:r>
          </w:p>
          <w:p w14:paraId="1CD359CC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proofErr w:type="spellStart"/>
            <w:r w:rsidRPr="00193861">
              <w:rPr>
                <w:color w:val="6F42C1"/>
              </w:rPr>
              <w:t>erase_</w:t>
            </w:r>
            <w:proofErr w:type="gramStart"/>
            <w:r w:rsidRPr="00193861">
              <w:rPr>
                <w:color w:val="6F42C1"/>
              </w:rPr>
              <w:t>ship</w:t>
            </w:r>
            <w:proofErr w:type="spellEnd"/>
            <w:r w:rsidRPr="00193861">
              <w:t>(</w:t>
            </w:r>
            <w:proofErr w:type="gramEnd"/>
            <w:r w:rsidRPr="00193861">
              <w:t>x, y);</w:t>
            </w:r>
          </w:p>
          <w:p w14:paraId="7328B375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r w:rsidRPr="00193861">
              <w:rPr>
                <w:color w:val="D73A49"/>
              </w:rPr>
              <w:t>if</w:t>
            </w:r>
            <w:r w:rsidRPr="00193861">
              <w:t> (x </w:t>
            </w:r>
            <w:r w:rsidRPr="00193861">
              <w:rPr>
                <w:color w:val="D73A49"/>
              </w:rPr>
              <w:t>+</w:t>
            </w:r>
            <w:r w:rsidRPr="00193861">
              <w:t> d </w:t>
            </w:r>
            <w:r w:rsidRPr="00193861">
              <w:rPr>
                <w:color w:val="D73A49"/>
              </w:rPr>
              <w:t>&gt;=</w:t>
            </w:r>
            <w:r w:rsidRPr="00193861">
              <w:t> </w:t>
            </w:r>
            <w:r w:rsidRPr="00193861">
              <w:rPr>
                <w:color w:val="005CC5"/>
              </w:rPr>
              <w:t>0</w:t>
            </w:r>
            <w:r w:rsidRPr="00193861">
              <w:t> </w:t>
            </w:r>
            <w:r w:rsidRPr="00193861">
              <w:rPr>
                <w:color w:val="D73A49"/>
              </w:rPr>
              <w:t>&amp;&amp;</w:t>
            </w:r>
            <w:r w:rsidRPr="00193861">
              <w:t> (x </w:t>
            </w:r>
            <w:r w:rsidRPr="00193861">
              <w:rPr>
                <w:color w:val="D73A49"/>
              </w:rPr>
              <w:t>+</w:t>
            </w:r>
            <w:r w:rsidRPr="00193861">
              <w:t> </w:t>
            </w:r>
            <w:r w:rsidRPr="00193861">
              <w:rPr>
                <w:color w:val="6F42C1"/>
              </w:rPr>
              <w:t>SHIP_WIDTH</w:t>
            </w:r>
            <w:r w:rsidRPr="00193861">
              <w:t> </w:t>
            </w:r>
            <w:r w:rsidRPr="00193861">
              <w:rPr>
                <w:color w:val="D73A49"/>
              </w:rPr>
              <w:t>-</w:t>
            </w:r>
            <w:r w:rsidRPr="00193861">
              <w:t> </w:t>
            </w:r>
            <w:r w:rsidRPr="00193861">
              <w:rPr>
                <w:color w:val="005CC5"/>
              </w:rPr>
              <w:t>1</w:t>
            </w:r>
            <w:r w:rsidRPr="00193861">
              <w:t>) </w:t>
            </w:r>
            <w:r w:rsidRPr="00193861">
              <w:rPr>
                <w:color w:val="D73A49"/>
              </w:rPr>
              <w:t>+</w:t>
            </w:r>
            <w:r w:rsidRPr="00193861">
              <w:t> d </w:t>
            </w:r>
            <w:r w:rsidRPr="00193861">
              <w:rPr>
                <w:color w:val="D73A49"/>
              </w:rPr>
              <w:t>&lt;</w:t>
            </w:r>
            <w:r w:rsidRPr="00193861">
              <w:t> </w:t>
            </w:r>
            <w:r w:rsidRPr="00193861">
              <w:rPr>
                <w:color w:val="6F42C1"/>
              </w:rPr>
              <w:t>SCREEN_WIDTH</w:t>
            </w:r>
            <w:r w:rsidRPr="00193861">
              <w:t>)</w:t>
            </w:r>
          </w:p>
          <w:p w14:paraId="7B799339" w14:textId="77777777" w:rsidR="00193861" w:rsidRPr="00193861" w:rsidRDefault="00193861" w:rsidP="00193861">
            <w:pPr>
              <w:pStyle w:val="Code"/>
            </w:pPr>
            <w:r w:rsidRPr="00193861">
              <w:t>                x </w:t>
            </w:r>
            <w:r w:rsidRPr="00193861">
              <w:rPr>
                <w:color w:val="D73A49"/>
              </w:rPr>
              <w:t>+=</w:t>
            </w:r>
            <w:r w:rsidRPr="00193861">
              <w:t> </w:t>
            </w:r>
            <w:proofErr w:type="gramStart"/>
            <w:r w:rsidRPr="00193861">
              <w:t>d;</w:t>
            </w:r>
            <w:proofErr w:type="gramEnd"/>
          </w:p>
          <w:p w14:paraId="0211FE80" w14:textId="77777777" w:rsidR="00193861" w:rsidRPr="00193861" w:rsidRDefault="00193861" w:rsidP="00193861">
            <w:pPr>
              <w:pStyle w:val="Code"/>
            </w:pPr>
            <w:r w:rsidRPr="00193861">
              <w:t>            </w:t>
            </w:r>
            <w:proofErr w:type="spellStart"/>
            <w:r w:rsidRPr="00193861">
              <w:rPr>
                <w:color w:val="6F42C1"/>
              </w:rPr>
              <w:t>draw_</w:t>
            </w:r>
            <w:proofErr w:type="gramStart"/>
            <w:r w:rsidRPr="00193861">
              <w:rPr>
                <w:color w:val="6F42C1"/>
              </w:rPr>
              <w:t>ship</w:t>
            </w:r>
            <w:proofErr w:type="spellEnd"/>
            <w:r w:rsidRPr="00193861">
              <w:t>(</w:t>
            </w:r>
            <w:proofErr w:type="gramEnd"/>
            <w:r w:rsidRPr="00193861">
              <w:t>x, y);</w:t>
            </w:r>
          </w:p>
          <w:p w14:paraId="075D33AB" w14:textId="77777777" w:rsidR="00193861" w:rsidRPr="00193861" w:rsidRDefault="00193861" w:rsidP="00193861">
            <w:pPr>
              <w:pStyle w:val="Code"/>
            </w:pPr>
            <w:r w:rsidRPr="00193861">
              <w:t>        }</w:t>
            </w:r>
          </w:p>
          <w:p w14:paraId="1D93DF52" w14:textId="77777777" w:rsidR="00193861" w:rsidRPr="00193861" w:rsidRDefault="00193861" w:rsidP="00193861">
            <w:pPr>
              <w:pStyle w:val="Code"/>
            </w:pPr>
          </w:p>
          <w:p w14:paraId="4CEB2019" w14:textId="77777777" w:rsidR="00193861" w:rsidRPr="00193861" w:rsidRDefault="00193861" w:rsidP="00193861">
            <w:pPr>
              <w:pStyle w:val="Code"/>
            </w:pPr>
            <w:r w:rsidRPr="00193861">
              <w:t>        </w:t>
            </w:r>
            <w:proofErr w:type="gramStart"/>
            <w:r w:rsidRPr="00193861">
              <w:rPr>
                <w:color w:val="6F42C1"/>
              </w:rPr>
              <w:t>Sleep</w:t>
            </w:r>
            <w:r w:rsidRPr="00193861">
              <w:t>(</w:t>
            </w:r>
            <w:proofErr w:type="gramEnd"/>
            <w:r w:rsidRPr="00193861">
              <w:rPr>
                <w:color w:val="005CC5"/>
              </w:rPr>
              <w:t>100</w:t>
            </w:r>
            <w:r w:rsidRPr="00193861">
              <w:t>);</w:t>
            </w:r>
          </w:p>
          <w:p w14:paraId="733B4F6F" w14:textId="77777777" w:rsidR="00193861" w:rsidRPr="00193861" w:rsidRDefault="00193861" w:rsidP="00193861">
            <w:pPr>
              <w:pStyle w:val="Code"/>
            </w:pPr>
          </w:p>
          <w:p w14:paraId="45635082" w14:textId="77777777" w:rsidR="00193861" w:rsidRPr="00193861" w:rsidRDefault="00193861" w:rsidP="00193861">
            <w:pPr>
              <w:pStyle w:val="Code"/>
            </w:pPr>
            <w:r w:rsidRPr="00193861">
              <w:t>    } </w:t>
            </w:r>
            <w:r w:rsidRPr="00193861">
              <w:rPr>
                <w:color w:val="D73A49"/>
              </w:rPr>
              <w:t>while</w:t>
            </w:r>
            <w:r w:rsidRPr="00193861">
              <w:t> (</w:t>
            </w:r>
            <w:proofErr w:type="spellStart"/>
            <w:proofErr w:type="gramStart"/>
            <w:r w:rsidRPr="00193861">
              <w:t>ch</w:t>
            </w:r>
            <w:proofErr w:type="spellEnd"/>
            <w:r w:rsidRPr="00193861">
              <w:t> </w:t>
            </w:r>
            <w:r w:rsidRPr="00193861">
              <w:rPr>
                <w:color w:val="D73A49"/>
              </w:rPr>
              <w:t>!</w:t>
            </w:r>
            <w:proofErr w:type="gramEnd"/>
            <w:r w:rsidRPr="00193861">
              <w:rPr>
                <w:color w:val="D73A49"/>
              </w:rPr>
              <w:t>=</w:t>
            </w:r>
            <w:r w:rsidRPr="00193861">
              <w:t> 'x');</w:t>
            </w:r>
          </w:p>
          <w:p w14:paraId="0E145662" w14:textId="77777777" w:rsidR="00193861" w:rsidRPr="00193861" w:rsidRDefault="00193861" w:rsidP="00193861">
            <w:pPr>
              <w:pStyle w:val="Code"/>
            </w:pPr>
          </w:p>
          <w:p w14:paraId="3D42A832" w14:textId="77777777" w:rsidR="00193861" w:rsidRPr="00193861" w:rsidRDefault="00193861" w:rsidP="00193861">
            <w:pPr>
              <w:pStyle w:val="Code"/>
            </w:pPr>
            <w:r w:rsidRPr="00193861">
              <w:t>    </w:t>
            </w:r>
            <w:r w:rsidRPr="00193861">
              <w:rPr>
                <w:color w:val="D73A49"/>
              </w:rPr>
              <w:t>return</w:t>
            </w:r>
            <w:r w:rsidRPr="00193861">
              <w:t> </w:t>
            </w:r>
            <w:proofErr w:type="gramStart"/>
            <w:r w:rsidRPr="00193861">
              <w:rPr>
                <w:color w:val="005CC5"/>
              </w:rPr>
              <w:t>0</w:t>
            </w:r>
            <w:r w:rsidRPr="00193861">
              <w:t>;</w:t>
            </w:r>
            <w:proofErr w:type="gramEnd"/>
          </w:p>
          <w:p w14:paraId="2E80DE3B" w14:textId="7CDE74FE" w:rsidR="00B50B2A" w:rsidRDefault="00193861" w:rsidP="00193861">
            <w:pPr>
              <w:pStyle w:val="Code"/>
            </w:pPr>
            <w:r w:rsidRPr="00193861">
              <w:t>}</w:t>
            </w:r>
          </w:p>
        </w:tc>
      </w:tr>
    </w:tbl>
    <w:p w14:paraId="03DAD52C" w14:textId="77777777" w:rsidR="00B50B2A" w:rsidRPr="00B50B2A" w:rsidRDefault="00B50B2A" w:rsidP="00B50B2A">
      <w:pPr>
        <w:pStyle w:val="Heading1"/>
        <w:rPr>
          <w:rFonts w:cs="Laksaman"/>
          <w:vanish/>
          <w:specVanish/>
        </w:rPr>
      </w:pPr>
      <w:r>
        <w:lastRenderedPageBreak/>
        <w:cr/>
        <w:t xml:space="preserve">Assignment </w:t>
      </w:r>
      <w:proofErr w:type="gramStart"/>
      <w:r>
        <w:rPr>
          <w:rFonts w:cs="Laksaman"/>
          <w:cs/>
        </w:rPr>
        <w:t>3 :</w:t>
      </w:r>
      <w:proofErr w:type="gramEnd"/>
    </w:p>
    <w:p w14:paraId="69290C82" w14:textId="08449CBA" w:rsidR="00B50B2A" w:rsidRPr="00B50B2A" w:rsidRDefault="00B50B2A" w:rsidP="00B50B2A">
      <w:pPr>
        <w:rPr>
          <w:rFonts w:cs="Laksaman"/>
          <w:vanish/>
        </w:rPr>
      </w:pPr>
      <w:r>
        <w:rPr>
          <w:rFonts w:cs="Laksaman"/>
          <w:cs/>
        </w:rPr>
        <w:t xml:space="preserve"> </w:t>
      </w:r>
      <w:r>
        <w:rPr>
          <w:rFonts w:cs="Laksaman"/>
          <w:cs/>
        </w:rPr>
        <w:t>ให้นักศึกษาเพิ่มเติมโปรแกรมให้เมื่อมีการกดปุ่ม ‘ ‘ จะมีการยิงกระสุนจากยานและ</w:t>
      </w:r>
    </w:p>
    <w:p w14:paraId="35F0E5F0" w14:textId="77777777" w:rsidR="00B50B2A" w:rsidRDefault="00B50B2A" w:rsidP="00B50B2A">
      <w:pPr>
        <w:rPr>
          <w:rFonts w:cs="Laksaman"/>
        </w:rPr>
      </w:pPr>
      <w:r>
        <w:rPr>
          <w:rFonts w:cs="Laksaman"/>
          <w:cs/>
        </w:rPr>
        <w:t>เคลื่อนที่ขึ้นจนสุดจอภาพด้านบน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B2A" w14:paraId="4804C3BA" w14:textId="77777777" w:rsidTr="00015717">
        <w:tc>
          <w:tcPr>
            <w:tcW w:w="9016" w:type="dxa"/>
          </w:tcPr>
          <w:p w14:paraId="31C10C3A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#include</w:t>
            </w:r>
            <w:r w:rsidRPr="00A4361A">
              <w:t> &lt;</w:t>
            </w:r>
            <w:proofErr w:type="spellStart"/>
            <w:r w:rsidRPr="00A4361A">
              <w:t>stdio.h</w:t>
            </w:r>
            <w:proofErr w:type="spellEnd"/>
            <w:r w:rsidRPr="00A4361A">
              <w:t>&gt;</w:t>
            </w:r>
          </w:p>
          <w:p w14:paraId="55FED36D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#include</w:t>
            </w:r>
            <w:r w:rsidRPr="00A4361A">
              <w:t> &lt;</w:t>
            </w:r>
            <w:proofErr w:type="spellStart"/>
            <w:r w:rsidRPr="00A4361A">
              <w:t>windows.h</w:t>
            </w:r>
            <w:proofErr w:type="spellEnd"/>
            <w:r w:rsidRPr="00A4361A">
              <w:t>&gt;</w:t>
            </w:r>
          </w:p>
          <w:p w14:paraId="2C01EBF1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#include</w:t>
            </w:r>
            <w:r w:rsidRPr="00A4361A">
              <w:t> &lt;</w:t>
            </w:r>
            <w:proofErr w:type="spellStart"/>
            <w:r w:rsidRPr="00A4361A">
              <w:t>conio.h</w:t>
            </w:r>
            <w:proofErr w:type="spellEnd"/>
            <w:r w:rsidRPr="00A4361A">
              <w:t>&gt;</w:t>
            </w:r>
          </w:p>
          <w:p w14:paraId="60C5533E" w14:textId="77777777" w:rsidR="00A4361A" w:rsidRPr="00A4361A" w:rsidRDefault="00A4361A" w:rsidP="00A4361A">
            <w:pPr>
              <w:pStyle w:val="Code"/>
            </w:pPr>
          </w:p>
          <w:p w14:paraId="0D17516F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</w:t>
            </w:r>
            <w:proofErr w:type="gramStart"/>
            <w:r w:rsidRPr="00A4361A">
              <w:rPr>
                <w:color w:val="D73A49"/>
              </w:rPr>
              <w:t>define</w:t>
            </w:r>
            <w:proofErr w:type="gramEnd"/>
            <w:r w:rsidRPr="00A4361A">
              <w:t> </w:t>
            </w:r>
            <w:r w:rsidRPr="00A4361A">
              <w:rPr>
                <w:color w:val="6F42C1"/>
              </w:rPr>
              <w:t>SHIP_HEIGHT</w:t>
            </w:r>
            <w:r w:rsidRPr="00A4361A">
              <w:t> </w:t>
            </w:r>
            <w:r w:rsidRPr="00A4361A">
              <w:rPr>
                <w:color w:val="005CC5"/>
              </w:rPr>
              <w:t>1</w:t>
            </w:r>
          </w:p>
          <w:p w14:paraId="529BD5FB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</w:t>
            </w:r>
            <w:proofErr w:type="gramStart"/>
            <w:r w:rsidRPr="00A4361A">
              <w:rPr>
                <w:color w:val="D73A49"/>
              </w:rPr>
              <w:t>define</w:t>
            </w:r>
            <w:proofErr w:type="gramEnd"/>
            <w:r w:rsidRPr="00A4361A">
              <w:t> </w:t>
            </w:r>
            <w:r w:rsidRPr="00A4361A">
              <w:rPr>
                <w:color w:val="6F42C1"/>
              </w:rPr>
              <w:t>SHIP_WIDTH</w:t>
            </w:r>
            <w:r w:rsidRPr="00A4361A">
              <w:t> </w:t>
            </w:r>
            <w:r w:rsidRPr="00A4361A">
              <w:rPr>
                <w:color w:val="005CC5"/>
              </w:rPr>
              <w:t>7</w:t>
            </w:r>
          </w:p>
          <w:p w14:paraId="3F6CE30A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</w:t>
            </w:r>
            <w:proofErr w:type="gramStart"/>
            <w:r w:rsidRPr="00A4361A">
              <w:rPr>
                <w:color w:val="D73A49"/>
              </w:rPr>
              <w:t>define</w:t>
            </w:r>
            <w:proofErr w:type="gramEnd"/>
            <w:r w:rsidRPr="00A4361A">
              <w:t> </w:t>
            </w:r>
            <w:r w:rsidRPr="00A4361A">
              <w:rPr>
                <w:color w:val="6F42C1"/>
              </w:rPr>
              <w:t>SCREEN_HEIGHT</w:t>
            </w:r>
            <w:r w:rsidRPr="00A4361A">
              <w:t> </w:t>
            </w:r>
            <w:r w:rsidRPr="00A4361A">
              <w:rPr>
                <w:color w:val="005CC5"/>
              </w:rPr>
              <w:t>23</w:t>
            </w:r>
          </w:p>
          <w:p w14:paraId="4F4EBCD7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#</w:t>
            </w:r>
            <w:proofErr w:type="gramStart"/>
            <w:r w:rsidRPr="00A4361A">
              <w:rPr>
                <w:color w:val="D73A49"/>
              </w:rPr>
              <w:t>define</w:t>
            </w:r>
            <w:proofErr w:type="gramEnd"/>
            <w:r w:rsidRPr="00A4361A">
              <w:t> </w:t>
            </w:r>
            <w:r w:rsidRPr="00A4361A">
              <w:rPr>
                <w:color w:val="6F42C1"/>
              </w:rPr>
              <w:t>SCREEN_WIDTH</w:t>
            </w:r>
            <w:r w:rsidRPr="00A4361A">
              <w:t> </w:t>
            </w:r>
            <w:r w:rsidRPr="00A4361A">
              <w:rPr>
                <w:color w:val="005CC5"/>
              </w:rPr>
              <w:t>80</w:t>
            </w:r>
          </w:p>
          <w:p w14:paraId="1AAF6584" w14:textId="77777777" w:rsidR="00A4361A" w:rsidRPr="00A4361A" w:rsidRDefault="00A4361A" w:rsidP="00A4361A">
            <w:pPr>
              <w:pStyle w:val="Code"/>
            </w:pPr>
          </w:p>
          <w:p w14:paraId="55D63186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setcursor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bool</w:t>
            </w:r>
            <w:r w:rsidRPr="00A4361A">
              <w:t> </w:t>
            </w:r>
            <w:r w:rsidRPr="00A4361A">
              <w:rPr>
                <w:color w:val="E36209"/>
              </w:rPr>
              <w:t>visible</w:t>
            </w:r>
            <w:r w:rsidRPr="00A4361A">
              <w:t>) {</w:t>
            </w:r>
          </w:p>
          <w:p w14:paraId="1536C0D7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6F42C1"/>
              </w:rPr>
              <w:t>HANDLE</w:t>
            </w:r>
            <w:r w:rsidRPr="00A4361A">
              <w:t> console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GetStdHandle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6F42C1"/>
              </w:rPr>
              <w:t>STD_OUTPUT_HANDLE</w:t>
            </w:r>
            <w:r w:rsidRPr="00A4361A">
              <w:t>);</w:t>
            </w:r>
          </w:p>
          <w:p w14:paraId="7090C5CE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6F42C1"/>
              </w:rPr>
              <w:t>CONSOLE_CURSOR_INFO</w:t>
            </w:r>
            <w:r w:rsidRPr="00A4361A">
              <w:t> </w:t>
            </w:r>
            <w:proofErr w:type="spellStart"/>
            <w:proofErr w:type="gramStart"/>
            <w:r w:rsidRPr="00A4361A">
              <w:t>lpCursor</w:t>
            </w:r>
            <w:proofErr w:type="spellEnd"/>
            <w:r w:rsidRPr="00A4361A">
              <w:t>;</w:t>
            </w:r>
            <w:proofErr w:type="gramEnd"/>
          </w:p>
          <w:p w14:paraId="7D015789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r w:rsidRPr="00A4361A">
              <w:t>lpCursor.bVisible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E36209"/>
              </w:rPr>
              <w:t>visible</w:t>
            </w:r>
            <w:r w:rsidRPr="00A4361A">
              <w:t>;</w:t>
            </w:r>
            <w:proofErr w:type="gramEnd"/>
          </w:p>
          <w:p w14:paraId="37880B98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r w:rsidRPr="00A4361A">
              <w:t>lpCursor.dwSize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20</w:t>
            </w:r>
            <w:r w:rsidRPr="00A4361A">
              <w:t>;</w:t>
            </w:r>
            <w:proofErr w:type="gramEnd"/>
          </w:p>
          <w:p w14:paraId="7931A48D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SetConsoleCursorInfo</w:t>
            </w:r>
            <w:proofErr w:type="spellEnd"/>
            <w:r w:rsidRPr="00A4361A">
              <w:t>(</w:t>
            </w:r>
            <w:proofErr w:type="gramEnd"/>
            <w:r w:rsidRPr="00A4361A">
              <w:t>console, </w:t>
            </w:r>
            <w:r w:rsidRPr="00A4361A">
              <w:rPr>
                <w:color w:val="D73A49"/>
              </w:rPr>
              <w:t>&amp;</w:t>
            </w:r>
            <w:r w:rsidRPr="00A4361A">
              <w:t> </w:t>
            </w:r>
            <w:proofErr w:type="spellStart"/>
            <w:r w:rsidRPr="00A4361A">
              <w:t>lpCursor</w:t>
            </w:r>
            <w:proofErr w:type="spellEnd"/>
            <w:r w:rsidRPr="00A4361A">
              <w:t>);</w:t>
            </w:r>
          </w:p>
          <w:p w14:paraId="0082A95E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2FA81D3E" w14:textId="77777777" w:rsidR="00A4361A" w:rsidRPr="00A4361A" w:rsidRDefault="00A4361A" w:rsidP="00A4361A">
            <w:pPr>
              <w:pStyle w:val="Code"/>
            </w:pPr>
          </w:p>
          <w:p w14:paraId="5F769FCD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setcolor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proofErr w:type="spellStart"/>
            <w:r w:rsidRPr="00A4361A">
              <w:rPr>
                <w:color w:val="E36209"/>
              </w:rPr>
              <w:t>fg</w:t>
            </w:r>
            <w:proofErr w:type="spellEnd"/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proofErr w:type="spellStart"/>
            <w:r w:rsidRPr="00A4361A">
              <w:rPr>
                <w:color w:val="E36209"/>
              </w:rPr>
              <w:t>bg</w:t>
            </w:r>
            <w:proofErr w:type="spellEnd"/>
            <w:r w:rsidRPr="00A4361A">
              <w:t>) {</w:t>
            </w:r>
          </w:p>
          <w:p w14:paraId="64DD5D5D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6F42C1"/>
              </w:rPr>
              <w:t>HANDLE</w:t>
            </w:r>
            <w:r w:rsidRPr="00A4361A">
              <w:t> </w:t>
            </w:r>
            <w:proofErr w:type="spellStart"/>
            <w:r w:rsidRPr="00A4361A">
              <w:t>hConsole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GetStdHandle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6F42C1"/>
              </w:rPr>
              <w:t>STD_OUTPUT_HANDLE</w:t>
            </w:r>
            <w:r w:rsidRPr="00A4361A">
              <w:t>);</w:t>
            </w:r>
          </w:p>
          <w:p w14:paraId="1B53B1DF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SetConsoleTextAttribute</w:t>
            </w:r>
            <w:proofErr w:type="spellEnd"/>
            <w:r w:rsidRPr="00A4361A">
              <w:t>(</w:t>
            </w:r>
            <w:proofErr w:type="spellStart"/>
            <w:proofErr w:type="gramEnd"/>
            <w:r w:rsidRPr="00A4361A">
              <w:t>hConsole</w:t>
            </w:r>
            <w:proofErr w:type="spellEnd"/>
            <w:r w:rsidRPr="00A4361A">
              <w:t>, </w:t>
            </w:r>
            <w:proofErr w:type="spellStart"/>
            <w:r w:rsidRPr="00A4361A">
              <w:rPr>
                <w:color w:val="E36209"/>
              </w:rPr>
              <w:t>bg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*</w:t>
            </w:r>
            <w:r w:rsidRPr="00A4361A">
              <w:t> </w:t>
            </w:r>
            <w:r w:rsidRPr="00A4361A">
              <w:rPr>
                <w:color w:val="005CC5"/>
              </w:rPr>
              <w:t>16</w:t>
            </w:r>
            <w:r w:rsidRPr="00A4361A">
              <w:t> </w:t>
            </w:r>
            <w:r w:rsidRPr="00A4361A">
              <w:rPr>
                <w:color w:val="D73A49"/>
              </w:rPr>
              <w:t>+</w:t>
            </w:r>
            <w:r w:rsidRPr="00A4361A">
              <w:t> </w:t>
            </w:r>
            <w:proofErr w:type="spellStart"/>
            <w:r w:rsidRPr="00A4361A">
              <w:rPr>
                <w:color w:val="E36209"/>
              </w:rPr>
              <w:t>fg</w:t>
            </w:r>
            <w:proofErr w:type="spellEnd"/>
            <w:r w:rsidRPr="00A4361A">
              <w:t>);</w:t>
            </w:r>
          </w:p>
          <w:p w14:paraId="74DB7FDD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23C548E8" w14:textId="77777777" w:rsidR="00A4361A" w:rsidRPr="00A4361A" w:rsidRDefault="00A4361A" w:rsidP="00A4361A">
            <w:pPr>
              <w:pStyle w:val="Code"/>
            </w:pPr>
          </w:p>
          <w:p w14:paraId="628ABD6D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gotoxy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y</w:t>
            </w:r>
            <w:r w:rsidRPr="00A4361A">
              <w:t>) {</w:t>
            </w:r>
          </w:p>
          <w:p w14:paraId="7F91F3EF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6F42C1"/>
              </w:rPr>
              <w:t>COORD</w:t>
            </w:r>
            <w:r w:rsidRPr="00A4361A">
              <w:t> c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t>{ </w:t>
            </w:r>
            <w:r w:rsidRPr="00A4361A">
              <w:rPr>
                <w:color w:val="E36209"/>
              </w:rPr>
              <w:t>x</w:t>
            </w:r>
            <w:proofErr w:type="gramEnd"/>
            <w:r w:rsidRPr="00A4361A">
              <w:t>, </w:t>
            </w:r>
            <w:r w:rsidRPr="00A4361A">
              <w:rPr>
                <w:color w:val="E36209"/>
              </w:rPr>
              <w:t>y</w:t>
            </w:r>
            <w:r w:rsidRPr="00A4361A">
              <w:t> };</w:t>
            </w:r>
          </w:p>
          <w:p w14:paraId="1D4802E6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gramStart"/>
            <w:r w:rsidRPr="00A4361A">
              <w:rPr>
                <w:color w:val="6F42C1"/>
              </w:rPr>
              <w:t>SetConsoleCursorPosition</w:t>
            </w:r>
            <w:r w:rsidRPr="00A4361A">
              <w:t>(</w:t>
            </w:r>
            <w:proofErr w:type="gramEnd"/>
            <w:r w:rsidRPr="00A4361A">
              <w:rPr>
                <w:color w:val="6F42C1"/>
              </w:rPr>
              <w:t>GetStdHandle</w:t>
            </w:r>
            <w:r w:rsidRPr="00A4361A">
              <w:t>(</w:t>
            </w:r>
            <w:r w:rsidRPr="00A4361A">
              <w:rPr>
                <w:color w:val="6F42C1"/>
              </w:rPr>
              <w:t>STD_OUTPUT_HANDLE</w:t>
            </w:r>
            <w:r w:rsidRPr="00A4361A">
              <w:t>), c);</w:t>
            </w:r>
          </w:p>
          <w:p w14:paraId="6EA3FAC2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23D7D013" w14:textId="77777777" w:rsidR="00A4361A" w:rsidRPr="00A4361A" w:rsidRDefault="00A4361A" w:rsidP="00A4361A">
            <w:pPr>
              <w:pStyle w:val="Code"/>
            </w:pPr>
          </w:p>
          <w:p w14:paraId="29563C73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ship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y</w:t>
            </w:r>
            <w:r w:rsidRPr="00A4361A">
              <w:t>) {</w:t>
            </w:r>
          </w:p>
          <w:p w14:paraId="6C59CF8E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setcolor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005CC5"/>
              </w:rPr>
              <w:t>2</w:t>
            </w:r>
            <w:r w:rsidRPr="00A4361A">
              <w:t>, </w:t>
            </w:r>
            <w:r w:rsidRPr="00A4361A">
              <w:rPr>
                <w:color w:val="005CC5"/>
              </w:rPr>
              <w:t>4</w:t>
            </w:r>
            <w:r w:rsidRPr="00A4361A">
              <w:t>);</w:t>
            </w:r>
          </w:p>
          <w:p w14:paraId="4C7C7B3D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gotoxy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E36209"/>
              </w:rPr>
              <w:t>y</w:t>
            </w:r>
            <w:r w:rsidRPr="00A4361A">
              <w:t>);</w:t>
            </w:r>
          </w:p>
          <w:p w14:paraId="5E90A85A" w14:textId="77777777" w:rsidR="00A4361A" w:rsidRPr="00A4361A" w:rsidRDefault="00A4361A" w:rsidP="00A4361A">
            <w:pPr>
              <w:pStyle w:val="Code"/>
            </w:pPr>
            <w:r w:rsidRPr="00A4361A">
              <w:lastRenderedPageBreak/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printf</w:t>
            </w:r>
            <w:proofErr w:type="spellEnd"/>
            <w:r w:rsidRPr="00A4361A">
              <w:t>(</w:t>
            </w:r>
            <w:proofErr w:type="gramEnd"/>
            <w:r w:rsidRPr="00A4361A">
              <w:t>" &lt;-0-&gt; ");</w:t>
            </w:r>
          </w:p>
          <w:p w14:paraId="6E9772B0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setcolor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005CC5"/>
              </w:rPr>
              <w:t>7</w:t>
            </w:r>
            <w:r w:rsidRPr="00A4361A">
              <w:t>, </w:t>
            </w:r>
            <w:r w:rsidRPr="00A4361A">
              <w:rPr>
                <w:color w:val="005CC5"/>
              </w:rPr>
              <w:t>0</w:t>
            </w:r>
            <w:r w:rsidRPr="00A4361A">
              <w:t>);</w:t>
            </w:r>
          </w:p>
          <w:p w14:paraId="4317BCA7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00AD301C" w14:textId="77777777" w:rsidR="00A4361A" w:rsidRPr="00A4361A" w:rsidRDefault="00A4361A" w:rsidP="00A4361A">
            <w:pPr>
              <w:pStyle w:val="Code"/>
            </w:pPr>
          </w:p>
          <w:p w14:paraId="0F1B42B2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r w:rsidRPr="00A4361A">
              <w:rPr>
                <w:color w:val="6F42C1"/>
              </w:rPr>
              <w:t>erase_</w:t>
            </w:r>
            <w:proofErr w:type="gramStart"/>
            <w:r w:rsidRPr="00A4361A">
              <w:rPr>
                <w:color w:val="6F42C1"/>
              </w:rPr>
              <w:t>ship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y</w:t>
            </w:r>
            <w:r w:rsidRPr="00A4361A">
              <w:t>) {</w:t>
            </w:r>
          </w:p>
          <w:p w14:paraId="23DA53B3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gotoxy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E36209"/>
              </w:rPr>
              <w:t>y</w:t>
            </w:r>
            <w:r w:rsidRPr="00A4361A">
              <w:t>);</w:t>
            </w:r>
          </w:p>
          <w:p w14:paraId="09C9BF61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printf</w:t>
            </w:r>
            <w:proofErr w:type="spellEnd"/>
            <w:r w:rsidRPr="00A4361A">
              <w:t>(</w:t>
            </w:r>
            <w:proofErr w:type="gramEnd"/>
            <w:r w:rsidRPr="00A4361A">
              <w:t>"       ");</w:t>
            </w:r>
          </w:p>
          <w:p w14:paraId="1BBF90B2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1F1EAB16" w14:textId="77777777" w:rsidR="00A4361A" w:rsidRPr="00A4361A" w:rsidRDefault="00A4361A" w:rsidP="00A4361A">
            <w:pPr>
              <w:pStyle w:val="Code"/>
            </w:pPr>
          </w:p>
          <w:p w14:paraId="76961F7A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bullet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y</w:t>
            </w:r>
            <w:r w:rsidRPr="00A4361A">
              <w:t>) {</w:t>
            </w:r>
          </w:p>
          <w:p w14:paraId="78428184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gotoxy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E36209"/>
              </w:rPr>
              <w:t>y</w:t>
            </w:r>
            <w:r w:rsidRPr="00A4361A">
              <w:t>);</w:t>
            </w:r>
          </w:p>
          <w:p w14:paraId="2A6FA6A8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printf</w:t>
            </w:r>
            <w:proofErr w:type="spellEnd"/>
            <w:r w:rsidRPr="00A4361A">
              <w:t>(</w:t>
            </w:r>
            <w:proofErr w:type="gramEnd"/>
            <w:r w:rsidRPr="00A4361A">
              <w:t>"|");</w:t>
            </w:r>
          </w:p>
          <w:p w14:paraId="18593EB2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32C6E6F7" w14:textId="77777777" w:rsidR="00A4361A" w:rsidRPr="00A4361A" w:rsidRDefault="00A4361A" w:rsidP="00A4361A">
            <w:pPr>
              <w:pStyle w:val="Code"/>
            </w:pPr>
          </w:p>
          <w:p w14:paraId="13976355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void</w:t>
            </w:r>
            <w:r w:rsidRPr="00A4361A">
              <w:t> </w:t>
            </w:r>
            <w:proofErr w:type="spellStart"/>
            <w:r w:rsidRPr="00A4361A">
              <w:rPr>
                <w:color w:val="6F42C1"/>
              </w:rPr>
              <w:t>erase_</w:t>
            </w:r>
            <w:proofErr w:type="gramStart"/>
            <w:r w:rsidRPr="00A4361A">
              <w:rPr>
                <w:color w:val="6F42C1"/>
              </w:rPr>
              <w:t>bullet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D73A49"/>
              </w:rPr>
              <w:t>int</w:t>
            </w:r>
            <w:r w:rsidRPr="00A4361A">
              <w:t> </w:t>
            </w:r>
            <w:r w:rsidRPr="00A4361A">
              <w:rPr>
                <w:color w:val="E36209"/>
              </w:rPr>
              <w:t>y</w:t>
            </w:r>
            <w:r w:rsidRPr="00A4361A">
              <w:t>) {</w:t>
            </w:r>
          </w:p>
          <w:p w14:paraId="31CA5FF0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gotoxy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E36209"/>
              </w:rPr>
              <w:t>x</w:t>
            </w:r>
            <w:r w:rsidRPr="00A4361A">
              <w:t>, </w:t>
            </w:r>
            <w:r w:rsidRPr="00A4361A">
              <w:rPr>
                <w:color w:val="E36209"/>
              </w:rPr>
              <w:t>y</w:t>
            </w:r>
            <w:r w:rsidRPr="00A4361A">
              <w:t>);</w:t>
            </w:r>
          </w:p>
          <w:p w14:paraId="3BCF4C89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printf</w:t>
            </w:r>
            <w:proofErr w:type="spellEnd"/>
            <w:r w:rsidRPr="00A4361A">
              <w:t>(</w:t>
            </w:r>
            <w:proofErr w:type="gramEnd"/>
            <w:r w:rsidRPr="00A4361A">
              <w:t>" ");</w:t>
            </w:r>
          </w:p>
          <w:p w14:paraId="1AB7EF26" w14:textId="77777777" w:rsidR="00A4361A" w:rsidRPr="00A4361A" w:rsidRDefault="00A4361A" w:rsidP="00A4361A">
            <w:pPr>
              <w:pStyle w:val="Code"/>
            </w:pPr>
            <w:r w:rsidRPr="00A4361A">
              <w:t>}</w:t>
            </w:r>
          </w:p>
          <w:p w14:paraId="1D5E544E" w14:textId="77777777" w:rsidR="00A4361A" w:rsidRPr="00A4361A" w:rsidRDefault="00A4361A" w:rsidP="00A4361A">
            <w:pPr>
              <w:pStyle w:val="Code"/>
            </w:pPr>
          </w:p>
          <w:p w14:paraId="46D50376" w14:textId="77777777" w:rsidR="00A4361A" w:rsidRPr="00A4361A" w:rsidRDefault="00A4361A" w:rsidP="00A4361A">
            <w:pPr>
              <w:pStyle w:val="Code"/>
            </w:pPr>
            <w:r w:rsidRPr="00A4361A">
              <w:rPr>
                <w:color w:val="D73A49"/>
              </w:rPr>
              <w:t>int</w:t>
            </w:r>
            <w:r w:rsidRPr="00A4361A">
              <w:t> </w:t>
            </w:r>
            <w:proofErr w:type="gramStart"/>
            <w:r w:rsidRPr="00A4361A">
              <w:rPr>
                <w:color w:val="6F42C1"/>
              </w:rPr>
              <w:t>main</w:t>
            </w:r>
            <w:r w:rsidRPr="00A4361A">
              <w:t>(</w:t>
            </w:r>
            <w:proofErr w:type="gramEnd"/>
            <w:r w:rsidRPr="00A4361A">
              <w:t>) {</w:t>
            </w:r>
          </w:p>
          <w:p w14:paraId="74F29883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proofErr w:type="gramStart"/>
            <w:r w:rsidRPr="00A4361A">
              <w:rPr>
                <w:color w:val="6F42C1"/>
              </w:rPr>
              <w:t>setcursor</w:t>
            </w:r>
            <w:proofErr w:type="spellEnd"/>
            <w:r w:rsidRPr="00A4361A">
              <w:t>(</w:t>
            </w:r>
            <w:proofErr w:type="gramEnd"/>
            <w:r w:rsidRPr="00A4361A">
              <w:rPr>
                <w:color w:val="005CC5"/>
              </w:rPr>
              <w:t>0</w:t>
            </w:r>
            <w:r w:rsidRPr="00A4361A">
              <w:t>);</w:t>
            </w:r>
          </w:p>
          <w:p w14:paraId="19D1C0D8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char</w:t>
            </w:r>
            <w:r w:rsidRPr="00A4361A">
              <w:t> 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t>'.';</w:t>
            </w:r>
            <w:proofErr w:type="gramEnd"/>
          </w:p>
          <w:p w14:paraId="1EDFDDA3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int</w:t>
            </w:r>
            <w:r w:rsidRPr="00A4361A">
              <w:t> d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0</w:t>
            </w:r>
            <w:r w:rsidRPr="00A4361A">
              <w:t>;</w:t>
            </w:r>
            <w:proofErr w:type="gramEnd"/>
          </w:p>
          <w:p w14:paraId="0D466E6A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int</w:t>
            </w:r>
            <w:r w:rsidRPr="00A4361A">
              <w:t> x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r w:rsidRPr="00A4361A">
              <w:rPr>
                <w:color w:val="005CC5"/>
              </w:rPr>
              <w:t>38</w:t>
            </w:r>
            <w:r w:rsidRPr="00A4361A">
              <w:t>, y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20</w:t>
            </w:r>
            <w:r w:rsidRPr="00A4361A">
              <w:t>;</w:t>
            </w:r>
            <w:proofErr w:type="gramEnd"/>
          </w:p>
          <w:p w14:paraId="620694D3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ship</w:t>
            </w:r>
            <w:proofErr w:type="spellEnd"/>
            <w:r w:rsidRPr="00A4361A">
              <w:t>(</w:t>
            </w:r>
            <w:proofErr w:type="gramEnd"/>
            <w:r w:rsidRPr="00A4361A">
              <w:t>x, y);</w:t>
            </w:r>
          </w:p>
          <w:p w14:paraId="318844F6" w14:textId="77777777" w:rsidR="00A4361A" w:rsidRPr="00A4361A" w:rsidRDefault="00A4361A" w:rsidP="00A4361A">
            <w:pPr>
              <w:pStyle w:val="Code"/>
            </w:pPr>
          </w:p>
          <w:p w14:paraId="53CA50D5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int</w:t>
            </w:r>
            <w:r w:rsidRPr="00A4361A">
              <w:t> bx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r w:rsidRPr="00A4361A">
              <w:rPr>
                <w:color w:val="005CC5"/>
              </w:rPr>
              <w:t>0</w:t>
            </w:r>
            <w:r w:rsidRPr="00A4361A">
              <w:t>, by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0</w:t>
            </w:r>
            <w:r w:rsidRPr="00A4361A">
              <w:t>;</w:t>
            </w:r>
            <w:proofErr w:type="gramEnd"/>
          </w:p>
          <w:p w14:paraId="138BCF74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bool</w:t>
            </w:r>
            <w:r w:rsidRPr="00A4361A">
              <w:t> </w:t>
            </w:r>
            <w:proofErr w:type="spellStart"/>
            <w:r w:rsidRPr="00A4361A">
              <w:t>bVisible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false</w:t>
            </w:r>
            <w:r w:rsidRPr="00A4361A">
              <w:t>;</w:t>
            </w:r>
            <w:proofErr w:type="gramEnd"/>
          </w:p>
          <w:p w14:paraId="75A240F9" w14:textId="77777777" w:rsidR="00A4361A" w:rsidRPr="00A4361A" w:rsidRDefault="00A4361A" w:rsidP="00A4361A">
            <w:pPr>
              <w:pStyle w:val="Code"/>
            </w:pPr>
          </w:p>
          <w:p w14:paraId="6CA37442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do</w:t>
            </w:r>
            <w:r w:rsidRPr="00A4361A">
              <w:t> {</w:t>
            </w:r>
          </w:p>
          <w:p w14:paraId="55B00614" w14:textId="77777777" w:rsidR="00A4361A" w:rsidRPr="00A4361A" w:rsidRDefault="00A4361A" w:rsidP="00A4361A">
            <w:pPr>
              <w:pStyle w:val="Code"/>
            </w:pPr>
            <w:r w:rsidRPr="00A4361A">
              <w:t>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proofErr w:type="gramStart"/>
            <w:r w:rsidRPr="00A4361A">
              <w:rPr>
                <w:color w:val="6F42C1"/>
              </w:rPr>
              <w:t>kbhit</w:t>
            </w:r>
            <w:proofErr w:type="spellEnd"/>
            <w:r w:rsidRPr="00A4361A">
              <w:t>(</w:t>
            </w:r>
            <w:proofErr w:type="gramEnd"/>
            <w:r w:rsidRPr="00A4361A">
              <w:t>)) {</w:t>
            </w:r>
          </w:p>
          <w:p w14:paraId="5CE62214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spellStart"/>
            <w:proofErr w:type="gramStart"/>
            <w:r w:rsidRPr="00A4361A">
              <w:rPr>
                <w:color w:val="6F42C1"/>
              </w:rPr>
              <w:t>getch</w:t>
            </w:r>
            <w:proofErr w:type="spellEnd"/>
            <w:r w:rsidRPr="00A4361A">
              <w:t>(</w:t>
            </w:r>
            <w:proofErr w:type="gramEnd"/>
            <w:r w:rsidRPr="00A4361A">
              <w:t>);</w:t>
            </w:r>
          </w:p>
          <w:p w14:paraId="03B639ED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==</w:t>
            </w:r>
            <w:r w:rsidRPr="00A4361A">
              <w:t> 'a') d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D73A49"/>
              </w:rPr>
              <w:t>-</w:t>
            </w:r>
            <w:r w:rsidRPr="00A4361A">
              <w:rPr>
                <w:color w:val="005CC5"/>
              </w:rPr>
              <w:t>1</w:t>
            </w:r>
            <w:r w:rsidRPr="00A4361A">
              <w:t>;</w:t>
            </w:r>
            <w:proofErr w:type="gramEnd"/>
          </w:p>
          <w:p w14:paraId="00D8F8B7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==</w:t>
            </w:r>
            <w:r w:rsidRPr="00A4361A">
              <w:t> 's') d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0</w:t>
            </w:r>
            <w:r w:rsidRPr="00A4361A">
              <w:t>;</w:t>
            </w:r>
            <w:proofErr w:type="gramEnd"/>
          </w:p>
          <w:p w14:paraId="1ECA4020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==</w:t>
            </w:r>
            <w:r w:rsidRPr="00A4361A">
              <w:t> 'd') d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1</w:t>
            </w:r>
            <w:r w:rsidRPr="00A4361A">
              <w:t>;</w:t>
            </w:r>
            <w:proofErr w:type="gramEnd"/>
          </w:p>
          <w:p w14:paraId="500AD594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</w:p>
          <w:p w14:paraId="4AB07ED2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==</w:t>
            </w:r>
            <w:r w:rsidRPr="00A4361A">
              <w:t> ' ' </w:t>
            </w:r>
            <w:r w:rsidRPr="00A4361A">
              <w:rPr>
                <w:color w:val="D73A49"/>
              </w:rPr>
              <w:t>&amp;</w:t>
            </w:r>
            <w:proofErr w:type="gramStart"/>
            <w:r w:rsidRPr="00A4361A">
              <w:rPr>
                <w:color w:val="D73A49"/>
              </w:rPr>
              <w:t>&amp;</w:t>
            </w:r>
            <w:r w:rsidRPr="00A4361A">
              <w:t> </w:t>
            </w:r>
            <w:r w:rsidRPr="00A4361A">
              <w:rPr>
                <w:color w:val="D73A49"/>
              </w:rPr>
              <w:t>!</w:t>
            </w:r>
            <w:proofErr w:type="spellStart"/>
            <w:r w:rsidRPr="00A4361A">
              <w:t>bVisible</w:t>
            </w:r>
            <w:proofErr w:type="spellEnd"/>
            <w:proofErr w:type="gramEnd"/>
            <w:r w:rsidRPr="00A4361A">
              <w:t>) {</w:t>
            </w:r>
          </w:p>
          <w:p w14:paraId="6FFE1D98" w14:textId="77777777" w:rsidR="00A4361A" w:rsidRPr="00A4361A" w:rsidRDefault="00A4361A" w:rsidP="00A4361A">
            <w:pPr>
              <w:pStyle w:val="Code"/>
            </w:pPr>
            <w:r w:rsidRPr="00A4361A">
              <w:t>                bx </w:t>
            </w:r>
            <w:r w:rsidRPr="00A4361A">
              <w:rPr>
                <w:color w:val="D73A49"/>
              </w:rPr>
              <w:t>=</w:t>
            </w:r>
            <w:r w:rsidRPr="00A4361A">
              <w:t> x </w:t>
            </w:r>
            <w:r w:rsidRPr="00A4361A">
              <w:rPr>
                <w:color w:val="D73A49"/>
              </w:rPr>
              <w:t>+</w:t>
            </w:r>
            <w:r w:rsidRPr="00A4361A">
              <w:t> </w:t>
            </w:r>
            <w:r w:rsidRPr="00A4361A">
              <w:rPr>
                <w:color w:val="6F42C1"/>
              </w:rPr>
              <w:t>SHIP_WIDTH</w:t>
            </w:r>
            <w:r w:rsidRPr="00A4361A">
              <w:t> </w:t>
            </w:r>
            <w:r w:rsidRPr="00A4361A">
              <w:rPr>
                <w:color w:val="D73A49"/>
              </w:rPr>
              <w:t>/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2</w:t>
            </w:r>
            <w:r w:rsidRPr="00A4361A">
              <w:t>;</w:t>
            </w:r>
            <w:proofErr w:type="gramEnd"/>
          </w:p>
          <w:p w14:paraId="02C25239" w14:textId="77777777" w:rsidR="00A4361A" w:rsidRPr="00A4361A" w:rsidRDefault="00A4361A" w:rsidP="00A4361A">
            <w:pPr>
              <w:pStyle w:val="Code"/>
            </w:pPr>
            <w:r w:rsidRPr="00A4361A">
              <w:t>                by </w:t>
            </w:r>
            <w:r w:rsidRPr="00A4361A">
              <w:rPr>
                <w:color w:val="D73A49"/>
              </w:rPr>
              <w:t>=</w:t>
            </w:r>
            <w:r w:rsidRPr="00A4361A">
              <w:t> y </w:t>
            </w:r>
            <w:r w:rsidRPr="00A4361A">
              <w:rPr>
                <w:color w:val="D73A49"/>
              </w:rPr>
              <w:t>-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1</w:t>
            </w:r>
            <w:r w:rsidRPr="00A4361A">
              <w:t>;</w:t>
            </w:r>
            <w:proofErr w:type="gramEnd"/>
          </w:p>
          <w:p w14:paraId="73D90DE0" w14:textId="77777777" w:rsidR="00A4361A" w:rsidRPr="00A4361A" w:rsidRDefault="00A4361A" w:rsidP="00A4361A">
            <w:pPr>
              <w:pStyle w:val="Code"/>
            </w:pPr>
            <w:r w:rsidRPr="00A4361A">
              <w:t>                </w:t>
            </w:r>
            <w:proofErr w:type="spellStart"/>
            <w:r w:rsidRPr="00A4361A">
              <w:t>bVisible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true</w:t>
            </w:r>
            <w:r w:rsidRPr="00A4361A">
              <w:t>;</w:t>
            </w:r>
            <w:proofErr w:type="gramEnd"/>
          </w:p>
          <w:p w14:paraId="68F63AEB" w14:textId="77777777" w:rsidR="00A4361A" w:rsidRPr="00A4361A" w:rsidRDefault="00A4361A" w:rsidP="00A4361A">
            <w:pPr>
              <w:pStyle w:val="Code"/>
            </w:pPr>
            <w:r w:rsidRPr="00A4361A">
              <w:t>               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bullet</w:t>
            </w:r>
            <w:proofErr w:type="spellEnd"/>
            <w:r w:rsidRPr="00A4361A">
              <w:t>(</w:t>
            </w:r>
            <w:proofErr w:type="gramEnd"/>
            <w:r w:rsidRPr="00A4361A">
              <w:t>bx, by);</w:t>
            </w:r>
          </w:p>
          <w:p w14:paraId="493F338B" w14:textId="77777777" w:rsidR="00A4361A" w:rsidRPr="00A4361A" w:rsidRDefault="00A4361A" w:rsidP="00A4361A">
            <w:pPr>
              <w:pStyle w:val="Code"/>
            </w:pPr>
            <w:r w:rsidRPr="00A4361A">
              <w:t>            }</w:t>
            </w:r>
          </w:p>
          <w:p w14:paraId="18A94419" w14:textId="77777777" w:rsidR="00A4361A" w:rsidRPr="00A4361A" w:rsidRDefault="00A4361A" w:rsidP="00A4361A">
            <w:pPr>
              <w:pStyle w:val="Code"/>
            </w:pPr>
          </w:p>
          <w:p w14:paraId="30A63C70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proofErr w:type="spellStart"/>
            <w:r w:rsidRPr="00A4361A">
              <w:rPr>
                <w:color w:val="6F42C1"/>
              </w:rPr>
              <w:t>fflush</w:t>
            </w:r>
            <w:proofErr w:type="spellEnd"/>
            <w:r w:rsidRPr="00A4361A">
              <w:t>(</w:t>
            </w:r>
            <w:r w:rsidRPr="00A4361A">
              <w:rPr>
                <w:color w:val="6F42C1"/>
              </w:rPr>
              <w:t>stdin</w:t>
            </w:r>
            <w:proofErr w:type="gramStart"/>
            <w:r w:rsidRPr="00A4361A">
              <w:t>);</w:t>
            </w:r>
            <w:proofErr w:type="gramEnd"/>
          </w:p>
          <w:p w14:paraId="746967DB" w14:textId="77777777" w:rsidR="00A4361A" w:rsidRPr="00A4361A" w:rsidRDefault="00A4361A" w:rsidP="00A4361A">
            <w:pPr>
              <w:pStyle w:val="Code"/>
            </w:pPr>
            <w:r w:rsidRPr="00A4361A">
              <w:t>        }</w:t>
            </w:r>
          </w:p>
          <w:p w14:paraId="0AC22E3A" w14:textId="77777777" w:rsidR="00A4361A" w:rsidRPr="00A4361A" w:rsidRDefault="00A4361A" w:rsidP="00A4361A">
            <w:pPr>
              <w:pStyle w:val="Code"/>
            </w:pPr>
            <w:r w:rsidRPr="00A4361A">
              <w:t>        </w:t>
            </w:r>
          </w:p>
          <w:p w14:paraId="56742FAD" w14:textId="77777777" w:rsidR="00A4361A" w:rsidRPr="00A4361A" w:rsidRDefault="00A4361A" w:rsidP="00A4361A">
            <w:pPr>
              <w:pStyle w:val="Code"/>
            </w:pPr>
            <w:r w:rsidRPr="00A4361A">
              <w:t>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spellStart"/>
            <w:r w:rsidRPr="00A4361A">
              <w:t>bVisible</w:t>
            </w:r>
            <w:proofErr w:type="spellEnd"/>
            <w:r w:rsidRPr="00A4361A">
              <w:t>) {</w:t>
            </w:r>
          </w:p>
          <w:p w14:paraId="4255DA10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proofErr w:type="spellStart"/>
            <w:r w:rsidRPr="00A4361A">
              <w:rPr>
                <w:color w:val="6F42C1"/>
              </w:rPr>
              <w:t>erase_</w:t>
            </w:r>
            <w:proofErr w:type="gramStart"/>
            <w:r w:rsidRPr="00A4361A">
              <w:rPr>
                <w:color w:val="6F42C1"/>
              </w:rPr>
              <w:t>bullet</w:t>
            </w:r>
            <w:proofErr w:type="spellEnd"/>
            <w:r w:rsidRPr="00A4361A">
              <w:t>(</w:t>
            </w:r>
            <w:proofErr w:type="gramEnd"/>
            <w:r w:rsidRPr="00A4361A">
              <w:t>bx, by);</w:t>
            </w:r>
          </w:p>
          <w:p w14:paraId="729B65F6" w14:textId="77777777" w:rsidR="00A4361A" w:rsidRPr="00A4361A" w:rsidRDefault="00A4361A" w:rsidP="00A4361A">
            <w:pPr>
              <w:pStyle w:val="Code"/>
            </w:pPr>
            <w:r w:rsidRPr="00A4361A">
              <w:lastRenderedPageBreak/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(by </w:t>
            </w:r>
            <w:r w:rsidRPr="00A4361A">
              <w:rPr>
                <w:color w:val="D73A49"/>
              </w:rPr>
              <w:t>-</w:t>
            </w:r>
            <w:r w:rsidRPr="00A4361A">
              <w:t> </w:t>
            </w:r>
            <w:r w:rsidRPr="00A4361A">
              <w:rPr>
                <w:color w:val="005CC5"/>
              </w:rPr>
              <w:t>1</w:t>
            </w:r>
            <w:r w:rsidRPr="00A4361A">
              <w:t> </w:t>
            </w:r>
            <w:r w:rsidRPr="00A4361A">
              <w:rPr>
                <w:color w:val="D73A49"/>
              </w:rPr>
              <w:t>&gt;=</w:t>
            </w:r>
            <w:r w:rsidRPr="00A4361A">
              <w:t> </w:t>
            </w:r>
            <w:r w:rsidRPr="00A4361A">
              <w:rPr>
                <w:color w:val="005CC5"/>
              </w:rPr>
              <w:t>0</w:t>
            </w:r>
            <w:r w:rsidRPr="00A4361A">
              <w:t>)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bullet</w:t>
            </w:r>
            <w:proofErr w:type="spellEnd"/>
            <w:r w:rsidRPr="00A4361A">
              <w:t>(</w:t>
            </w:r>
            <w:proofErr w:type="gramEnd"/>
            <w:r w:rsidRPr="00A4361A">
              <w:t>bx, </w:t>
            </w:r>
            <w:r w:rsidRPr="00A4361A">
              <w:rPr>
                <w:color w:val="D73A49"/>
              </w:rPr>
              <w:t>--</w:t>
            </w:r>
            <w:r w:rsidRPr="00A4361A">
              <w:t>by);</w:t>
            </w:r>
          </w:p>
          <w:p w14:paraId="4EA37984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else</w:t>
            </w:r>
            <w:r w:rsidRPr="00A4361A">
              <w:t> </w:t>
            </w:r>
            <w:proofErr w:type="spellStart"/>
            <w:r w:rsidRPr="00A4361A">
              <w:t>bVisible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=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false</w:t>
            </w:r>
            <w:r w:rsidRPr="00A4361A">
              <w:t>;</w:t>
            </w:r>
            <w:proofErr w:type="gramEnd"/>
          </w:p>
          <w:p w14:paraId="70798D33" w14:textId="77777777" w:rsidR="00A4361A" w:rsidRPr="00A4361A" w:rsidRDefault="00A4361A" w:rsidP="00A4361A">
            <w:pPr>
              <w:pStyle w:val="Code"/>
            </w:pPr>
            <w:r w:rsidRPr="00A4361A">
              <w:t>        }</w:t>
            </w:r>
          </w:p>
          <w:p w14:paraId="022ACBFA" w14:textId="77777777" w:rsidR="00A4361A" w:rsidRPr="00A4361A" w:rsidRDefault="00A4361A" w:rsidP="00A4361A">
            <w:pPr>
              <w:pStyle w:val="Code"/>
            </w:pPr>
          </w:p>
          <w:p w14:paraId="3EDFDF68" w14:textId="77777777" w:rsidR="00A4361A" w:rsidRPr="00A4361A" w:rsidRDefault="00A4361A" w:rsidP="00A4361A">
            <w:pPr>
              <w:pStyle w:val="Code"/>
            </w:pPr>
            <w:r w:rsidRPr="00A4361A">
              <w:t>        </w:t>
            </w:r>
            <w:r w:rsidRPr="00A4361A">
              <w:rPr>
                <w:color w:val="D73A49"/>
              </w:rPr>
              <w:t>if</w:t>
            </w:r>
            <w:r w:rsidRPr="00A4361A">
              <w:t> (</w:t>
            </w:r>
            <w:proofErr w:type="gramStart"/>
            <w:r w:rsidRPr="00A4361A">
              <w:t>d </w:t>
            </w:r>
            <w:r w:rsidRPr="00A4361A">
              <w:rPr>
                <w:color w:val="D73A49"/>
              </w:rPr>
              <w:t>!</w:t>
            </w:r>
            <w:proofErr w:type="gramEnd"/>
            <w:r w:rsidRPr="00A4361A">
              <w:rPr>
                <w:color w:val="D73A49"/>
              </w:rPr>
              <w:t>=</w:t>
            </w:r>
            <w:r w:rsidRPr="00A4361A">
              <w:t> </w:t>
            </w:r>
            <w:r w:rsidRPr="00A4361A">
              <w:rPr>
                <w:color w:val="005CC5"/>
              </w:rPr>
              <w:t>0</w:t>
            </w:r>
            <w:r w:rsidRPr="00A4361A">
              <w:t>) {</w:t>
            </w:r>
          </w:p>
          <w:p w14:paraId="2D8A6B5B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proofErr w:type="spellStart"/>
            <w:r w:rsidRPr="00A4361A">
              <w:rPr>
                <w:color w:val="6F42C1"/>
              </w:rPr>
              <w:t>erase_</w:t>
            </w:r>
            <w:proofErr w:type="gramStart"/>
            <w:r w:rsidRPr="00A4361A">
              <w:rPr>
                <w:color w:val="6F42C1"/>
              </w:rPr>
              <w:t>ship</w:t>
            </w:r>
            <w:proofErr w:type="spellEnd"/>
            <w:r w:rsidRPr="00A4361A">
              <w:t>(</w:t>
            </w:r>
            <w:proofErr w:type="gramEnd"/>
            <w:r w:rsidRPr="00A4361A">
              <w:t>x, y);</w:t>
            </w:r>
          </w:p>
          <w:p w14:paraId="324552FB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r w:rsidRPr="00A4361A">
              <w:rPr>
                <w:color w:val="D73A49"/>
              </w:rPr>
              <w:t>if</w:t>
            </w:r>
            <w:r w:rsidRPr="00A4361A">
              <w:t> (x </w:t>
            </w:r>
            <w:r w:rsidRPr="00A4361A">
              <w:rPr>
                <w:color w:val="D73A49"/>
              </w:rPr>
              <w:t>+</w:t>
            </w:r>
            <w:r w:rsidRPr="00A4361A">
              <w:t> d </w:t>
            </w:r>
            <w:r w:rsidRPr="00A4361A">
              <w:rPr>
                <w:color w:val="D73A49"/>
              </w:rPr>
              <w:t>&gt;=</w:t>
            </w:r>
            <w:r w:rsidRPr="00A4361A">
              <w:t> </w:t>
            </w:r>
            <w:r w:rsidRPr="00A4361A">
              <w:rPr>
                <w:color w:val="005CC5"/>
              </w:rPr>
              <w:t>0</w:t>
            </w:r>
            <w:r w:rsidRPr="00A4361A">
              <w:t> </w:t>
            </w:r>
            <w:r w:rsidRPr="00A4361A">
              <w:rPr>
                <w:color w:val="D73A49"/>
              </w:rPr>
              <w:t>&amp;&amp;</w:t>
            </w:r>
            <w:r w:rsidRPr="00A4361A">
              <w:t> (x </w:t>
            </w:r>
            <w:r w:rsidRPr="00A4361A">
              <w:rPr>
                <w:color w:val="D73A49"/>
              </w:rPr>
              <w:t>+</w:t>
            </w:r>
            <w:r w:rsidRPr="00A4361A">
              <w:t> </w:t>
            </w:r>
            <w:r w:rsidRPr="00A4361A">
              <w:rPr>
                <w:color w:val="6F42C1"/>
              </w:rPr>
              <w:t>SHIP_WIDTH</w:t>
            </w:r>
            <w:r w:rsidRPr="00A4361A">
              <w:t> </w:t>
            </w:r>
            <w:r w:rsidRPr="00A4361A">
              <w:rPr>
                <w:color w:val="D73A49"/>
              </w:rPr>
              <w:t>-</w:t>
            </w:r>
            <w:r w:rsidRPr="00A4361A">
              <w:t> </w:t>
            </w:r>
            <w:r w:rsidRPr="00A4361A">
              <w:rPr>
                <w:color w:val="005CC5"/>
              </w:rPr>
              <w:t>1</w:t>
            </w:r>
            <w:r w:rsidRPr="00A4361A">
              <w:t>) </w:t>
            </w:r>
            <w:r w:rsidRPr="00A4361A">
              <w:rPr>
                <w:color w:val="D73A49"/>
              </w:rPr>
              <w:t>+</w:t>
            </w:r>
            <w:r w:rsidRPr="00A4361A">
              <w:t> d </w:t>
            </w:r>
            <w:r w:rsidRPr="00A4361A">
              <w:rPr>
                <w:color w:val="D73A49"/>
              </w:rPr>
              <w:t>&lt;</w:t>
            </w:r>
            <w:r w:rsidRPr="00A4361A">
              <w:t> </w:t>
            </w:r>
            <w:r w:rsidRPr="00A4361A">
              <w:rPr>
                <w:color w:val="6F42C1"/>
              </w:rPr>
              <w:t>SCREEN_WIDTH</w:t>
            </w:r>
            <w:r w:rsidRPr="00A4361A">
              <w:t>)</w:t>
            </w:r>
          </w:p>
          <w:p w14:paraId="288D479E" w14:textId="77777777" w:rsidR="00A4361A" w:rsidRPr="00A4361A" w:rsidRDefault="00A4361A" w:rsidP="00A4361A">
            <w:pPr>
              <w:pStyle w:val="Code"/>
            </w:pPr>
            <w:r w:rsidRPr="00A4361A">
              <w:t>                x </w:t>
            </w:r>
            <w:r w:rsidRPr="00A4361A">
              <w:rPr>
                <w:color w:val="D73A49"/>
              </w:rPr>
              <w:t>+=</w:t>
            </w:r>
            <w:r w:rsidRPr="00A4361A">
              <w:t> </w:t>
            </w:r>
            <w:proofErr w:type="gramStart"/>
            <w:r w:rsidRPr="00A4361A">
              <w:t>d;</w:t>
            </w:r>
            <w:proofErr w:type="gramEnd"/>
          </w:p>
          <w:p w14:paraId="4F014978" w14:textId="77777777" w:rsidR="00A4361A" w:rsidRPr="00A4361A" w:rsidRDefault="00A4361A" w:rsidP="00A4361A">
            <w:pPr>
              <w:pStyle w:val="Code"/>
            </w:pPr>
            <w:r w:rsidRPr="00A4361A">
              <w:t>            </w:t>
            </w:r>
            <w:proofErr w:type="spellStart"/>
            <w:r w:rsidRPr="00A4361A">
              <w:rPr>
                <w:color w:val="6F42C1"/>
              </w:rPr>
              <w:t>draw_</w:t>
            </w:r>
            <w:proofErr w:type="gramStart"/>
            <w:r w:rsidRPr="00A4361A">
              <w:rPr>
                <w:color w:val="6F42C1"/>
              </w:rPr>
              <w:t>ship</w:t>
            </w:r>
            <w:proofErr w:type="spellEnd"/>
            <w:r w:rsidRPr="00A4361A">
              <w:t>(</w:t>
            </w:r>
            <w:proofErr w:type="gramEnd"/>
            <w:r w:rsidRPr="00A4361A">
              <w:t>x, y);</w:t>
            </w:r>
          </w:p>
          <w:p w14:paraId="7F6C6EF6" w14:textId="77777777" w:rsidR="00A4361A" w:rsidRPr="00A4361A" w:rsidRDefault="00A4361A" w:rsidP="00A4361A">
            <w:pPr>
              <w:pStyle w:val="Code"/>
            </w:pPr>
            <w:r w:rsidRPr="00A4361A">
              <w:t>        }</w:t>
            </w:r>
          </w:p>
          <w:p w14:paraId="7DE9C28F" w14:textId="77777777" w:rsidR="00A4361A" w:rsidRPr="00A4361A" w:rsidRDefault="00A4361A" w:rsidP="00A4361A">
            <w:pPr>
              <w:pStyle w:val="Code"/>
            </w:pPr>
          </w:p>
          <w:p w14:paraId="0BD9D712" w14:textId="77777777" w:rsidR="00A4361A" w:rsidRPr="00A4361A" w:rsidRDefault="00A4361A" w:rsidP="00A4361A">
            <w:pPr>
              <w:pStyle w:val="Code"/>
            </w:pPr>
            <w:r w:rsidRPr="00A4361A">
              <w:t>        </w:t>
            </w:r>
            <w:proofErr w:type="gramStart"/>
            <w:r w:rsidRPr="00A4361A">
              <w:rPr>
                <w:color w:val="6F42C1"/>
              </w:rPr>
              <w:t>Sleep</w:t>
            </w:r>
            <w:r w:rsidRPr="00A4361A">
              <w:t>(</w:t>
            </w:r>
            <w:proofErr w:type="gramEnd"/>
            <w:r w:rsidRPr="00A4361A">
              <w:rPr>
                <w:color w:val="005CC5"/>
              </w:rPr>
              <w:t>100</w:t>
            </w:r>
            <w:r w:rsidRPr="00A4361A">
              <w:t>);</w:t>
            </w:r>
          </w:p>
          <w:p w14:paraId="3F1C8F67" w14:textId="77777777" w:rsidR="00A4361A" w:rsidRPr="00A4361A" w:rsidRDefault="00A4361A" w:rsidP="00A4361A">
            <w:pPr>
              <w:pStyle w:val="Code"/>
            </w:pPr>
          </w:p>
          <w:p w14:paraId="45B62F4B" w14:textId="77777777" w:rsidR="00A4361A" w:rsidRPr="00A4361A" w:rsidRDefault="00A4361A" w:rsidP="00A4361A">
            <w:pPr>
              <w:pStyle w:val="Code"/>
            </w:pPr>
            <w:r w:rsidRPr="00A4361A">
              <w:t>    } </w:t>
            </w:r>
            <w:r w:rsidRPr="00A4361A">
              <w:rPr>
                <w:color w:val="D73A49"/>
              </w:rPr>
              <w:t>while</w:t>
            </w:r>
            <w:r w:rsidRPr="00A4361A">
              <w:t> (</w:t>
            </w:r>
            <w:proofErr w:type="spellStart"/>
            <w:proofErr w:type="gramStart"/>
            <w:r w:rsidRPr="00A4361A">
              <w:t>ch</w:t>
            </w:r>
            <w:proofErr w:type="spellEnd"/>
            <w:r w:rsidRPr="00A4361A">
              <w:t> </w:t>
            </w:r>
            <w:r w:rsidRPr="00A4361A">
              <w:rPr>
                <w:color w:val="D73A49"/>
              </w:rPr>
              <w:t>!</w:t>
            </w:r>
            <w:proofErr w:type="gramEnd"/>
            <w:r w:rsidRPr="00A4361A">
              <w:rPr>
                <w:color w:val="D73A49"/>
              </w:rPr>
              <w:t>=</w:t>
            </w:r>
            <w:r w:rsidRPr="00A4361A">
              <w:t> 'x');</w:t>
            </w:r>
          </w:p>
          <w:p w14:paraId="79413805" w14:textId="77777777" w:rsidR="00A4361A" w:rsidRPr="00A4361A" w:rsidRDefault="00A4361A" w:rsidP="00A4361A">
            <w:pPr>
              <w:pStyle w:val="Code"/>
            </w:pPr>
          </w:p>
          <w:p w14:paraId="560F079C" w14:textId="77777777" w:rsidR="00A4361A" w:rsidRPr="00A4361A" w:rsidRDefault="00A4361A" w:rsidP="00A4361A">
            <w:pPr>
              <w:pStyle w:val="Code"/>
            </w:pPr>
            <w:r w:rsidRPr="00A4361A">
              <w:t>    </w:t>
            </w:r>
            <w:r w:rsidRPr="00A4361A">
              <w:rPr>
                <w:color w:val="D73A49"/>
              </w:rPr>
              <w:t>return</w:t>
            </w:r>
            <w:r w:rsidRPr="00A4361A">
              <w:t> </w:t>
            </w:r>
            <w:proofErr w:type="gramStart"/>
            <w:r w:rsidRPr="00A4361A">
              <w:rPr>
                <w:color w:val="005CC5"/>
              </w:rPr>
              <w:t>0</w:t>
            </w:r>
            <w:r w:rsidRPr="00A4361A">
              <w:t>;</w:t>
            </w:r>
            <w:proofErr w:type="gramEnd"/>
          </w:p>
          <w:p w14:paraId="75B1FB5B" w14:textId="2FC8CC4F" w:rsidR="00B50B2A" w:rsidRDefault="00A4361A" w:rsidP="00A4361A">
            <w:pPr>
              <w:pStyle w:val="Code"/>
            </w:pPr>
            <w:r w:rsidRPr="00A4361A">
              <w:t>}</w:t>
            </w:r>
          </w:p>
        </w:tc>
      </w:tr>
    </w:tbl>
    <w:p w14:paraId="219FBF04" w14:textId="086FCCB5" w:rsidR="00B50B2A" w:rsidRDefault="00B50B2A" w:rsidP="00B50B2A">
      <w:pPr>
        <w:rPr>
          <w:rFonts w:cs="Laksaman"/>
        </w:rPr>
      </w:pPr>
    </w:p>
    <w:p w14:paraId="024F3287" w14:textId="77777777" w:rsidR="00B50B2A" w:rsidRPr="00B50B2A" w:rsidRDefault="00B50B2A" w:rsidP="00B50B2A">
      <w:pPr>
        <w:pStyle w:val="Heading1"/>
        <w:rPr>
          <w:rFonts w:cs="Laksaman"/>
          <w:vanish/>
          <w:specVanish/>
        </w:rPr>
      </w:pPr>
      <w:r w:rsidRPr="00B50B2A">
        <w:t xml:space="preserve">Assignment </w:t>
      </w:r>
      <w:proofErr w:type="gramStart"/>
      <w:r w:rsidRPr="00B50B2A">
        <w:rPr>
          <w:rFonts w:cs="Laksaman"/>
          <w:cs/>
        </w:rPr>
        <w:t>4 :</w:t>
      </w:r>
      <w:proofErr w:type="gramEnd"/>
    </w:p>
    <w:p w14:paraId="547CDAF0" w14:textId="77777777" w:rsidR="00B50B2A" w:rsidRPr="00B50B2A" w:rsidRDefault="00B50B2A" w:rsidP="00B50B2A">
      <w:r>
        <w:rPr>
          <w:rFonts w:cs="Laksaman"/>
          <w:cs/>
        </w:rPr>
        <w:t xml:space="preserve"> </w:t>
      </w:r>
      <w:r w:rsidRPr="00B50B2A">
        <w:rPr>
          <w:rFonts w:cs="Laksaman"/>
          <w:cs/>
        </w:rPr>
        <w:t>ให้นักศึกษาแก้ไขโปรแกรมให้ยานสามารถยิงกระสุนได้ถึง 5 นัด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B2A" w14:paraId="63B1F63F" w14:textId="77777777" w:rsidTr="00015717">
        <w:tc>
          <w:tcPr>
            <w:tcW w:w="9016" w:type="dxa"/>
          </w:tcPr>
          <w:p w14:paraId="6C5EF516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#include</w:t>
            </w:r>
            <w:r w:rsidRPr="000E340B">
              <w:t> &lt;</w:t>
            </w:r>
            <w:proofErr w:type="spellStart"/>
            <w:r w:rsidRPr="000E340B">
              <w:t>stdio.h</w:t>
            </w:r>
            <w:proofErr w:type="spellEnd"/>
            <w:r w:rsidRPr="000E340B">
              <w:t>&gt;</w:t>
            </w:r>
          </w:p>
          <w:p w14:paraId="11ED2D34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#include</w:t>
            </w:r>
            <w:r w:rsidRPr="000E340B">
              <w:t> &lt;</w:t>
            </w:r>
            <w:proofErr w:type="spellStart"/>
            <w:r w:rsidRPr="000E340B">
              <w:t>windows.h</w:t>
            </w:r>
            <w:proofErr w:type="spellEnd"/>
            <w:r w:rsidRPr="000E340B">
              <w:t>&gt;</w:t>
            </w:r>
          </w:p>
          <w:p w14:paraId="52EBE00F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#include</w:t>
            </w:r>
            <w:r w:rsidRPr="000E340B">
              <w:t> &lt;</w:t>
            </w:r>
            <w:proofErr w:type="spellStart"/>
            <w:r w:rsidRPr="000E340B">
              <w:t>conio.h</w:t>
            </w:r>
            <w:proofErr w:type="spellEnd"/>
            <w:r w:rsidRPr="000E340B">
              <w:t>&gt;</w:t>
            </w:r>
          </w:p>
          <w:p w14:paraId="3DFF73D2" w14:textId="77777777" w:rsidR="000E340B" w:rsidRPr="000E340B" w:rsidRDefault="000E340B" w:rsidP="000E340B">
            <w:pPr>
              <w:pStyle w:val="Code"/>
            </w:pPr>
          </w:p>
          <w:p w14:paraId="0C0B0700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</w:t>
            </w:r>
            <w:proofErr w:type="gramStart"/>
            <w:r w:rsidRPr="000E340B">
              <w:rPr>
                <w:color w:val="D73A49"/>
              </w:rPr>
              <w:t>define</w:t>
            </w:r>
            <w:proofErr w:type="gramEnd"/>
            <w:r w:rsidRPr="000E340B">
              <w:t> </w:t>
            </w:r>
            <w:r w:rsidRPr="000E340B">
              <w:rPr>
                <w:color w:val="6F42C1"/>
              </w:rPr>
              <w:t>SHIP_HEIGHT</w:t>
            </w:r>
            <w:r w:rsidRPr="000E340B">
              <w:t> </w:t>
            </w:r>
            <w:r w:rsidRPr="000E340B">
              <w:rPr>
                <w:color w:val="005CC5"/>
              </w:rPr>
              <w:t>1</w:t>
            </w:r>
          </w:p>
          <w:p w14:paraId="1E1837F6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</w:t>
            </w:r>
            <w:proofErr w:type="gramStart"/>
            <w:r w:rsidRPr="000E340B">
              <w:rPr>
                <w:color w:val="D73A49"/>
              </w:rPr>
              <w:t>define</w:t>
            </w:r>
            <w:proofErr w:type="gramEnd"/>
            <w:r w:rsidRPr="000E340B">
              <w:t> </w:t>
            </w:r>
            <w:r w:rsidRPr="000E340B">
              <w:rPr>
                <w:color w:val="6F42C1"/>
              </w:rPr>
              <w:t>SHIP_WIDTH</w:t>
            </w:r>
            <w:r w:rsidRPr="000E340B">
              <w:t> </w:t>
            </w:r>
            <w:r w:rsidRPr="000E340B">
              <w:rPr>
                <w:color w:val="005CC5"/>
              </w:rPr>
              <w:t>7</w:t>
            </w:r>
          </w:p>
          <w:p w14:paraId="22278B3F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</w:t>
            </w:r>
            <w:proofErr w:type="gramStart"/>
            <w:r w:rsidRPr="000E340B">
              <w:rPr>
                <w:color w:val="D73A49"/>
              </w:rPr>
              <w:t>define</w:t>
            </w:r>
            <w:proofErr w:type="gramEnd"/>
            <w:r w:rsidRPr="000E340B">
              <w:t> </w:t>
            </w:r>
            <w:r w:rsidRPr="000E340B">
              <w:rPr>
                <w:color w:val="6F42C1"/>
              </w:rPr>
              <w:t>SCREEN_HEIGHT</w:t>
            </w:r>
            <w:r w:rsidRPr="000E340B">
              <w:t> </w:t>
            </w:r>
            <w:r w:rsidRPr="000E340B">
              <w:rPr>
                <w:color w:val="005CC5"/>
              </w:rPr>
              <w:t>23</w:t>
            </w:r>
          </w:p>
          <w:p w14:paraId="6215B02C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</w:t>
            </w:r>
            <w:proofErr w:type="gramStart"/>
            <w:r w:rsidRPr="000E340B">
              <w:rPr>
                <w:color w:val="D73A49"/>
              </w:rPr>
              <w:t>define</w:t>
            </w:r>
            <w:proofErr w:type="gramEnd"/>
            <w:r w:rsidRPr="000E340B">
              <w:t> </w:t>
            </w:r>
            <w:r w:rsidRPr="000E340B">
              <w:rPr>
                <w:color w:val="6F42C1"/>
              </w:rPr>
              <w:t>SCREEN_WIDTH</w:t>
            </w:r>
            <w:r w:rsidRPr="000E340B">
              <w:t> </w:t>
            </w:r>
            <w:r w:rsidRPr="000E340B">
              <w:rPr>
                <w:color w:val="005CC5"/>
              </w:rPr>
              <w:t>80</w:t>
            </w:r>
          </w:p>
          <w:p w14:paraId="75148257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#</w:t>
            </w:r>
            <w:proofErr w:type="gramStart"/>
            <w:r w:rsidRPr="000E340B">
              <w:rPr>
                <w:color w:val="D73A49"/>
              </w:rPr>
              <w:t>define</w:t>
            </w:r>
            <w:proofErr w:type="gramEnd"/>
            <w:r w:rsidRPr="000E340B">
              <w:t> </w:t>
            </w:r>
            <w:r w:rsidRPr="000E340B">
              <w:rPr>
                <w:color w:val="6F42C1"/>
              </w:rPr>
              <w:t>BULLET_COUNT</w:t>
            </w:r>
            <w:r w:rsidRPr="000E340B">
              <w:t> </w:t>
            </w:r>
            <w:r w:rsidRPr="000E340B">
              <w:rPr>
                <w:color w:val="005CC5"/>
              </w:rPr>
              <w:t>5</w:t>
            </w:r>
          </w:p>
          <w:p w14:paraId="2ED93533" w14:textId="77777777" w:rsidR="000E340B" w:rsidRPr="000E340B" w:rsidRDefault="000E340B" w:rsidP="000E340B">
            <w:pPr>
              <w:pStyle w:val="Code"/>
            </w:pPr>
          </w:p>
          <w:p w14:paraId="5DDAA717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setcursor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bool</w:t>
            </w:r>
            <w:r w:rsidRPr="000E340B">
              <w:t> </w:t>
            </w:r>
            <w:r w:rsidRPr="000E340B">
              <w:rPr>
                <w:color w:val="E36209"/>
              </w:rPr>
              <w:t>visible</w:t>
            </w:r>
            <w:r w:rsidRPr="000E340B">
              <w:t>) {</w:t>
            </w:r>
          </w:p>
          <w:p w14:paraId="2848F4B9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6F42C1"/>
              </w:rPr>
              <w:t>HANDLE</w:t>
            </w:r>
            <w:r w:rsidRPr="000E340B">
              <w:t> console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GetStdHandle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6F42C1"/>
              </w:rPr>
              <w:t>STD_OUTPUT_HANDLE</w:t>
            </w:r>
            <w:r w:rsidRPr="000E340B">
              <w:t>);</w:t>
            </w:r>
          </w:p>
          <w:p w14:paraId="11E12F1B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6F42C1"/>
              </w:rPr>
              <w:t>CONSOLE_CURSOR_INFO</w:t>
            </w:r>
            <w:r w:rsidRPr="000E340B">
              <w:t> </w:t>
            </w:r>
            <w:proofErr w:type="spellStart"/>
            <w:proofErr w:type="gramStart"/>
            <w:r w:rsidRPr="000E340B">
              <w:t>lpCursor</w:t>
            </w:r>
            <w:proofErr w:type="spellEnd"/>
            <w:r w:rsidRPr="000E340B">
              <w:t>;</w:t>
            </w:r>
            <w:proofErr w:type="gramEnd"/>
          </w:p>
          <w:p w14:paraId="06D8E6BE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r w:rsidRPr="000E340B">
              <w:t>lpCursor.bVisible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E36209"/>
              </w:rPr>
              <w:t>visible</w:t>
            </w:r>
            <w:r w:rsidRPr="000E340B">
              <w:t>;</w:t>
            </w:r>
            <w:proofErr w:type="gramEnd"/>
          </w:p>
          <w:p w14:paraId="4A18C8E3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r w:rsidRPr="000E340B">
              <w:t>lpCursor.dwSize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20</w:t>
            </w:r>
            <w:r w:rsidRPr="000E340B">
              <w:t>;</w:t>
            </w:r>
            <w:proofErr w:type="gramEnd"/>
          </w:p>
          <w:p w14:paraId="33DF7958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SetConsoleCursorInfo</w:t>
            </w:r>
            <w:proofErr w:type="spellEnd"/>
            <w:r w:rsidRPr="000E340B">
              <w:t>(</w:t>
            </w:r>
            <w:proofErr w:type="gramEnd"/>
            <w:r w:rsidRPr="000E340B">
              <w:t>console, </w:t>
            </w:r>
            <w:r w:rsidRPr="000E340B">
              <w:rPr>
                <w:color w:val="D73A49"/>
              </w:rPr>
              <w:t>&amp;</w:t>
            </w:r>
            <w:r w:rsidRPr="000E340B">
              <w:t> </w:t>
            </w:r>
            <w:proofErr w:type="spellStart"/>
            <w:r w:rsidRPr="000E340B">
              <w:t>lpCursor</w:t>
            </w:r>
            <w:proofErr w:type="spellEnd"/>
            <w:r w:rsidRPr="000E340B">
              <w:t>);</w:t>
            </w:r>
          </w:p>
          <w:p w14:paraId="1F3EE662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4B190708" w14:textId="77777777" w:rsidR="000E340B" w:rsidRPr="000E340B" w:rsidRDefault="000E340B" w:rsidP="000E340B">
            <w:pPr>
              <w:pStyle w:val="Code"/>
            </w:pPr>
          </w:p>
          <w:p w14:paraId="1A2F980C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setcolor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int</w:t>
            </w:r>
            <w:r w:rsidRPr="000E340B">
              <w:t> </w:t>
            </w:r>
            <w:proofErr w:type="spellStart"/>
            <w:r w:rsidRPr="000E340B">
              <w:rPr>
                <w:color w:val="E36209"/>
              </w:rPr>
              <w:t>fg</w:t>
            </w:r>
            <w:proofErr w:type="spellEnd"/>
            <w:r w:rsidRPr="000E340B">
              <w:t>, 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proofErr w:type="spellStart"/>
            <w:r w:rsidRPr="000E340B">
              <w:rPr>
                <w:color w:val="E36209"/>
              </w:rPr>
              <w:t>bg</w:t>
            </w:r>
            <w:proofErr w:type="spellEnd"/>
            <w:r w:rsidRPr="000E340B">
              <w:t>) {</w:t>
            </w:r>
          </w:p>
          <w:p w14:paraId="2EE8CB8B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6F42C1"/>
              </w:rPr>
              <w:t>HANDLE</w:t>
            </w:r>
            <w:r w:rsidRPr="000E340B">
              <w:t> </w:t>
            </w:r>
            <w:proofErr w:type="spellStart"/>
            <w:r w:rsidRPr="000E340B">
              <w:t>hConsole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GetStdHandle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6F42C1"/>
              </w:rPr>
              <w:t>STD_OUTPUT_HANDLE</w:t>
            </w:r>
            <w:r w:rsidRPr="000E340B">
              <w:t>);</w:t>
            </w:r>
          </w:p>
          <w:p w14:paraId="33D55C67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SetConsoleTextAttribute</w:t>
            </w:r>
            <w:proofErr w:type="spellEnd"/>
            <w:r w:rsidRPr="000E340B">
              <w:t>(</w:t>
            </w:r>
            <w:proofErr w:type="spellStart"/>
            <w:proofErr w:type="gramEnd"/>
            <w:r w:rsidRPr="000E340B">
              <w:t>hConsole</w:t>
            </w:r>
            <w:proofErr w:type="spellEnd"/>
            <w:r w:rsidRPr="000E340B">
              <w:t>, </w:t>
            </w:r>
            <w:proofErr w:type="spellStart"/>
            <w:r w:rsidRPr="000E340B">
              <w:rPr>
                <w:color w:val="E36209"/>
              </w:rPr>
              <w:t>bg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*</w:t>
            </w:r>
            <w:r w:rsidRPr="000E340B">
              <w:t> </w:t>
            </w:r>
            <w:r w:rsidRPr="000E340B">
              <w:rPr>
                <w:color w:val="005CC5"/>
              </w:rPr>
              <w:t>16</w:t>
            </w:r>
            <w:r w:rsidRPr="000E340B">
              <w:t> </w:t>
            </w:r>
            <w:r w:rsidRPr="000E340B">
              <w:rPr>
                <w:color w:val="D73A49"/>
              </w:rPr>
              <w:t>+</w:t>
            </w:r>
            <w:r w:rsidRPr="000E340B">
              <w:t> </w:t>
            </w:r>
            <w:proofErr w:type="spellStart"/>
            <w:r w:rsidRPr="000E340B">
              <w:rPr>
                <w:color w:val="E36209"/>
              </w:rPr>
              <w:t>fg</w:t>
            </w:r>
            <w:proofErr w:type="spellEnd"/>
            <w:r w:rsidRPr="000E340B">
              <w:t>);</w:t>
            </w:r>
          </w:p>
          <w:p w14:paraId="1B46AB25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0120681D" w14:textId="77777777" w:rsidR="000E340B" w:rsidRPr="000E340B" w:rsidRDefault="000E340B" w:rsidP="000E340B">
            <w:pPr>
              <w:pStyle w:val="Code"/>
            </w:pPr>
          </w:p>
          <w:p w14:paraId="5346C074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gotoxy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6F42C1"/>
              </w:rPr>
              <w:t>SHORT</w:t>
            </w:r>
            <w:r w:rsidRPr="000E340B">
              <w:t> </w:t>
            </w:r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6F42C1"/>
              </w:rPr>
              <w:t>SHORT</w:t>
            </w:r>
            <w:r w:rsidRPr="000E340B">
              <w:t> </w:t>
            </w:r>
            <w:r w:rsidRPr="000E340B">
              <w:rPr>
                <w:color w:val="E36209"/>
              </w:rPr>
              <w:t>y</w:t>
            </w:r>
            <w:r w:rsidRPr="000E340B">
              <w:t>) {</w:t>
            </w:r>
          </w:p>
          <w:p w14:paraId="5C520A84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6F42C1"/>
              </w:rPr>
              <w:t>COORD</w:t>
            </w:r>
            <w:r w:rsidRPr="000E340B">
              <w:t> c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t>{ </w:t>
            </w:r>
            <w:r w:rsidRPr="000E340B">
              <w:rPr>
                <w:color w:val="E36209"/>
              </w:rPr>
              <w:t>x</w:t>
            </w:r>
            <w:proofErr w:type="gramEnd"/>
            <w:r w:rsidRPr="000E340B">
              <w:t>, </w:t>
            </w:r>
            <w:r w:rsidRPr="000E340B">
              <w:rPr>
                <w:color w:val="E36209"/>
              </w:rPr>
              <w:t>y</w:t>
            </w:r>
            <w:r w:rsidRPr="000E340B">
              <w:t> };</w:t>
            </w:r>
          </w:p>
          <w:p w14:paraId="526A503B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gramStart"/>
            <w:r w:rsidRPr="000E340B">
              <w:rPr>
                <w:color w:val="6F42C1"/>
              </w:rPr>
              <w:t>SetConsoleCursorPosition</w:t>
            </w:r>
            <w:r w:rsidRPr="000E340B">
              <w:t>(</w:t>
            </w:r>
            <w:proofErr w:type="gramEnd"/>
            <w:r w:rsidRPr="000E340B">
              <w:rPr>
                <w:color w:val="6F42C1"/>
              </w:rPr>
              <w:t>GetStdHandle</w:t>
            </w:r>
            <w:r w:rsidRPr="000E340B">
              <w:t>(</w:t>
            </w:r>
            <w:r w:rsidRPr="000E340B">
              <w:rPr>
                <w:color w:val="6F42C1"/>
              </w:rPr>
              <w:t>STD_OUTPUT_HANDLE</w:t>
            </w:r>
            <w:r w:rsidRPr="000E340B">
              <w:t>), c);</w:t>
            </w:r>
          </w:p>
          <w:p w14:paraId="5394BEF3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0C6E501D" w14:textId="77777777" w:rsidR="000E340B" w:rsidRPr="000E340B" w:rsidRDefault="000E340B" w:rsidP="000E340B">
            <w:pPr>
              <w:pStyle w:val="Code"/>
            </w:pPr>
          </w:p>
          <w:p w14:paraId="7F042838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r w:rsidRPr="000E340B">
              <w:rPr>
                <w:color w:val="6F42C1"/>
              </w:rPr>
              <w:t>draw_</w:t>
            </w:r>
            <w:proofErr w:type="gramStart"/>
            <w:r w:rsidRPr="000E340B">
              <w:rPr>
                <w:color w:val="6F42C1"/>
              </w:rPr>
              <w:t>ship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y</w:t>
            </w:r>
            <w:r w:rsidRPr="000E340B">
              <w:t>) {</w:t>
            </w:r>
          </w:p>
          <w:p w14:paraId="5D87FBAE" w14:textId="77777777" w:rsidR="000E340B" w:rsidRPr="000E340B" w:rsidRDefault="000E340B" w:rsidP="000E340B">
            <w:pPr>
              <w:pStyle w:val="Code"/>
            </w:pPr>
            <w:r w:rsidRPr="000E340B">
              <w:lastRenderedPageBreak/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setcolor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005CC5"/>
              </w:rPr>
              <w:t>2</w:t>
            </w:r>
            <w:r w:rsidRPr="000E340B">
              <w:t>, </w:t>
            </w:r>
            <w:r w:rsidRPr="000E340B">
              <w:rPr>
                <w:color w:val="005CC5"/>
              </w:rPr>
              <w:t>4</w:t>
            </w:r>
            <w:r w:rsidRPr="000E340B">
              <w:t>);</w:t>
            </w:r>
          </w:p>
          <w:p w14:paraId="44CF2E7B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gotoxy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E36209"/>
              </w:rPr>
              <w:t>y</w:t>
            </w:r>
            <w:r w:rsidRPr="000E340B">
              <w:t>);</w:t>
            </w:r>
          </w:p>
          <w:p w14:paraId="5B371094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printf</w:t>
            </w:r>
            <w:proofErr w:type="spellEnd"/>
            <w:r w:rsidRPr="000E340B">
              <w:t>(</w:t>
            </w:r>
            <w:proofErr w:type="gramEnd"/>
            <w:r w:rsidRPr="000E340B">
              <w:t>" &lt;-0-&gt; ");</w:t>
            </w:r>
          </w:p>
          <w:p w14:paraId="6A83ED2F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setcolor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005CC5"/>
              </w:rPr>
              <w:t>7</w:t>
            </w:r>
            <w:r w:rsidRPr="000E340B">
              <w:t>, </w:t>
            </w:r>
            <w:r w:rsidRPr="000E340B">
              <w:rPr>
                <w:color w:val="005CC5"/>
              </w:rPr>
              <w:t>0</w:t>
            </w:r>
            <w:r w:rsidRPr="000E340B">
              <w:t>);</w:t>
            </w:r>
          </w:p>
          <w:p w14:paraId="622F01BC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40626516" w14:textId="77777777" w:rsidR="000E340B" w:rsidRPr="000E340B" w:rsidRDefault="000E340B" w:rsidP="000E340B">
            <w:pPr>
              <w:pStyle w:val="Code"/>
            </w:pPr>
          </w:p>
          <w:p w14:paraId="19CCC407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r w:rsidRPr="000E340B">
              <w:rPr>
                <w:color w:val="6F42C1"/>
              </w:rPr>
              <w:t>erase_</w:t>
            </w:r>
            <w:proofErr w:type="gramStart"/>
            <w:r w:rsidRPr="000E340B">
              <w:rPr>
                <w:color w:val="6F42C1"/>
              </w:rPr>
              <w:t>ship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y</w:t>
            </w:r>
            <w:r w:rsidRPr="000E340B">
              <w:t>) {</w:t>
            </w:r>
          </w:p>
          <w:p w14:paraId="5F88FB83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gotoxy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E36209"/>
              </w:rPr>
              <w:t>y</w:t>
            </w:r>
            <w:r w:rsidRPr="000E340B">
              <w:t>);</w:t>
            </w:r>
          </w:p>
          <w:p w14:paraId="2525A88F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printf</w:t>
            </w:r>
            <w:proofErr w:type="spellEnd"/>
            <w:r w:rsidRPr="000E340B">
              <w:t>(</w:t>
            </w:r>
            <w:proofErr w:type="gramEnd"/>
            <w:r w:rsidRPr="000E340B">
              <w:t>"       ");</w:t>
            </w:r>
          </w:p>
          <w:p w14:paraId="30C032DE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586C3BF9" w14:textId="77777777" w:rsidR="000E340B" w:rsidRPr="000E340B" w:rsidRDefault="000E340B" w:rsidP="000E340B">
            <w:pPr>
              <w:pStyle w:val="Code"/>
            </w:pPr>
          </w:p>
          <w:p w14:paraId="4B45AAAE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struct</w:t>
            </w:r>
            <w:r w:rsidRPr="000E340B">
              <w:t> </w:t>
            </w:r>
            <w:r w:rsidRPr="000E340B">
              <w:rPr>
                <w:color w:val="6F42C1"/>
              </w:rPr>
              <w:t>Bullet</w:t>
            </w:r>
            <w:r w:rsidRPr="000E340B">
              <w:t> {</w:t>
            </w:r>
          </w:p>
          <w:p w14:paraId="4AB1AC47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bool</w:t>
            </w:r>
            <w:r w:rsidRPr="000E340B">
              <w:t> active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false</w:t>
            </w:r>
            <w:r w:rsidRPr="000E340B">
              <w:t>;</w:t>
            </w:r>
            <w:proofErr w:type="gramEnd"/>
          </w:p>
          <w:p w14:paraId="1D2AFC2F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int</w:t>
            </w:r>
            <w:r w:rsidRPr="000E340B">
              <w:t> x, </w:t>
            </w:r>
            <w:proofErr w:type="gramStart"/>
            <w:r w:rsidRPr="000E340B">
              <w:t>y;</w:t>
            </w:r>
            <w:proofErr w:type="gramEnd"/>
          </w:p>
          <w:p w14:paraId="15194921" w14:textId="77777777" w:rsidR="000E340B" w:rsidRPr="000E340B" w:rsidRDefault="000E340B" w:rsidP="000E340B">
            <w:pPr>
              <w:pStyle w:val="Code"/>
            </w:pPr>
            <w:r w:rsidRPr="000E340B">
              <w:t>};</w:t>
            </w:r>
          </w:p>
          <w:p w14:paraId="0617375B" w14:textId="77777777" w:rsidR="000E340B" w:rsidRPr="000E340B" w:rsidRDefault="000E340B" w:rsidP="000E340B">
            <w:pPr>
              <w:pStyle w:val="Code"/>
            </w:pPr>
          </w:p>
          <w:p w14:paraId="43B352A9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r w:rsidRPr="000E340B">
              <w:rPr>
                <w:color w:val="6F42C1"/>
              </w:rPr>
              <w:t>draw_</w:t>
            </w:r>
            <w:proofErr w:type="gramStart"/>
            <w:r w:rsidRPr="000E340B">
              <w:rPr>
                <w:color w:val="6F42C1"/>
              </w:rPr>
              <w:t>bullet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y</w:t>
            </w:r>
            <w:r w:rsidRPr="000E340B">
              <w:t>) {</w:t>
            </w:r>
          </w:p>
          <w:p w14:paraId="5176E480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gotoxy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E36209"/>
              </w:rPr>
              <w:t>y</w:t>
            </w:r>
            <w:r w:rsidRPr="000E340B">
              <w:t>);</w:t>
            </w:r>
          </w:p>
          <w:p w14:paraId="5928EACD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printf</w:t>
            </w:r>
            <w:proofErr w:type="spellEnd"/>
            <w:r w:rsidRPr="000E340B">
              <w:t>(</w:t>
            </w:r>
            <w:proofErr w:type="gramEnd"/>
            <w:r w:rsidRPr="000E340B">
              <w:t>"|");</w:t>
            </w:r>
          </w:p>
          <w:p w14:paraId="11C48E52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3C949D15" w14:textId="77777777" w:rsidR="000E340B" w:rsidRPr="000E340B" w:rsidRDefault="000E340B" w:rsidP="000E340B">
            <w:pPr>
              <w:pStyle w:val="Code"/>
            </w:pPr>
          </w:p>
          <w:p w14:paraId="2C5AF86F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void</w:t>
            </w:r>
            <w:r w:rsidRPr="000E340B">
              <w:t> </w:t>
            </w:r>
            <w:proofErr w:type="spellStart"/>
            <w:r w:rsidRPr="000E340B">
              <w:rPr>
                <w:color w:val="6F42C1"/>
              </w:rPr>
              <w:t>erase_</w:t>
            </w:r>
            <w:proofErr w:type="gramStart"/>
            <w:r w:rsidRPr="000E340B">
              <w:rPr>
                <w:color w:val="6F42C1"/>
              </w:rPr>
              <w:t>bullet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r w:rsidRPr="000E340B">
              <w:rPr>
                <w:color w:val="E36209"/>
              </w:rPr>
              <w:t>y</w:t>
            </w:r>
            <w:r w:rsidRPr="000E340B">
              <w:t>) {</w:t>
            </w:r>
          </w:p>
          <w:p w14:paraId="38F990F1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gotoxy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E36209"/>
              </w:rPr>
              <w:t>x</w:t>
            </w:r>
            <w:r w:rsidRPr="000E340B">
              <w:t>, </w:t>
            </w:r>
            <w:r w:rsidRPr="000E340B">
              <w:rPr>
                <w:color w:val="E36209"/>
              </w:rPr>
              <w:t>y</w:t>
            </w:r>
            <w:r w:rsidRPr="000E340B">
              <w:t>);</w:t>
            </w:r>
          </w:p>
          <w:p w14:paraId="593A467D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printf</w:t>
            </w:r>
            <w:proofErr w:type="spellEnd"/>
            <w:r w:rsidRPr="000E340B">
              <w:t>(</w:t>
            </w:r>
            <w:proofErr w:type="gramEnd"/>
            <w:r w:rsidRPr="000E340B">
              <w:t>" ");</w:t>
            </w:r>
          </w:p>
          <w:p w14:paraId="2BAF1A8E" w14:textId="77777777" w:rsidR="000E340B" w:rsidRPr="000E340B" w:rsidRDefault="000E340B" w:rsidP="000E340B">
            <w:pPr>
              <w:pStyle w:val="Code"/>
            </w:pPr>
            <w:r w:rsidRPr="000E340B">
              <w:t>}</w:t>
            </w:r>
          </w:p>
          <w:p w14:paraId="779A77B3" w14:textId="77777777" w:rsidR="000E340B" w:rsidRPr="000E340B" w:rsidRDefault="000E340B" w:rsidP="000E340B">
            <w:pPr>
              <w:pStyle w:val="Code"/>
            </w:pPr>
          </w:p>
          <w:p w14:paraId="7BEEFE1E" w14:textId="77777777" w:rsidR="000E340B" w:rsidRPr="000E340B" w:rsidRDefault="000E340B" w:rsidP="000E340B">
            <w:pPr>
              <w:pStyle w:val="Code"/>
            </w:pPr>
            <w:r w:rsidRPr="000E340B">
              <w:rPr>
                <w:color w:val="D73A49"/>
              </w:rPr>
              <w:t>int</w:t>
            </w:r>
            <w:r w:rsidRPr="000E340B">
              <w:t> </w:t>
            </w:r>
            <w:proofErr w:type="gramStart"/>
            <w:r w:rsidRPr="000E340B">
              <w:rPr>
                <w:color w:val="6F42C1"/>
              </w:rPr>
              <w:t>main</w:t>
            </w:r>
            <w:r w:rsidRPr="000E340B">
              <w:t>(</w:t>
            </w:r>
            <w:proofErr w:type="gramEnd"/>
            <w:r w:rsidRPr="000E340B">
              <w:t>) {</w:t>
            </w:r>
          </w:p>
          <w:p w14:paraId="1A97BAEA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proofErr w:type="gramStart"/>
            <w:r w:rsidRPr="000E340B">
              <w:rPr>
                <w:color w:val="6F42C1"/>
              </w:rPr>
              <w:t>setcursor</w:t>
            </w:r>
            <w:proofErr w:type="spellEnd"/>
            <w:r w:rsidRPr="000E340B">
              <w:t>(</w:t>
            </w:r>
            <w:proofErr w:type="gramEnd"/>
            <w:r w:rsidRPr="000E340B">
              <w:rPr>
                <w:color w:val="005CC5"/>
              </w:rPr>
              <w:t>0</w:t>
            </w:r>
            <w:r w:rsidRPr="000E340B">
              <w:t>);</w:t>
            </w:r>
          </w:p>
          <w:p w14:paraId="49EA59C8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char</w:t>
            </w:r>
            <w:r w:rsidRPr="000E340B">
              <w:t> 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t>'.';</w:t>
            </w:r>
            <w:proofErr w:type="gramEnd"/>
          </w:p>
          <w:p w14:paraId="3E831F07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int</w:t>
            </w:r>
            <w:r w:rsidRPr="000E340B">
              <w:t> d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0</w:t>
            </w:r>
            <w:r w:rsidRPr="000E340B">
              <w:t>;</w:t>
            </w:r>
            <w:proofErr w:type="gramEnd"/>
          </w:p>
          <w:p w14:paraId="474A336C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int</w:t>
            </w:r>
            <w:r w:rsidRPr="000E340B">
              <w:t> x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38</w:t>
            </w:r>
            <w:r w:rsidRPr="000E340B">
              <w:t>, y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20</w:t>
            </w:r>
            <w:r w:rsidRPr="000E340B">
              <w:t>;</w:t>
            </w:r>
            <w:proofErr w:type="gramEnd"/>
          </w:p>
          <w:p w14:paraId="04A394F3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proofErr w:type="spellStart"/>
            <w:r w:rsidRPr="000E340B">
              <w:rPr>
                <w:color w:val="6F42C1"/>
              </w:rPr>
              <w:t>draw_</w:t>
            </w:r>
            <w:proofErr w:type="gramStart"/>
            <w:r w:rsidRPr="000E340B">
              <w:rPr>
                <w:color w:val="6F42C1"/>
              </w:rPr>
              <w:t>ship</w:t>
            </w:r>
            <w:proofErr w:type="spellEnd"/>
            <w:r w:rsidRPr="000E340B">
              <w:t>(</w:t>
            </w:r>
            <w:proofErr w:type="gramEnd"/>
            <w:r w:rsidRPr="000E340B">
              <w:t>x, y);</w:t>
            </w:r>
          </w:p>
          <w:p w14:paraId="1295D22C" w14:textId="77777777" w:rsidR="000E340B" w:rsidRPr="000E340B" w:rsidRDefault="000E340B" w:rsidP="000E340B">
            <w:pPr>
              <w:pStyle w:val="Code"/>
            </w:pPr>
          </w:p>
          <w:p w14:paraId="18AC95B0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6F42C1"/>
              </w:rPr>
              <w:t>Bullet</w:t>
            </w:r>
            <w:r w:rsidRPr="000E340B">
              <w:t> </w:t>
            </w:r>
            <w:proofErr w:type="gramStart"/>
            <w:r w:rsidRPr="000E340B">
              <w:t>bullets[</w:t>
            </w:r>
            <w:proofErr w:type="gramEnd"/>
            <w:r w:rsidRPr="000E340B">
              <w:rPr>
                <w:color w:val="6F42C1"/>
              </w:rPr>
              <w:t>BULLET_COUNT</w:t>
            </w:r>
            <w:r w:rsidRPr="000E340B">
              <w:t>];</w:t>
            </w:r>
          </w:p>
          <w:p w14:paraId="2FF74127" w14:textId="77777777" w:rsidR="000E340B" w:rsidRPr="000E340B" w:rsidRDefault="000E340B" w:rsidP="000E340B">
            <w:pPr>
              <w:pStyle w:val="Code"/>
            </w:pPr>
          </w:p>
          <w:p w14:paraId="3B8B4232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do</w:t>
            </w:r>
            <w:r w:rsidRPr="000E340B">
              <w:t> {</w:t>
            </w:r>
          </w:p>
          <w:p w14:paraId="68774783" w14:textId="77777777" w:rsidR="000E340B" w:rsidRPr="000E340B" w:rsidRDefault="000E340B" w:rsidP="000E340B">
            <w:pPr>
              <w:pStyle w:val="Code"/>
            </w:pPr>
            <w:r w:rsidRPr="000E340B">
              <w:t>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spellStart"/>
            <w:proofErr w:type="gramStart"/>
            <w:r w:rsidRPr="000E340B">
              <w:rPr>
                <w:color w:val="6F42C1"/>
              </w:rPr>
              <w:t>kbhit</w:t>
            </w:r>
            <w:proofErr w:type="spellEnd"/>
            <w:r w:rsidRPr="000E340B">
              <w:t>(</w:t>
            </w:r>
            <w:proofErr w:type="gramEnd"/>
            <w:r w:rsidRPr="000E340B">
              <w:t>)) {</w:t>
            </w:r>
          </w:p>
          <w:p w14:paraId="42FF5424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spellStart"/>
            <w:proofErr w:type="gramStart"/>
            <w:r w:rsidRPr="000E340B">
              <w:rPr>
                <w:color w:val="6F42C1"/>
              </w:rPr>
              <w:t>getch</w:t>
            </w:r>
            <w:proofErr w:type="spellEnd"/>
            <w:r w:rsidRPr="000E340B">
              <w:t>(</w:t>
            </w:r>
            <w:proofErr w:type="gramEnd"/>
            <w:r w:rsidRPr="000E340B">
              <w:t>);</w:t>
            </w:r>
          </w:p>
          <w:p w14:paraId="584BC3F7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==</w:t>
            </w:r>
            <w:r w:rsidRPr="000E340B">
              <w:t> 'a') d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D73A49"/>
              </w:rPr>
              <w:t>-</w:t>
            </w:r>
            <w:r w:rsidRPr="000E340B">
              <w:rPr>
                <w:color w:val="005CC5"/>
              </w:rPr>
              <w:t>1</w:t>
            </w:r>
            <w:r w:rsidRPr="000E340B">
              <w:t>;</w:t>
            </w:r>
            <w:proofErr w:type="gramEnd"/>
          </w:p>
          <w:p w14:paraId="6DA9C13B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==</w:t>
            </w:r>
            <w:r w:rsidRPr="000E340B">
              <w:t> 's') d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0</w:t>
            </w:r>
            <w:r w:rsidRPr="000E340B">
              <w:t>;</w:t>
            </w:r>
            <w:proofErr w:type="gramEnd"/>
          </w:p>
          <w:p w14:paraId="2466E0DB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==</w:t>
            </w:r>
            <w:r w:rsidRPr="000E340B">
              <w:t> 'd') d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1</w:t>
            </w:r>
            <w:r w:rsidRPr="000E340B">
              <w:t>;</w:t>
            </w:r>
            <w:proofErr w:type="gramEnd"/>
          </w:p>
          <w:p w14:paraId="19CD051B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</w:p>
          <w:p w14:paraId="6949A496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spell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==</w:t>
            </w:r>
            <w:r w:rsidRPr="000E340B">
              <w:t> ' ') {</w:t>
            </w:r>
          </w:p>
          <w:p w14:paraId="493C0F25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</w:t>
            </w:r>
            <w:r w:rsidRPr="000E340B">
              <w:rPr>
                <w:color w:val="D73A49"/>
              </w:rPr>
              <w:t>for</w:t>
            </w:r>
            <w:r w:rsidRPr="000E340B">
              <w:t> (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proofErr w:type="spellStart"/>
            <w:r w:rsidRPr="000E340B">
              <w:t>i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0</w:t>
            </w:r>
            <w:r w:rsidRPr="000E340B">
              <w:t>; </w:t>
            </w:r>
            <w:proofErr w:type="spellStart"/>
            <w:r w:rsidRPr="000E340B">
              <w:t>i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&lt;</w:t>
            </w:r>
            <w:r w:rsidRPr="000E340B">
              <w:t> BULLET_COUNT; </w:t>
            </w:r>
            <w:proofErr w:type="spellStart"/>
            <w:r w:rsidRPr="000E340B">
              <w:t>i</w:t>
            </w:r>
            <w:proofErr w:type="spellEnd"/>
            <w:r w:rsidRPr="000E340B">
              <w:rPr>
                <w:color w:val="D73A49"/>
              </w:rPr>
              <w:t>++</w:t>
            </w:r>
            <w:r w:rsidRPr="000E340B">
              <w:t>) {</w:t>
            </w:r>
          </w:p>
          <w:p w14:paraId="201DD390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</w:t>
            </w:r>
            <w:proofErr w:type="gramStart"/>
            <w:r w:rsidRPr="000E340B">
              <w:t>(</w:t>
            </w:r>
            <w:r w:rsidRPr="000E340B">
              <w:rPr>
                <w:color w:val="D73A49"/>
              </w:rPr>
              <w:t>!</w:t>
            </w:r>
            <w:r w:rsidRPr="000E340B">
              <w:t>bullets</w:t>
            </w:r>
            <w:proofErr w:type="gramEnd"/>
            <w:r w:rsidRPr="000E340B">
              <w:t>[</w:t>
            </w:r>
            <w:proofErr w:type="spellStart"/>
            <w:r w:rsidRPr="000E340B">
              <w:t>i</w:t>
            </w:r>
            <w:proofErr w:type="spellEnd"/>
            <w:r w:rsidRPr="000E340B">
              <w:t>].active) {</w:t>
            </w:r>
          </w:p>
          <w:p w14:paraId="3349FBFA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    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].active</w:t>
            </w:r>
            <w:proofErr w:type="gram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true</w:t>
            </w:r>
            <w:r w:rsidRPr="000E340B">
              <w:t>;</w:t>
            </w:r>
          </w:p>
          <w:p w14:paraId="3854764B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    bullets[</w:t>
            </w:r>
            <w:proofErr w:type="spellStart"/>
            <w:r w:rsidRPr="000E340B">
              <w:t>i</w:t>
            </w:r>
            <w:proofErr w:type="spellEnd"/>
            <w:r w:rsidRPr="000E340B">
              <w:t>].x </w:t>
            </w:r>
            <w:r w:rsidRPr="000E340B">
              <w:rPr>
                <w:color w:val="D73A49"/>
              </w:rPr>
              <w:t>=</w:t>
            </w:r>
            <w:r w:rsidRPr="000E340B">
              <w:t> x </w:t>
            </w:r>
            <w:r w:rsidRPr="000E340B">
              <w:rPr>
                <w:color w:val="D73A49"/>
              </w:rPr>
              <w:t>+</w:t>
            </w:r>
            <w:r w:rsidRPr="000E340B">
              <w:t> </w:t>
            </w:r>
            <w:r w:rsidRPr="000E340B">
              <w:rPr>
                <w:color w:val="6F42C1"/>
              </w:rPr>
              <w:t>SHIP_WIDTH</w:t>
            </w:r>
            <w:r w:rsidRPr="000E340B">
              <w:t> </w:t>
            </w:r>
            <w:r w:rsidRPr="000E340B">
              <w:rPr>
                <w:color w:val="D73A49"/>
              </w:rPr>
              <w:t>/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2</w:t>
            </w:r>
            <w:r w:rsidRPr="000E340B">
              <w:t>;</w:t>
            </w:r>
            <w:proofErr w:type="gramEnd"/>
          </w:p>
          <w:p w14:paraId="1B4AF83C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    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].y</w:t>
            </w:r>
            <w:proofErr w:type="gram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y </w:t>
            </w:r>
            <w:r w:rsidRPr="000E340B">
              <w:rPr>
                <w:color w:val="D73A49"/>
              </w:rPr>
              <w:t>-</w:t>
            </w:r>
            <w:r w:rsidRPr="000E340B">
              <w:t> </w:t>
            </w:r>
            <w:r w:rsidRPr="000E340B">
              <w:rPr>
                <w:color w:val="005CC5"/>
              </w:rPr>
              <w:t>1</w:t>
            </w:r>
            <w:r w:rsidRPr="000E340B">
              <w:t>;</w:t>
            </w:r>
          </w:p>
          <w:p w14:paraId="2621D93C" w14:textId="77777777" w:rsidR="000E340B" w:rsidRPr="000E340B" w:rsidRDefault="000E340B" w:rsidP="000E340B">
            <w:pPr>
              <w:pStyle w:val="Code"/>
            </w:pPr>
            <w:r w:rsidRPr="000E340B">
              <w:lastRenderedPageBreak/>
              <w:t>                        </w:t>
            </w:r>
            <w:proofErr w:type="spellStart"/>
            <w:r w:rsidRPr="000E340B">
              <w:rPr>
                <w:color w:val="6F42C1"/>
              </w:rPr>
              <w:t>draw_bullet</w:t>
            </w:r>
            <w:proofErr w:type="spellEnd"/>
            <w:r w:rsidRPr="000E340B">
              <w:t>(bullets[</w:t>
            </w:r>
            <w:proofErr w:type="spellStart"/>
            <w:r w:rsidRPr="000E340B">
              <w:t>i</w:t>
            </w:r>
            <w:proofErr w:type="spellEnd"/>
            <w:r w:rsidRPr="000E340B">
              <w:t>].x, 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].y</w:t>
            </w:r>
            <w:proofErr w:type="gramEnd"/>
            <w:r w:rsidRPr="000E340B">
              <w:t>);</w:t>
            </w:r>
          </w:p>
          <w:p w14:paraId="7B97988D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    </w:t>
            </w:r>
            <w:proofErr w:type="gramStart"/>
            <w:r w:rsidRPr="000E340B">
              <w:rPr>
                <w:color w:val="D73A49"/>
              </w:rPr>
              <w:t>break</w:t>
            </w:r>
            <w:r w:rsidRPr="000E340B">
              <w:t>;</w:t>
            </w:r>
            <w:proofErr w:type="gramEnd"/>
          </w:p>
          <w:p w14:paraId="01C45D8D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    }</w:t>
            </w:r>
          </w:p>
          <w:p w14:paraId="6545954E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}</w:t>
            </w:r>
          </w:p>
          <w:p w14:paraId="397DBC30" w14:textId="77777777" w:rsidR="000E340B" w:rsidRPr="000E340B" w:rsidRDefault="000E340B" w:rsidP="000E340B">
            <w:pPr>
              <w:pStyle w:val="Code"/>
            </w:pPr>
            <w:r w:rsidRPr="000E340B">
              <w:t>            }</w:t>
            </w:r>
          </w:p>
          <w:p w14:paraId="27A948AB" w14:textId="77777777" w:rsidR="000E340B" w:rsidRPr="000E340B" w:rsidRDefault="000E340B" w:rsidP="000E340B">
            <w:pPr>
              <w:pStyle w:val="Code"/>
            </w:pPr>
          </w:p>
          <w:p w14:paraId="245589AF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proofErr w:type="spellStart"/>
            <w:r w:rsidRPr="000E340B">
              <w:rPr>
                <w:color w:val="6F42C1"/>
              </w:rPr>
              <w:t>fflush</w:t>
            </w:r>
            <w:proofErr w:type="spellEnd"/>
            <w:r w:rsidRPr="000E340B">
              <w:t>(</w:t>
            </w:r>
            <w:r w:rsidRPr="000E340B">
              <w:rPr>
                <w:color w:val="6F42C1"/>
              </w:rPr>
              <w:t>stdin</w:t>
            </w:r>
            <w:proofErr w:type="gramStart"/>
            <w:r w:rsidRPr="000E340B">
              <w:t>);</w:t>
            </w:r>
            <w:proofErr w:type="gramEnd"/>
          </w:p>
          <w:p w14:paraId="008FD5F2" w14:textId="77777777" w:rsidR="000E340B" w:rsidRPr="000E340B" w:rsidRDefault="000E340B" w:rsidP="000E340B">
            <w:pPr>
              <w:pStyle w:val="Code"/>
            </w:pPr>
            <w:r w:rsidRPr="000E340B">
              <w:t>        }</w:t>
            </w:r>
          </w:p>
          <w:p w14:paraId="290F5073" w14:textId="77777777" w:rsidR="000E340B" w:rsidRPr="000E340B" w:rsidRDefault="000E340B" w:rsidP="000E340B">
            <w:pPr>
              <w:pStyle w:val="Code"/>
            </w:pPr>
            <w:r w:rsidRPr="000E340B">
              <w:t>        </w:t>
            </w:r>
          </w:p>
          <w:p w14:paraId="4B8E13B6" w14:textId="77777777" w:rsidR="000E340B" w:rsidRPr="000E340B" w:rsidRDefault="000E340B" w:rsidP="000E340B">
            <w:pPr>
              <w:pStyle w:val="Code"/>
            </w:pPr>
            <w:r w:rsidRPr="000E340B">
              <w:t>        </w:t>
            </w:r>
            <w:r w:rsidRPr="000E340B">
              <w:rPr>
                <w:color w:val="D73A49"/>
              </w:rPr>
              <w:t>for</w:t>
            </w:r>
            <w:r w:rsidRPr="000E340B">
              <w:t> (</w:t>
            </w:r>
            <w:r w:rsidRPr="000E340B">
              <w:rPr>
                <w:color w:val="D73A49"/>
              </w:rPr>
              <w:t>int</w:t>
            </w:r>
            <w:r w:rsidRPr="000E340B">
              <w:t> </w:t>
            </w:r>
            <w:proofErr w:type="spellStart"/>
            <w:r w:rsidRPr="000E340B">
              <w:t>i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0</w:t>
            </w:r>
            <w:r w:rsidRPr="000E340B">
              <w:t>; </w:t>
            </w:r>
            <w:proofErr w:type="spellStart"/>
            <w:r w:rsidRPr="000E340B">
              <w:t>i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&lt;</w:t>
            </w:r>
            <w:r w:rsidRPr="000E340B">
              <w:t> BULLET_COUNT; </w:t>
            </w:r>
            <w:proofErr w:type="spellStart"/>
            <w:r w:rsidRPr="000E340B">
              <w:t>i</w:t>
            </w:r>
            <w:proofErr w:type="spellEnd"/>
            <w:r w:rsidRPr="000E340B">
              <w:rPr>
                <w:color w:val="D73A49"/>
              </w:rPr>
              <w:t>++</w:t>
            </w:r>
            <w:r w:rsidRPr="000E340B">
              <w:t>) {</w:t>
            </w:r>
          </w:p>
          <w:p w14:paraId="2496FA7C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</w:t>
            </w:r>
            <w:proofErr w:type="gramStart"/>
            <w:r w:rsidRPr="000E340B">
              <w:t>(</w:t>
            </w:r>
            <w:r w:rsidRPr="000E340B">
              <w:rPr>
                <w:color w:val="D73A49"/>
              </w:rPr>
              <w:t>!</w:t>
            </w:r>
            <w:r w:rsidRPr="000E340B">
              <w:t>bullets</w:t>
            </w:r>
            <w:proofErr w:type="gramEnd"/>
            <w:r w:rsidRPr="000E340B">
              <w:t>[</w:t>
            </w:r>
            <w:proofErr w:type="spellStart"/>
            <w:r w:rsidRPr="000E340B">
              <w:t>i</w:t>
            </w:r>
            <w:proofErr w:type="spellEnd"/>
            <w:r w:rsidRPr="000E340B">
              <w:t>].active) </w:t>
            </w:r>
            <w:r w:rsidRPr="000E340B">
              <w:rPr>
                <w:color w:val="D73A49"/>
              </w:rPr>
              <w:t>continue</w:t>
            </w:r>
            <w:r w:rsidRPr="000E340B">
              <w:t>;</w:t>
            </w:r>
          </w:p>
          <w:p w14:paraId="4F141C3F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proofErr w:type="spellStart"/>
            <w:r w:rsidRPr="000E340B">
              <w:rPr>
                <w:color w:val="6F42C1"/>
              </w:rPr>
              <w:t>erase_bullet</w:t>
            </w:r>
            <w:proofErr w:type="spellEnd"/>
            <w:r w:rsidRPr="000E340B">
              <w:t>(bullets[</w:t>
            </w:r>
            <w:proofErr w:type="spellStart"/>
            <w:r w:rsidRPr="000E340B">
              <w:t>i</w:t>
            </w:r>
            <w:proofErr w:type="spellEnd"/>
            <w:r w:rsidRPr="000E340B">
              <w:t>].x, 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].y</w:t>
            </w:r>
            <w:proofErr w:type="gramEnd"/>
            <w:r w:rsidRPr="000E340B">
              <w:t>);</w:t>
            </w:r>
          </w:p>
          <w:p w14:paraId="518C7560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].y</w:t>
            </w:r>
            <w:proofErr w:type="gramEnd"/>
            <w:r w:rsidRPr="000E340B">
              <w:t> </w:t>
            </w:r>
            <w:r w:rsidRPr="000E340B">
              <w:rPr>
                <w:color w:val="D73A49"/>
              </w:rPr>
              <w:t>-</w:t>
            </w:r>
            <w:r w:rsidRPr="000E340B">
              <w:t> </w:t>
            </w:r>
            <w:r w:rsidRPr="000E340B">
              <w:rPr>
                <w:color w:val="005CC5"/>
              </w:rPr>
              <w:t>1</w:t>
            </w:r>
            <w:r w:rsidRPr="000E340B">
              <w:t> </w:t>
            </w:r>
            <w:r w:rsidRPr="000E340B">
              <w:rPr>
                <w:color w:val="D73A49"/>
              </w:rPr>
              <w:t>&gt;=</w:t>
            </w:r>
            <w:r w:rsidRPr="000E340B">
              <w:t> </w:t>
            </w:r>
            <w:r w:rsidRPr="000E340B">
              <w:rPr>
                <w:color w:val="005CC5"/>
              </w:rPr>
              <w:t>0</w:t>
            </w:r>
            <w:r w:rsidRPr="000E340B">
              <w:t>)</w:t>
            </w:r>
          </w:p>
          <w:p w14:paraId="147FD193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</w:t>
            </w:r>
            <w:proofErr w:type="spellStart"/>
            <w:r w:rsidRPr="000E340B">
              <w:rPr>
                <w:color w:val="6F42C1"/>
              </w:rPr>
              <w:t>draw_bullet</w:t>
            </w:r>
            <w:proofErr w:type="spellEnd"/>
            <w:r w:rsidRPr="000E340B">
              <w:t>(bullets[</w:t>
            </w:r>
            <w:proofErr w:type="spellStart"/>
            <w:r w:rsidRPr="000E340B">
              <w:t>i</w:t>
            </w:r>
            <w:proofErr w:type="spellEnd"/>
            <w:r w:rsidRPr="000E340B">
              <w:t>].x, </w:t>
            </w:r>
            <w:r w:rsidRPr="000E340B">
              <w:rPr>
                <w:color w:val="D73A49"/>
              </w:rPr>
              <w:t>--</w:t>
            </w:r>
            <w:r w:rsidRPr="000E340B">
              <w:t>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].y</w:t>
            </w:r>
            <w:proofErr w:type="gramEnd"/>
            <w:r w:rsidRPr="000E340B">
              <w:t>);</w:t>
            </w:r>
          </w:p>
          <w:p w14:paraId="0697A4E3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else</w:t>
            </w:r>
          </w:p>
          <w:p w14:paraId="029D3996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bullets[</w:t>
            </w:r>
            <w:proofErr w:type="spellStart"/>
            <w:r w:rsidRPr="000E340B">
              <w:t>i</w:t>
            </w:r>
            <w:proofErr w:type="spellEnd"/>
            <w:proofErr w:type="gramStart"/>
            <w:r w:rsidRPr="000E340B">
              <w:t>].active</w:t>
            </w:r>
            <w:proofErr w:type="gramEnd"/>
            <w:r w:rsidRPr="000E340B">
              <w:t> </w:t>
            </w:r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false</w:t>
            </w:r>
            <w:r w:rsidRPr="000E340B">
              <w:t>;</w:t>
            </w:r>
          </w:p>
          <w:p w14:paraId="64B6EDE8" w14:textId="77777777" w:rsidR="000E340B" w:rsidRPr="000E340B" w:rsidRDefault="000E340B" w:rsidP="000E340B">
            <w:pPr>
              <w:pStyle w:val="Code"/>
            </w:pPr>
            <w:r w:rsidRPr="000E340B">
              <w:t>        }</w:t>
            </w:r>
          </w:p>
          <w:p w14:paraId="58D1C2E3" w14:textId="77777777" w:rsidR="000E340B" w:rsidRPr="000E340B" w:rsidRDefault="000E340B" w:rsidP="000E340B">
            <w:pPr>
              <w:pStyle w:val="Code"/>
            </w:pPr>
          </w:p>
          <w:p w14:paraId="022E54A3" w14:textId="77777777" w:rsidR="000E340B" w:rsidRPr="000E340B" w:rsidRDefault="000E340B" w:rsidP="000E340B">
            <w:pPr>
              <w:pStyle w:val="Code"/>
            </w:pPr>
            <w:r w:rsidRPr="000E340B">
              <w:t>        </w:t>
            </w:r>
            <w:r w:rsidRPr="000E340B">
              <w:rPr>
                <w:color w:val="D73A49"/>
              </w:rPr>
              <w:t>if</w:t>
            </w:r>
            <w:r w:rsidRPr="000E340B">
              <w:t> (</w:t>
            </w:r>
            <w:proofErr w:type="gramStart"/>
            <w:r w:rsidRPr="000E340B">
              <w:t>d </w:t>
            </w:r>
            <w:r w:rsidRPr="000E340B">
              <w:rPr>
                <w:color w:val="D73A49"/>
              </w:rPr>
              <w:t>!</w:t>
            </w:r>
            <w:proofErr w:type="gramEnd"/>
            <w:r w:rsidRPr="000E340B">
              <w:rPr>
                <w:color w:val="D73A49"/>
              </w:rPr>
              <w:t>=</w:t>
            </w:r>
            <w:r w:rsidRPr="000E340B">
              <w:t> </w:t>
            </w:r>
            <w:r w:rsidRPr="000E340B">
              <w:rPr>
                <w:color w:val="005CC5"/>
              </w:rPr>
              <w:t>0</w:t>
            </w:r>
            <w:r w:rsidRPr="000E340B">
              <w:t>) {</w:t>
            </w:r>
          </w:p>
          <w:p w14:paraId="4671A058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proofErr w:type="spellStart"/>
            <w:r w:rsidRPr="000E340B">
              <w:rPr>
                <w:color w:val="6F42C1"/>
              </w:rPr>
              <w:t>erase_</w:t>
            </w:r>
            <w:proofErr w:type="gramStart"/>
            <w:r w:rsidRPr="000E340B">
              <w:rPr>
                <w:color w:val="6F42C1"/>
              </w:rPr>
              <w:t>ship</w:t>
            </w:r>
            <w:proofErr w:type="spellEnd"/>
            <w:r w:rsidRPr="000E340B">
              <w:t>(</w:t>
            </w:r>
            <w:proofErr w:type="gramEnd"/>
            <w:r w:rsidRPr="000E340B">
              <w:t>x, y);</w:t>
            </w:r>
          </w:p>
          <w:p w14:paraId="1021337B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r w:rsidRPr="000E340B">
              <w:rPr>
                <w:color w:val="D73A49"/>
              </w:rPr>
              <w:t>if</w:t>
            </w:r>
            <w:r w:rsidRPr="000E340B">
              <w:t> (x </w:t>
            </w:r>
            <w:r w:rsidRPr="000E340B">
              <w:rPr>
                <w:color w:val="D73A49"/>
              </w:rPr>
              <w:t>+</w:t>
            </w:r>
            <w:r w:rsidRPr="000E340B">
              <w:t> d </w:t>
            </w:r>
            <w:r w:rsidRPr="000E340B">
              <w:rPr>
                <w:color w:val="D73A49"/>
              </w:rPr>
              <w:t>&gt;=</w:t>
            </w:r>
            <w:r w:rsidRPr="000E340B">
              <w:t> </w:t>
            </w:r>
            <w:r w:rsidRPr="000E340B">
              <w:rPr>
                <w:color w:val="005CC5"/>
              </w:rPr>
              <w:t>0</w:t>
            </w:r>
            <w:r w:rsidRPr="000E340B">
              <w:t> </w:t>
            </w:r>
            <w:r w:rsidRPr="000E340B">
              <w:rPr>
                <w:color w:val="D73A49"/>
              </w:rPr>
              <w:t>&amp;&amp;</w:t>
            </w:r>
            <w:r w:rsidRPr="000E340B">
              <w:t> (x </w:t>
            </w:r>
            <w:r w:rsidRPr="000E340B">
              <w:rPr>
                <w:color w:val="D73A49"/>
              </w:rPr>
              <w:t>+</w:t>
            </w:r>
            <w:r w:rsidRPr="000E340B">
              <w:t> </w:t>
            </w:r>
            <w:r w:rsidRPr="000E340B">
              <w:rPr>
                <w:color w:val="6F42C1"/>
              </w:rPr>
              <w:t>SHIP_WIDTH</w:t>
            </w:r>
            <w:r w:rsidRPr="000E340B">
              <w:t> </w:t>
            </w:r>
            <w:r w:rsidRPr="000E340B">
              <w:rPr>
                <w:color w:val="D73A49"/>
              </w:rPr>
              <w:t>-</w:t>
            </w:r>
            <w:r w:rsidRPr="000E340B">
              <w:t> </w:t>
            </w:r>
            <w:r w:rsidRPr="000E340B">
              <w:rPr>
                <w:color w:val="005CC5"/>
              </w:rPr>
              <w:t>1</w:t>
            </w:r>
            <w:r w:rsidRPr="000E340B">
              <w:t>) </w:t>
            </w:r>
            <w:r w:rsidRPr="000E340B">
              <w:rPr>
                <w:color w:val="D73A49"/>
              </w:rPr>
              <w:t>+</w:t>
            </w:r>
            <w:r w:rsidRPr="000E340B">
              <w:t> d </w:t>
            </w:r>
            <w:r w:rsidRPr="000E340B">
              <w:rPr>
                <w:color w:val="D73A49"/>
              </w:rPr>
              <w:t>&lt;</w:t>
            </w:r>
            <w:r w:rsidRPr="000E340B">
              <w:t> </w:t>
            </w:r>
            <w:r w:rsidRPr="000E340B">
              <w:rPr>
                <w:color w:val="6F42C1"/>
              </w:rPr>
              <w:t>SCREEN_WIDTH</w:t>
            </w:r>
            <w:r w:rsidRPr="000E340B">
              <w:t>)</w:t>
            </w:r>
          </w:p>
          <w:p w14:paraId="64C0A230" w14:textId="77777777" w:rsidR="000E340B" w:rsidRPr="000E340B" w:rsidRDefault="000E340B" w:rsidP="000E340B">
            <w:pPr>
              <w:pStyle w:val="Code"/>
            </w:pPr>
            <w:r w:rsidRPr="000E340B">
              <w:t>                x </w:t>
            </w:r>
            <w:r w:rsidRPr="000E340B">
              <w:rPr>
                <w:color w:val="D73A49"/>
              </w:rPr>
              <w:t>+=</w:t>
            </w:r>
            <w:r w:rsidRPr="000E340B">
              <w:t> </w:t>
            </w:r>
            <w:proofErr w:type="gramStart"/>
            <w:r w:rsidRPr="000E340B">
              <w:t>d;</w:t>
            </w:r>
            <w:proofErr w:type="gramEnd"/>
          </w:p>
          <w:p w14:paraId="4D1B0798" w14:textId="77777777" w:rsidR="000E340B" w:rsidRPr="000E340B" w:rsidRDefault="000E340B" w:rsidP="000E340B">
            <w:pPr>
              <w:pStyle w:val="Code"/>
            </w:pPr>
            <w:r w:rsidRPr="000E340B">
              <w:t>            </w:t>
            </w:r>
            <w:proofErr w:type="spellStart"/>
            <w:r w:rsidRPr="000E340B">
              <w:rPr>
                <w:color w:val="6F42C1"/>
              </w:rPr>
              <w:t>draw_</w:t>
            </w:r>
            <w:proofErr w:type="gramStart"/>
            <w:r w:rsidRPr="000E340B">
              <w:rPr>
                <w:color w:val="6F42C1"/>
              </w:rPr>
              <w:t>ship</w:t>
            </w:r>
            <w:proofErr w:type="spellEnd"/>
            <w:r w:rsidRPr="000E340B">
              <w:t>(</w:t>
            </w:r>
            <w:proofErr w:type="gramEnd"/>
            <w:r w:rsidRPr="000E340B">
              <w:t>x, y);</w:t>
            </w:r>
          </w:p>
          <w:p w14:paraId="20FF2B3C" w14:textId="77777777" w:rsidR="000E340B" w:rsidRPr="000E340B" w:rsidRDefault="000E340B" w:rsidP="000E340B">
            <w:pPr>
              <w:pStyle w:val="Code"/>
            </w:pPr>
            <w:r w:rsidRPr="000E340B">
              <w:t>        }</w:t>
            </w:r>
          </w:p>
          <w:p w14:paraId="782A6E8A" w14:textId="77777777" w:rsidR="000E340B" w:rsidRPr="000E340B" w:rsidRDefault="000E340B" w:rsidP="000E340B">
            <w:pPr>
              <w:pStyle w:val="Code"/>
            </w:pPr>
          </w:p>
          <w:p w14:paraId="0EDFAADB" w14:textId="77777777" w:rsidR="000E340B" w:rsidRPr="000E340B" w:rsidRDefault="000E340B" w:rsidP="000E340B">
            <w:pPr>
              <w:pStyle w:val="Code"/>
            </w:pPr>
            <w:r w:rsidRPr="000E340B">
              <w:t>        </w:t>
            </w:r>
            <w:proofErr w:type="gramStart"/>
            <w:r w:rsidRPr="000E340B">
              <w:rPr>
                <w:color w:val="6F42C1"/>
              </w:rPr>
              <w:t>Sleep</w:t>
            </w:r>
            <w:r w:rsidRPr="000E340B">
              <w:t>(</w:t>
            </w:r>
            <w:proofErr w:type="gramEnd"/>
            <w:r w:rsidRPr="000E340B">
              <w:rPr>
                <w:color w:val="005CC5"/>
              </w:rPr>
              <w:t>100</w:t>
            </w:r>
            <w:r w:rsidRPr="000E340B">
              <w:t>);</w:t>
            </w:r>
          </w:p>
          <w:p w14:paraId="35AA5DD0" w14:textId="77777777" w:rsidR="000E340B" w:rsidRPr="000E340B" w:rsidRDefault="000E340B" w:rsidP="000E340B">
            <w:pPr>
              <w:pStyle w:val="Code"/>
            </w:pPr>
          </w:p>
          <w:p w14:paraId="63DDCEA0" w14:textId="77777777" w:rsidR="000E340B" w:rsidRPr="000E340B" w:rsidRDefault="000E340B" w:rsidP="000E340B">
            <w:pPr>
              <w:pStyle w:val="Code"/>
            </w:pPr>
            <w:r w:rsidRPr="000E340B">
              <w:t>    } </w:t>
            </w:r>
            <w:r w:rsidRPr="000E340B">
              <w:rPr>
                <w:color w:val="D73A49"/>
              </w:rPr>
              <w:t>while</w:t>
            </w:r>
            <w:r w:rsidRPr="000E340B">
              <w:t> (</w:t>
            </w:r>
            <w:proofErr w:type="spellStart"/>
            <w:proofErr w:type="gramStart"/>
            <w:r w:rsidRPr="000E340B">
              <w:t>ch</w:t>
            </w:r>
            <w:proofErr w:type="spellEnd"/>
            <w:r w:rsidRPr="000E340B">
              <w:t> </w:t>
            </w:r>
            <w:r w:rsidRPr="000E340B">
              <w:rPr>
                <w:color w:val="D73A49"/>
              </w:rPr>
              <w:t>!</w:t>
            </w:r>
            <w:proofErr w:type="gramEnd"/>
            <w:r w:rsidRPr="000E340B">
              <w:rPr>
                <w:color w:val="D73A49"/>
              </w:rPr>
              <w:t>=</w:t>
            </w:r>
            <w:r w:rsidRPr="000E340B">
              <w:t> 'x');</w:t>
            </w:r>
          </w:p>
          <w:p w14:paraId="4F4CB6B4" w14:textId="77777777" w:rsidR="000E340B" w:rsidRPr="000E340B" w:rsidRDefault="000E340B" w:rsidP="000E340B">
            <w:pPr>
              <w:pStyle w:val="Code"/>
            </w:pPr>
          </w:p>
          <w:p w14:paraId="4D09E46B" w14:textId="77777777" w:rsidR="000E340B" w:rsidRPr="000E340B" w:rsidRDefault="000E340B" w:rsidP="000E340B">
            <w:pPr>
              <w:pStyle w:val="Code"/>
            </w:pPr>
            <w:r w:rsidRPr="000E340B">
              <w:t>    </w:t>
            </w:r>
            <w:r w:rsidRPr="000E340B">
              <w:rPr>
                <w:color w:val="D73A49"/>
              </w:rPr>
              <w:t>return</w:t>
            </w:r>
            <w:r w:rsidRPr="000E340B">
              <w:t> </w:t>
            </w:r>
            <w:proofErr w:type="gramStart"/>
            <w:r w:rsidRPr="000E340B">
              <w:rPr>
                <w:color w:val="005CC5"/>
              </w:rPr>
              <w:t>0</w:t>
            </w:r>
            <w:r w:rsidRPr="000E340B">
              <w:t>;</w:t>
            </w:r>
            <w:proofErr w:type="gramEnd"/>
          </w:p>
          <w:p w14:paraId="54E8026D" w14:textId="7AA9B0D3" w:rsidR="00B50B2A" w:rsidRDefault="000E340B" w:rsidP="000E340B">
            <w:pPr>
              <w:pStyle w:val="Code"/>
            </w:pPr>
            <w:r w:rsidRPr="000E340B">
              <w:t>}</w:t>
            </w:r>
          </w:p>
        </w:tc>
      </w:tr>
    </w:tbl>
    <w:p w14:paraId="440CF47A" w14:textId="75E813B0" w:rsidR="00B50B2A" w:rsidRPr="00B50B2A" w:rsidRDefault="00B50B2A" w:rsidP="00B50B2A">
      <w:pPr>
        <w:rPr>
          <w:rFonts w:hint="cs"/>
        </w:rPr>
      </w:pPr>
    </w:p>
    <w:sectPr w:rsidR="00B50B2A" w:rsidRPr="00B50B2A" w:rsidSect="00F57E65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661B" w14:textId="77777777" w:rsidR="0082687F" w:rsidRDefault="0082687F" w:rsidP="00B50B2A">
      <w:r>
        <w:separator/>
      </w:r>
    </w:p>
  </w:endnote>
  <w:endnote w:type="continuationSeparator" w:id="0">
    <w:p w14:paraId="0940B6D7" w14:textId="77777777" w:rsidR="0082687F" w:rsidRDefault="0082687F" w:rsidP="00B5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ksaman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76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A5E0A" w14:textId="54B29D5B" w:rsidR="00B50B2A" w:rsidRDefault="00B50B2A">
        <w:pPr>
          <w:pStyle w:val="Footer"/>
          <w:jc w:val="center"/>
        </w:pPr>
        <w:r>
          <w:rPr>
            <w:rFonts w:hint="cs"/>
            <w:cs/>
          </w:rPr>
          <w:t xml:space="preserve">- หน้าที่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cs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66EF" w14:textId="77777777" w:rsidR="0082687F" w:rsidRDefault="0082687F" w:rsidP="00B50B2A">
      <w:r>
        <w:separator/>
      </w:r>
    </w:p>
  </w:footnote>
  <w:footnote w:type="continuationSeparator" w:id="0">
    <w:p w14:paraId="0837A3F3" w14:textId="77777777" w:rsidR="0082687F" w:rsidRDefault="0082687F" w:rsidP="00B50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F7A2" w14:textId="28AB88B0" w:rsidR="00B50B2A" w:rsidRDefault="00B50B2A" w:rsidP="00B50B2A">
    <w:pPr>
      <w:pStyle w:val="Header"/>
      <w:tabs>
        <w:tab w:val="clear" w:pos="4680"/>
        <w:tab w:val="clear" w:pos="9360"/>
        <w:tab w:val="right" w:pos="9026"/>
      </w:tabs>
      <w:rPr>
        <w:rFonts w:hint="cs"/>
        <w:cs/>
      </w:rPr>
    </w:pPr>
    <w:r>
      <w:rPr>
        <w:rFonts w:hint="cs"/>
        <w:cs/>
      </w:rPr>
      <w:t>ชื่อ-นามสกุล นายณรงค์พล กิจรังสรรค์</w:t>
    </w:r>
    <w:r>
      <w:rPr>
        <w:cs/>
      </w:rPr>
      <w:tab/>
    </w:r>
    <w:r>
      <w:rPr>
        <w:rFonts w:hint="cs"/>
        <w:cs/>
      </w:rPr>
      <w:t>รหัสประจำตัวนักศึกษา 64011106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63DF"/>
    <w:multiLevelType w:val="hybridMultilevel"/>
    <w:tmpl w:val="EB50E9BE"/>
    <w:lvl w:ilvl="0" w:tplc="F02448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C36AD"/>
    <w:multiLevelType w:val="hybridMultilevel"/>
    <w:tmpl w:val="CAD619DC"/>
    <w:lvl w:ilvl="0" w:tplc="4530B6F8"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A"/>
    <w:rsid w:val="000E340B"/>
    <w:rsid w:val="00193861"/>
    <w:rsid w:val="0082687F"/>
    <w:rsid w:val="008D7942"/>
    <w:rsid w:val="00907873"/>
    <w:rsid w:val="00A4361A"/>
    <w:rsid w:val="00B50B2A"/>
    <w:rsid w:val="00F57E65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81BA"/>
  <w15:chartTrackingRefBased/>
  <w15:docId w15:val="{C9DA7175-CA88-415D-9DB4-726208F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2A"/>
  </w:style>
  <w:style w:type="paragraph" w:styleId="Heading1">
    <w:name w:val="heading 1"/>
    <w:basedOn w:val="Normal"/>
    <w:next w:val="Normal"/>
    <w:link w:val="Heading1Char"/>
    <w:uiPriority w:val="9"/>
    <w:qFormat/>
    <w:rsid w:val="00B50B2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E65"/>
    <w:pPr>
      <w:keepNext/>
      <w:keepLines/>
      <w:spacing w:before="40"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E6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F57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B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B2A"/>
  </w:style>
  <w:style w:type="paragraph" w:styleId="Footer">
    <w:name w:val="footer"/>
    <w:basedOn w:val="Normal"/>
    <w:link w:val="FooterChar"/>
    <w:uiPriority w:val="99"/>
    <w:unhideWhenUsed/>
    <w:rsid w:val="00B50B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B2A"/>
  </w:style>
  <w:style w:type="table" w:styleId="TableGrid">
    <w:name w:val="Table Grid"/>
    <w:basedOn w:val="TableNormal"/>
    <w:uiPriority w:val="39"/>
    <w:rsid w:val="00B50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B50B2A"/>
    <w:pPr>
      <w:shd w:val="clear" w:color="auto" w:fill="FFFFFF"/>
      <w:spacing w:line="285" w:lineRule="atLeast"/>
    </w:pPr>
    <w:rPr>
      <w:rFonts w:ascii="Fira Code" w:eastAsia="Times New Roman" w:hAnsi="Fira Code" w:cs="Times New Roman"/>
      <w:color w:val="24292E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873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78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7DF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DF4"/>
    <w:pPr>
      <w:contextualSpacing/>
      <w:jc w:val="right"/>
    </w:pPr>
    <w:rPr>
      <w:rFonts w:asciiTheme="majorHAnsi" w:eastAsiaTheme="majorEastAsia" w:hAnsiTheme="majorHAnsi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FB7DF4"/>
    <w:rPr>
      <w:rFonts w:asciiTheme="majorHAnsi" w:eastAsiaTheme="majorEastAsia" w:hAnsiTheme="majorHAnsi"/>
      <w:b/>
      <w:bCs/>
      <w:spacing w:val="-1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kd3v/programming-fundamental/tree/master/labs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Sarab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ksaman">
      <a:majorFont>
        <a:latin typeface="Laksaman"/>
        <a:ea typeface=""/>
        <a:cs typeface="Laksaman"/>
      </a:majorFont>
      <a:minorFont>
        <a:latin typeface="Laksaman"/>
        <a:ea typeface=""/>
        <a:cs typeface="Laksa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Sarabun.dotx</Template>
  <TotalTime>64</TotalTime>
  <Pages>1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Narongpol Kijrangsan</cp:lastModifiedBy>
  <cp:revision>4</cp:revision>
  <cp:lastPrinted>2021-08-31T03:56:00Z</cp:lastPrinted>
  <dcterms:created xsi:type="dcterms:W3CDTF">2021-08-31T02:53:00Z</dcterms:created>
  <dcterms:modified xsi:type="dcterms:W3CDTF">2021-08-31T03:57:00Z</dcterms:modified>
</cp:coreProperties>
</file>