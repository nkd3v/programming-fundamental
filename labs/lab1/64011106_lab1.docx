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2D6A" w14:textId="67233955" w:rsidR="00122C1E" w:rsidRDefault="003D2A74">
      <w:pPr>
        <w:rPr>
          <w:cs/>
        </w:rPr>
      </w:pPr>
      <w:r>
        <w:rPr>
          <w:noProof/>
        </w:rPr>
        <w:drawing>
          <wp:inline distT="0" distB="0" distL="0" distR="0" wp14:anchorId="07E3D3D3" wp14:editId="214CE37F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7D44" w14:textId="0955667A" w:rsidR="00122C1E" w:rsidRDefault="00920F75">
      <w:pPr>
        <w:rPr>
          <w:cs/>
        </w:rPr>
      </w:pPr>
      <w:r w:rsidRPr="00920F75">
        <w:rPr>
          <w:noProof/>
        </w:rPr>
        <w:lastRenderedPageBreak/>
        <w:drawing>
          <wp:inline distT="0" distB="0" distL="0" distR="0" wp14:anchorId="7D8AEB50" wp14:editId="6B56108A">
            <wp:extent cx="8863330" cy="498538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DE1" w14:textId="257AB91D" w:rsidR="00122C1E" w:rsidRDefault="00920F75">
      <w:pPr>
        <w:rPr>
          <w:cs/>
        </w:rPr>
      </w:pPr>
      <w:r w:rsidRPr="00920F75">
        <w:rPr>
          <w:noProof/>
        </w:rPr>
        <w:lastRenderedPageBreak/>
        <w:drawing>
          <wp:inline distT="0" distB="0" distL="0" distR="0" wp14:anchorId="3B4F1818" wp14:editId="6D7882F7">
            <wp:extent cx="8863330" cy="4985385"/>
            <wp:effectExtent l="0" t="0" r="0" b="571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BAF" w14:textId="56BE7766" w:rsidR="00122C1E" w:rsidRDefault="00920F75">
      <w:pPr>
        <w:rPr>
          <w:rFonts w:hint="cs"/>
          <w:cs/>
        </w:rPr>
      </w:pPr>
      <w:r w:rsidRPr="00920F75">
        <w:rPr>
          <w:noProof/>
        </w:rPr>
        <w:lastRenderedPageBreak/>
        <w:drawing>
          <wp:inline distT="0" distB="0" distL="0" distR="0" wp14:anchorId="23B7ECA5" wp14:editId="57488DB8">
            <wp:extent cx="8863330" cy="4985385"/>
            <wp:effectExtent l="0" t="0" r="0" b="5715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1E" w:rsidSect="009E5421">
      <w:headerReference w:type="default" r:id="rId10"/>
      <w:pgSz w:w="16838" w:h="11906" w:orient="landscape" w:code="9"/>
      <w:pgMar w:top="1440" w:right="1440" w:bottom="1440" w:left="1440" w:header="720" w:footer="720" w:gutter="0"/>
      <w:cols w:space="720"/>
      <w:vAlign w:val="center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24F3" w14:textId="77777777" w:rsidR="004F10AA" w:rsidRDefault="004F10AA" w:rsidP="003D2A74">
      <w:pPr>
        <w:spacing w:after="0" w:line="240" w:lineRule="auto"/>
      </w:pPr>
      <w:r>
        <w:separator/>
      </w:r>
    </w:p>
  </w:endnote>
  <w:endnote w:type="continuationSeparator" w:id="0">
    <w:p w14:paraId="07079570" w14:textId="77777777" w:rsidR="004F10AA" w:rsidRDefault="004F10AA" w:rsidP="003D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043A" w14:textId="77777777" w:rsidR="004F10AA" w:rsidRDefault="004F10AA" w:rsidP="003D2A74">
      <w:pPr>
        <w:spacing w:after="0" w:line="240" w:lineRule="auto"/>
      </w:pPr>
      <w:r>
        <w:separator/>
      </w:r>
    </w:p>
  </w:footnote>
  <w:footnote w:type="continuationSeparator" w:id="0">
    <w:p w14:paraId="29925101" w14:textId="77777777" w:rsidR="004F10AA" w:rsidRDefault="004F10AA" w:rsidP="003D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21D4" w14:textId="125902A4" w:rsidR="003D2A74" w:rsidRPr="003D2A74" w:rsidRDefault="009E5421" w:rsidP="003D2A74">
    <w:pPr>
      <w:pStyle w:val="Header"/>
      <w:rPr>
        <w:cs/>
      </w:rPr>
    </w:pPr>
    <w:r w:rsidRPr="003D2A74">
      <w:rPr>
        <w:rFonts w:hint="cs"/>
        <w:cs/>
      </w:rPr>
      <w:t>กลุ่ม 20</w:t>
    </w:r>
    <w:r>
      <w:rPr>
        <w:rFonts w:hint="cs"/>
        <w:cs/>
      </w:rPr>
      <w:t xml:space="preserve"> </w:t>
    </w:r>
    <w:r>
      <w:t>|</w:t>
    </w:r>
    <w:r>
      <w:rPr>
        <w:rFonts w:hint="cs"/>
        <w:cs/>
      </w:rPr>
      <w:t xml:space="preserve"> </w:t>
    </w:r>
    <w:r w:rsidR="003D2A74" w:rsidRPr="003D2A74">
      <w:rPr>
        <w:rFonts w:hint="cs"/>
        <w:cs/>
      </w:rPr>
      <w:t>64011106 ณรงค์พล กิจรังสรรค์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74"/>
    <w:rsid w:val="000F09FD"/>
    <w:rsid w:val="00122C1E"/>
    <w:rsid w:val="003D2A74"/>
    <w:rsid w:val="004F10AA"/>
    <w:rsid w:val="00745DCC"/>
    <w:rsid w:val="00792E7F"/>
    <w:rsid w:val="007E4342"/>
    <w:rsid w:val="008D7942"/>
    <w:rsid w:val="008E5F3C"/>
    <w:rsid w:val="00920F75"/>
    <w:rsid w:val="009E5421"/>
    <w:rsid w:val="00F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6A68"/>
  <w15:chartTrackingRefBased/>
  <w15:docId w15:val="{AD712908-D1C7-48F7-AA59-7D310A6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32"/>
        <w:szCs w:val="3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65"/>
  </w:style>
  <w:style w:type="paragraph" w:styleId="Heading1">
    <w:name w:val="heading 1"/>
    <w:basedOn w:val="Normal"/>
    <w:next w:val="Normal"/>
    <w:link w:val="Heading1Char"/>
    <w:uiPriority w:val="9"/>
    <w:qFormat/>
    <w:rsid w:val="00F5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65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6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A74"/>
    <w:pPr>
      <w:tabs>
        <w:tab w:val="center" w:pos="4680"/>
        <w:tab w:val="right" w:pos="9360"/>
      </w:tabs>
      <w:spacing w:after="0" w:line="240" w:lineRule="auto"/>
      <w:jc w:val="right"/>
    </w:pPr>
    <w:rPr>
      <w:rFonts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3D2A74"/>
    <w:rPr>
      <w:rFonts w:cstheme="majorBidi"/>
    </w:rPr>
  </w:style>
  <w:style w:type="paragraph" w:styleId="Footer">
    <w:name w:val="footer"/>
    <w:basedOn w:val="Normal"/>
    <w:link w:val="FooterChar"/>
    <w:uiPriority w:val="99"/>
    <w:unhideWhenUsed/>
    <w:rsid w:val="003D2A7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D2A74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13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5</cp:revision>
  <cp:lastPrinted>2021-08-03T05:56:00Z</cp:lastPrinted>
  <dcterms:created xsi:type="dcterms:W3CDTF">2021-08-03T05:40:00Z</dcterms:created>
  <dcterms:modified xsi:type="dcterms:W3CDTF">2021-08-03T05:58:00Z</dcterms:modified>
</cp:coreProperties>
</file>