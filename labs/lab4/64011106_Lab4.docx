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C4D6" w14:textId="6C14F27C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</w:rPr>
        <w:t xml:space="preserve">01076104 Programming Project </w:t>
      </w:r>
    </w:p>
    <w:p w14:paraId="35E0340A" w14:textId="77777777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  <w:cs/>
        </w:rPr>
        <w:t xml:space="preserve">ภาควิชาวิศวกรรมคอมพิวเตอร์ คณะวิศวกรรมศาสตร์ </w:t>
      </w:r>
    </w:p>
    <w:p w14:paraId="7539257E" w14:textId="77777777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  <w:cs/>
        </w:rPr>
        <w:t xml:space="preserve">สถาบันเทคโนโลยีพระจอมเกล้าเจ้าคุณทหารลาดกระบัง </w:t>
      </w:r>
    </w:p>
    <w:p w14:paraId="2C604604" w14:textId="77777777" w:rsidR="00A523A7" w:rsidRPr="00A523A7" w:rsidRDefault="00A523A7" w:rsidP="00A523A7">
      <w:pPr>
        <w:jc w:val="right"/>
        <w:rPr>
          <w:b/>
          <w:bCs/>
        </w:rPr>
      </w:pPr>
      <w:r w:rsidRPr="00A523A7">
        <w:rPr>
          <w:b/>
          <w:bCs/>
          <w:cs/>
        </w:rPr>
        <w:t xml:space="preserve">การทดลองที่ 4 : การทดสอบโปรแกรมและการ </w:t>
      </w:r>
      <w:r w:rsidRPr="00A523A7">
        <w:rPr>
          <w:b/>
          <w:bCs/>
        </w:rPr>
        <w:t xml:space="preserve">Debug </w:t>
      </w:r>
    </w:p>
    <w:p w14:paraId="7C5B8A1E" w14:textId="05371B17" w:rsidR="00A376F5" w:rsidRDefault="00A376F5" w:rsidP="00A376F5">
      <w:pPr>
        <w:rPr>
          <w:b/>
          <w:bCs/>
        </w:rPr>
      </w:pPr>
      <w:r w:rsidRPr="00A376F5">
        <w:rPr>
          <w:b/>
          <w:bCs/>
          <w:cs/>
        </w:rPr>
        <w:t xml:space="preserve">การทดลองที่ </w:t>
      </w:r>
      <w:r w:rsidRPr="00A376F5">
        <w:rPr>
          <w:b/>
          <w:bCs/>
        </w:rPr>
        <w:t xml:space="preserve">4 : </w:t>
      </w:r>
      <w:r w:rsidRPr="00A376F5">
        <w:rPr>
          <w:b/>
          <w:bCs/>
          <w:cs/>
        </w:rPr>
        <w:t xml:space="preserve">การทดสอบโปรแกรมและการ </w:t>
      </w:r>
      <w:r w:rsidRPr="00A376F5">
        <w:rPr>
          <w:b/>
          <w:bCs/>
        </w:rPr>
        <w:t>Debug</w:t>
      </w:r>
    </w:p>
    <w:p w14:paraId="2E16FAD4" w14:textId="77777777" w:rsidR="00A376F5" w:rsidRPr="00A376F5" w:rsidRDefault="00A376F5" w:rsidP="00A376F5">
      <w:pPr>
        <w:rPr>
          <w:b/>
          <w:bCs/>
        </w:rPr>
      </w:pPr>
    </w:p>
    <w:p w14:paraId="046AC905" w14:textId="47936376" w:rsidR="00A523A7" w:rsidRPr="008F0C82" w:rsidRDefault="00A523A7" w:rsidP="008F0C82">
      <w:pPr>
        <w:rPr>
          <w:b/>
          <w:bCs/>
        </w:rPr>
      </w:pPr>
      <w:r w:rsidRPr="008F0C82">
        <w:rPr>
          <w:b/>
          <w:bCs/>
          <w:cs/>
        </w:rPr>
        <w:t xml:space="preserve">จุดประสงค์ </w:t>
      </w:r>
    </w:p>
    <w:p w14:paraId="0FAE75D3" w14:textId="0F8DDB10" w:rsidR="00A523A7" w:rsidRDefault="00A523A7" w:rsidP="00A523A7">
      <w:r w:rsidRPr="00A523A7">
        <w:rPr>
          <w:cs/>
        </w:rPr>
        <w:t xml:space="preserve">นักศึกษาสามารถทดสอบโปรแกรมเพื่อค้นหาความผิดพลาดในโปรแกรม และ </w:t>
      </w:r>
      <w:r w:rsidRPr="00A523A7">
        <w:t xml:space="preserve">Debug </w:t>
      </w:r>
      <w:r w:rsidRPr="00A523A7">
        <w:rPr>
          <w:cs/>
        </w:rPr>
        <w:t xml:space="preserve">เพื่อแก้ความผิดพลาดในโปรแกรมที่เขียนได้ </w:t>
      </w:r>
    </w:p>
    <w:p w14:paraId="5019B4BA" w14:textId="77777777" w:rsidR="00A376F5" w:rsidRPr="00A523A7" w:rsidRDefault="00A376F5" w:rsidP="00A523A7"/>
    <w:p w14:paraId="32EACB30" w14:textId="77777777" w:rsidR="00A523A7" w:rsidRPr="008F0C82" w:rsidRDefault="00A523A7" w:rsidP="00A523A7">
      <w:pPr>
        <w:rPr>
          <w:b/>
          <w:bCs/>
        </w:rPr>
      </w:pPr>
      <w:r w:rsidRPr="008F0C82">
        <w:rPr>
          <w:b/>
          <w:bCs/>
          <w:cs/>
        </w:rPr>
        <w:t xml:space="preserve">ตอนที่ 1 : ให้นักศึกษาเขียนโปรแกรมที่กำหนด </w:t>
      </w:r>
    </w:p>
    <w:p w14:paraId="7481B85E" w14:textId="77777777" w:rsidR="00A523A7" w:rsidRPr="00A523A7" w:rsidRDefault="00A523A7" w:rsidP="00A523A7">
      <w:r w:rsidRPr="00A523A7">
        <w:t xml:space="preserve">1. </w:t>
      </w:r>
      <w:r w:rsidRPr="00A523A7">
        <w:rPr>
          <w:cs/>
        </w:rPr>
        <w:t xml:space="preserve">ให้นักศึกษาเขียนโปรแกรมรับ </w:t>
      </w:r>
      <w:r w:rsidRPr="00A523A7">
        <w:t>string 1</w:t>
      </w:r>
      <w:r w:rsidRPr="00A523A7">
        <w:rPr>
          <w:cs/>
        </w:rPr>
        <w:t xml:space="preserve"> ชุด แล้วแสดงผลชุดตัวอักษร โดยถ้ามีตัวเลขหน้าตัวอักษรใด ให้แสดงผลตัวอักษรนั้นซ้ำเท่ากับจำนวนตัวเลข เช่น </w:t>
      </w:r>
    </w:p>
    <w:p w14:paraId="7C4EEDD3" w14:textId="77777777" w:rsidR="00A523A7" w:rsidRPr="00A523A7" w:rsidRDefault="00A523A7" w:rsidP="00A523A7">
      <w:r w:rsidRPr="00A523A7">
        <w:t xml:space="preserve">Input : a2Bc4d11Eg0Nk </w:t>
      </w:r>
    </w:p>
    <w:p w14:paraId="2A5FB247" w14:textId="42A156B4" w:rsidR="00A523A7" w:rsidRDefault="00A523A7" w:rsidP="00A523A7">
      <w:r w:rsidRPr="00A523A7">
        <w:t>Output : aBBcddddEEEEEEEEEEEgk</w:t>
      </w:r>
    </w:p>
    <w:p w14:paraId="4288205E" w14:textId="77777777" w:rsidR="00A376F5" w:rsidRPr="00A523A7" w:rsidRDefault="00A376F5" w:rsidP="00A523A7"/>
    <w:p w14:paraId="162ED94E" w14:textId="61E4D29D" w:rsidR="004C3014" w:rsidRPr="00ED2A31" w:rsidRDefault="004C3014" w:rsidP="00ED2A31">
      <w:pPr>
        <w:pStyle w:val="Heading2"/>
      </w:pPr>
      <w:r w:rsidRPr="00ED2A31">
        <w:t>Source</w:t>
      </w:r>
      <w:r w:rsidR="00546921" w:rsidRPr="00ED2A31">
        <w:rPr>
          <w:cs/>
        </w:rPr>
        <w:t xml:space="preserve"> </w:t>
      </w:r>
      <w:r w:rsidRPr="00ED2A31"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8259"/>
      </w:tblGrid>
      <w:tr w:rsidR="00BD65AA" w14:paraId="5E93FE9D" w14:textId="77777777" w:rsidTr="004C3014">
        <w:tc>
          <w:tcPr>
            <w:tcW w:w="757" w:type="dxa"/>
            <w:vAlign w:val="center"/>
          </w:tcPr>
          <w:p w14:paraId="7BECBA60" w14:textId="688002EB" w:rsidR="00BD65AA" w:rsidRPr="004C3014" w:rsidRDefault="00BD65AA" w:rsidP="004C3014">
            <w:pPr>
              <w:jc w:val="center"/>
              <w:rPr>
                <w:sz w:val="19"/>
                <w:szCs w:val="19"/>
                <w:cs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บรรทัด</w:t>
            </w:r>
          </w:p>
        </w:tc>
        <w:tc>
          <w:tcPr>
            <w:tcW w:w="8259" w:type="dxa"/>
            <w:vAlign w:val="center"/>
          </w:tcPr>
          <w:p w14:paraId="43B70051" w14:textId="1BFCCB6F" w:rsidR="00BD65AA" w:rsidRPr="004C3014" w:rsidRDefault="00BD65AA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โปรแกรม</w:t>
            </w:r>
          </w:p>
        </w:tc>
      </w:tr>
      <w:tr w:rsidR="00BD65AA" w14:paraId="7757F1A6" w14:textId="77777777" w:rsidTr="004C3014">
        <w:tc>
          <w:tcPr>
            <w:tcW w:w="757" w:type="dxa"/>
          </w:tcPr>
          <w:p w14:paraId="389AB5B0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1</w:t>
            </w:r>
          </w:p>
          <w:p w14:paraId="7C0ACB77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2</w:t>
            </w:r>
          </w:p>
          <w:p w14:paraId="45C9F4C8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3</w:t>
            </w:r>
          </w:p>
          <w:p w14:paraId="506D32EA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4</w:t>
            </w:r>
          </w:p>
          <w:p w14:paraId="10F03782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5</w:t>
            </w:r>
          </w:p>
          <w:p w14:paraId="1EEC866B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6</w:t>
            </w:r>
          </w:p>
          <w:p w14:paraId="1C5B9CA8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7</w:t>
            </w:r>
          </w:p>
          <w:p w14:paraId="1883F151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8</w:t>
            </w:r>
          </w:p>
          <w:p w14:paraId="36B09E46" w14:textId="77777777" w:rsidR="00BD65AA" w:rsidRPr="004C3014" w:rsidRDefault="00BD65AA" w:rsidP="00BD65AA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9</w:t>
            </w:r>
          </w:p>
          <w:p w14:paraId="627EB362" w14:textId="77777777" w:rsidR="00BD65AA" w:rsidRDefault="00BD65AA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t>10</w:t>
            </w:r>
          </w:p>
          <w:p w14:paraId="35D804ED" w14:textId="77777777" w:rsidR="00903375" w:rsidRDefault="00903375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</w:t>
            </w:r>
          </w:p>
          <w:p w14:paraId="04A87335" w14:textId="77777777" w:rsidR="00903375" w:rsidRDefault="00903375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</w:t>
            </w:r>
          </w:p>
          <w:p w14:paraId="33E87351" w14:textId="77777777" w:rsidR="00903375" w:rsidRDefault="00903375" w:rsidP="001404C7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</w:t>
            </w:r>
          </w:p>
          <w:p w14:paraId="4AE48EE4" w14:textId="77777777" w:rsidR="00AF7908" w:rsidRDefault="00AF7908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</w:t>
            </w:r>
          </w:p>
          <w:p w14:paraId="695D7CCC" w14:textId="77777777" w:rsidR="00B02073" w:rsidRDefault="00B02073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</w:t>
            </w:r>
          </w:p>
          <w:p w14:paraId="58ED53E1" w14:textId="77777777" w:rsidR="00B02073" w:rsidRDefault="00B02073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16</w:t>
            </w:r>
          </w:p>
          <w:p w14:paraId="5004002E" w14:textId="77777777" w:rsidR="00B02073" w:rsidRDefault="00B02073" w:rsidP="00AF7908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</w:t>
            </w:r>
          </w:p>
          <w:p w14:paraId="6E9BA90B" w14:textId="1C3C37E5" w:rsidR="00982B8A" w:rsidRPr="004C3014" w:rsidRDefault="00982B8A" w:rsidP="00982B8A">
            <w:pPr>
              <w:spacing w:line="209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18</w:t>
            </w:r>
          </w:p>
        </w:tc>
        <w:bookmarkStart w:id="0" w:name="_MON_1690390516"/>
        <w:bookmarkEnd w:id="0"/>
        <w:tc>
          <w:tcPr>
            <w:tcW w:w="8259" w:type="dxa"/>
          </w:tcPr>
          <w:p w14:paraId="64B10D4B" w14:textId="06A28EB3" w:rsidR="00BD65AA" w:rsidRPr="004C3014" w:rsidRDefault="00982B8A">
            <w:pPr>
              <w:rPr>
                <w:sz w:val="19"/>
                <w:szCs w:val="19"/>
              </w:rPr>
            </w:pPr>
            <w:r w:rsidRPr="004C3014">
              <w:rPr>
                <w:sz w:val="19"/>
                <w:szCs w:val="19"/>
              </w:rPr>
              <w:object w:dxaOrig="7752" w:dyaOrig="5130" w14:anchorId="457187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7.6pt;height:256.8pt" o:ole="">
                  <v:imagedata r:id="rId7" o:title=""/>
                </v:shape>
                <o:OLEObject Type="Embed" ProgID="Word.Document.12" ShapeID="_x0000_i1025" DrawAspect="Content" ObjectID="_1691237641" r:id="rId8">
                  <o:FieldCodes>\s</o:FieldCodes>
                </o:OLEObject>
              </w:object>
            </w:r>
          </w:p>
        </w:tc>
      </w:tr>
    </w:tbl>
    <w:p w14:paraId="1A2E692E" w14:textId="3CEB959D" w:rsidR="008D7942" w:rsidRDefault="008D7942"/>
    <w:p w14:paraId="2B438F36" w14:textId="77777777" w:rsidR="008F0C82" w:rsidRDefault="008F0C82">
      <w:pPr>
        <w:rPr>
          <w:rFonts w:asciiTheme="majorHAnsi" w:eastAsiaTheme="majorEastAsia" w:hAnsiTheme="majorHAnsi" w:cstheme="majorBidi"/>
          <w:b/>
          <w:bCs/>
          <w:cs/>
        </w:rPr>
      </w:pPr>
      <w:r>
        <w:rPr>
          <w:cs/>
        </w:rPr>
        <w:br w:type="page"/>
      </w:r>
    </w:p>
    <w:p w14:paraId="34D7895E" w14:textId="72FB3C41" w:rsidR="00ED2A31" w:rsidRDefault="00ED2A31" w:rsidP="00ED2A31">
      <w:pPr>
        <w:pStyle w:val="Heading2"/>
      </w:pPr>
      <w:r>
        <w:rPr>
          <w:rFonts w:hint="cs"/>
          <w:cs/>
        </w:rPr>
        <w:lastRenderedPageBreak/>
        <w:t>การทำงานของโปรแกรม</w:t>
      </w: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1080"/>
        <w:gridCol w:w="1080"/>
        <w:gridCol w:w="7041"/>
      </w:tblGrid>
      <w:tr w:rsidR="004C3014" w:rsidRPr="004C3014" w14:paraId="406E9ADC" w14:textId="77777777" w:rsidTr="004C3014">
        <w:tc>
          <w:tcPr>
            <w:tcW w:w="1080" w:type="dxa"/>
            <w:vAlign w:val="center"/>
          </w:tcPr>
          <w:p w14:paraId="02398E83" w14:textId="27D18A8F" w:rsidR="004C3014" w:rsidRPr="004C3014" w:rsidRDefault="004C3014" w:rsidP="004C3014">
            <w:pPr>
              <w:jc w:val="center"/>
              <w:rPr>
                <w:sz w:val="19"/>
                <w:szCs w:val="19"/>
                <w:cs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บรรทัดที่</w:t>
            </w:r>
          </w:p>
        </w:tc>
        <w:tc>
          <w:tcPr>
            <w:tcW w:w="1080" w:type="dxa"/>
            <w:vAlign w:val="center"/>
          </w:tcPr>
          <w:p w14:paraId="751CE059" w14:textId="5F4ED292" w:rsidR="004C3014" w:rsidRPr="004C3014" w:rsidRDefault="004C3014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ถึงบรรทัดที่</w:t>
            </w:r>
          </w:p>
        </w:tc>
        <w:tc>
          <w:tcPr>
            <w:tcW w:w="7041" w:type="dxa"/>
            <w:vAlign w:val="center"/>
          </w:tcPr>
          <w:p w14:paraId="6FD7AF57" w14:textId="6BC482B1" w:rsidR="004C3014" w:rsidRPr="004C3014" w:rsidRDefault="004C3014" w:rsidP="004C3014">
            <w:pPr>
              <w:jc w:val="center"/>
              <w:rPr>
                <w:sz w:val="19"/>
                <w:szCs w:val="19"/>
              </w:rPr>
            </w:pPr>
            <w:r w:rsidRPr="004C3014">
              <w:rPr>
                <w:rFonts w:hint="cs"/>
                <w:sz w:val="19"/>
                <w:szCs w:val="19"/>
                <w:cs/>
              </w:rPr>
              <w:t>การทำงาน</w:t>
            </w:r>
          </w:p>
        </w:tc>
      </w:tr>
      <w:tr w:rsidR="004C3014" w:rsidRPr="004C3014" w14:paraId="7C100D60" w14:textId="77777777" w:rsidTr="004C3014">
        <w:tc>
          <w:tcPr>
            <w:tcW w:w="1080" w:type="dxa"/>
            <w:vAlign w:val="center"/>
          </w:tcPr>
          <w:p w14:paraId="6E37C64E" w14:textId="5BC3635C" w:rsidR="004C3014" w:rsidRPr="004C3014" w:rsidRDefault="004C3014" w:rsidP="004C3014">
            <w:pPr>
              <w:jc w:val="center"/>
            </w:pPr>
            <w:r w:rsidRPr="004C3014">
              <w:rPr>
                <w:rFonts w:hint="cs"/>
                <w:cs/>
              </w:rPr>
              <w:t>1</w:t>
            </w:r>
          </w:p>
        </w:tc>
        <w:tc>
          <w:tcPr>
            <w:tcW w:w="1080" w:type="dxa"/>
            <w:vAlign w:val="center"/>
          </w:tcPr>
          <w:p w14:paraId="6CBF9D1D" w14:textId="71C7AC8A" w:rsidR="004C3014" w:rsidRPr="004C3014" w:rsidRDefault="004C3014" w:rsidP="004C3014">
            <w:pPr>
              <w:jc w:val="center"/>
            </w:pPr>
            <w:r w:rsidRPr="004C3014">
              <w:rPr>
                <w:rFonts w:hint="cs"/>
                <w:cs/>
              </w:rPr>
              <w:t>1</w:t>
            </w:r>
          </w:p>
        </w:tc>
        <w:tc>
          <w:tcPr>
            <w:tcW w:w="7041" w:type="dxa"/>
          </w:tcPr>
          <w:p w14:paraId="0DFB4844" w14:textId="0E6AE0B2" w:rsidR="004C3014" w:rsidRPr="00546921" w:rsidRDefault="00546921" w:rsidP="004C3014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 xml:space="preserve">ประกาศการใช้ </w:t>
            </w:r>
            <w:r w:rsidRPr="00546921">
              <w:rPr>
                <w:rStyle w:val="Code"/>
              </w:rPr>
              <w:t>stdio.h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เพื่อใช้สำหรับการนำเข้า/ส่งออกข้อมูล</w:t>
            </w:r>
          </w:p>
        </w:tc>
      </w:tr>
      <w:tr w:rsidR="004C3014" w:rsidRPr="004C3014" w14:paraId="02B3C28F" w14:textId="77777777" w:rsidTr="004C3014">
        <w:tc>
          <w:tcPr>
            <w:tcW w:w="1080" w:type="dxa"/>
            <w:vAlign w:val="center"/>
          </w:tcPr>
          <w:p w14:paraId="570727BE" w14:textId="453B8B2A" w:rsidR="004C3014" w:rsidRPr="004C3014" w:rsidRDefault="004C3014" w:rsidP="004C3014">
            <w:pPr>
              <w:jc w:val="center"/>
              <w:rPr>
                <w:cs/>
              </w:rPr>
            </w:pPr>
            <w:r w:rsidRPr="004C3014">
              <w:rPr>
                <w:rFonts w:hint="cs"/>
                <w:cs/>
              </w:rPr>
              <w:t>4</w:t>
            </w:r>
          </w:p>
        </w:tc>
        <w:tc>
          <w:tcPr>
            <w:tcW w:w="1080" w:type="dxa"/>
            <w:vAlign w:val="center"/>
          </w:tcPr>
          <w:p w14:paraId="488C849B" w14:textId="1856B257" w:rsidR="004C3014" w:rsidRPr="004C3014" w:rsidRDefault="004C3014" w:rsidP="004C3014">
            <w:pPr>
              <w:jc w:val="center"/>
              <w:rPr>
                <w:cs/>
              </w:rPr>
            </w:pPr>
            <w:r w:rsidRPr="004C3014">
              <w:rPr>
                <w:rFonts w:hint="cs"/>
                <w:cs/>
              </w:rPr>
              <w:t>4</w:t>
            </w:r>
          </w:p>
        </w:tc>
        <w:tc>
          <w:tcPr>
            <w:tcW w:w="7041" w:type="dxa"/>
          </w:tcPr>
          <w:p w14:paraId="51C80D51" w14:textId="2D9C9106" w:rsidR="004C3014" w:rsidRPr="00546921" w:rsidRDefault="004C3014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>ประกาศ</w:t>
            </w:r>
            <w:r w:rsidR="00546921">
              <w:rPr>
                <w:rStyle w:val="Code"/>
                <w:cs/>
              </w:rPr>
              <w:t xml:space="preserve"> </w:t>
            </w:r>
            <w:r w:rsidR="00FC63D3" w:rsidRPr="00546921">
              <w:rPr>
                <w:rStyle w:val="Code"/>
              </w:rPr>
              <w:t>str</w:t>
            </w:r>
            <w:r w:rsidR="00546921">
              <w:rPr>
                <w:rStyle w:val="Code"/>
                <w:cs/>
              </w:rPr>
              <w:t xml:space="preserve"> </w:t>
            </w:r>
            <w:r w:rsidR="00FC63D3" w:rsidRPr="00546921">
              <w:rPr>
                <w:rStyle w:val="Code"/>
                <w:rFonts w:hint="cs"/>
                <w:cs/>
              </w:rPr>
              <w:t>สำหรับเก็บ</w:t>
            </w:r>
            <w:r w:rsidR="00546921" w:rsidRPr="00546921">
              <w:rPr>
                <w:rStyle w:val="Code"/>
                <w:rFonts w:hint="cs"/>
                <w:cs/>
              </w:rPr>
              <w:t>ข้อมูลนำเข้า</w:t>
            </w:r>
          </w:p>
        </w:tc>
      </w:tr>
      <w:tr w:rsidR="00FC63D3" w:rsidRPr="004C3014" w14:paraId="1B1F1E48" w14:textId="77777777" w:rsidTr="004C3014">
        <w:tc>
          <w:tcPr>
            <w:tcW w:w="1080" w:type="dxa"/>
            <w:vAlign w:val="center"/>
          </w:tcPr>
          <w:p w14:paraId="6059E19C" w14:textId="13D9612A" w:rsidR="00FC63D3" w:rsidRPr="004C3014" w:rsidRDefault="00FC63D3" w:rsidP="004C3014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1080" w:type="dxa"/>
            <w:vAlign w:val="center"/>
          </w:tcPr>
          <w:p w14:paraId="73311807" w14:textId="157133CB" w:rsidR="00FC63D3" w:rsidRPr="004C3014" w:rsidRDefault="00FC63D3" w:rsidP="004C3014">
            <w:pPr>
              <w:jc w:val="center"/>
              <w:rPr>
                <w:cs/>
              </w:rPr>
            </w:pPr>
            <w:r>
              <w:t>5</w:t>
            </w:r>
          </w:p>
        </w:tc>
        <w:tc>
          <w:tcPr>
            <w:tcW w:w="7041" w:type="dxa"/>
          </w:tcPr>
          <w:p w14:paraId="3D73B622" w14:textId="3E64F644" w:rsidR="00FC63D3" w:rsidRPr="00546921" w:rsidRDefault="00FC63D3" w:rsidP="00FC63D3">
            <w:pPr>
              <w:rPr>
                <w:rStyle w:val="Code"/>
              </w:rPr>
            </w:pPr>
            <w:r w:rsidRPr="00546921">
              <w:rPr>
                <w:rStyle w:val="Code"/>
                <w:rFonts w:hint="cs"/>
                <w:cs/>
              </w:rPr>
              <w:t>รับ</w:t>
            </w:r>
            <w:r w:rsidR="00546921" w:rsidRPr="00546921">
              <w:rPr>
                <w:rStyle w:val="Code"/>
                <w:rFonts w:hint="cs"/>
                <w:cs/>
              </w:rPr>
              <w:t>ข้อมูล</w:t>
            </w:r>
            <w:r w:rsidRPr="00546921">
              <w:rPr>
                <w:rStyle w:val="Code"/>
                <w:rFonts w:hint="cs"/>
                <w:cs/>
              </w:rPr>
              <w:t xml:space="preserve">เก็บไว้ใน </w:t>
            </w:r>
            <w:r w:rsidRPr="00546921">
              <w:rPr>
                <w:rStyle w:val="Code"/>
              </w:rPr>
              <w:t>str</w:t>
            </w:r>
          </w:p>
        </w:tc>
      </w:tr>
      <w:tr w:rsidR="00FC63D3" w:rsidRPr="004C3014" w14:paraId="1C130004" w14:textId="77777777" w:rsidTr="004C3014">
        <w:tc>
          <w:tcPr>
            <w:tcW w:w="1080" w:type="dxa"/>
            <w:vAlign w:val="center"/>
          </w:tcPr>
          <w:p w14:paraId="268AA6FE" w14:textId="0F0C0C3B" w:rsidR="00FC63D3" w:rsidRPr="00FC63D3" w:rsidRDefault="00FC63D3" w:rsidP="004C3014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14:paraId="30353052" w14:textId="70543B87" w:rsidR="00FC63D3" w:rsidRDefault="00FC63D3" w:rsidP="004C3014">
            <w:pPr>
              <w:jc w:val="center"/>
            </w:pPr>
            <w:r>
              <w:t>1</w:t>
            </w:r>
            <w:r w:rsidR="00903375">
              <w:rPr>
                <w:rFonts w:hint="cs"/>
                <w:cs/>
              </w:rPr>
              <w:t>2</w:t>
            </w:r>
          </w:p>
        </w:tc>
        <w:tc>
          <w:tcPr>
            <w:tcW w:w="7041" w:type="dxa"/>
          </w:tcPr>
          <w:p w14:paraId="038B8FA9" w14:textId="0E2E3A03" w:rsidR="00FC63D3" w:rsidRPr="00546921" w:rsidRDefault="00546921" w:rsidP="00FC63D3">
            <w:pPr>
              <w:rPr>
                <w:rStyle w:val="Code"/>
                <w:cs/>
              </w:rPr>
            </w:pPr>
            <w:r w:rsidRPr="00546921">
              <w:rPr>
                <w:rStyle w:val="Code"/>
                <w:rFonts w:hint="cs"/>
                <w:cs/>
              </w:rPr>
              <w:t xml:space="preserve">ประมวลผล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>เป็นผลลัพธ์ตามที่โจทย์ต้องการ</w:t>
            </w:r>
          </w:p>
        </w:tc>
      </w:tr>
      <w:tr w:rsidR="00980CA0" w:rsidRPr="004C3014" w14:paraId="3A14C823" w14:textId="77777777" w:rsidTr="004C3014">
        <w:tc>
          <w:tcPr>
            <w:tcW w:w="1080" w:type="dxa"/>
            <w:vAlign w:val="center"/>
          </w:tcPr>
          <w:p w14:paraId="3C2AADC7" w14:textId="4A4EC007" w:rsidR="00980CA0" w:rsidRDefault="00980CA0" w:rsidP="004C3014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14:paraId="4C598F06" w14:textId="4A29BA2A" w:rsidR="00980CA0" w:rsidRDefault="00980CA0" w:rsidP="004C3014">
            <w:pPr>
              <w:jc w:val="center"/>
            </w:pPr>
            <w:r>
              <w:t>7</w:t>
            </w:r>
          </w:p>
        </w:tc>
        <w:tc>
          <w:tcPr>
            <w:tcW w:w="7041" w:type="dxa"/>
          </w:tcPr>
          <w:p w14:paraId="65397B03" w14:textId="55733AB5" w:rsidR="006D2F2C" w:rsidRDefault="006D2F2C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กำหนดให้ </w:t>
            </w:r>
            <w:r>
              <w:rPr>
                <w:rStyle w:val="Code"/>
              </w:rPr>
              <w:t>i = 0</w:t>
            </w:r>
          </w:p>
          <w:p w14:paraId="55E123CA" w14:textId="047BE625" w:rsidR="00980CA0" w:rsidRDefault="006D2F2C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จบการทำงานเมื่อถึงจุดสิ้นสุดของ </w:t>
            </w:r>
            <w:r>
              <w:rPr>
                <w:rStyle w:val="Code"/>
              </w:rPr>
              <w:t>str</w:t>
            </w:r>
          </w:p>
          <w:p w14:paraId="22D0A9F4" w14:textId="68805981" w:rsidR="006D2F2C" w:rsidRPr="00546921" w:rsidRDefault="006D2F2C" w:rsidP="00FC63D3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 xml:space="preserve">เพิ่มค่า </w:t>
            </w:r>
            <w:r>
              <w:rPr>
                <w:rStyle w:val="Code"/>
              </w:rPr>
              <w:t>i</w:t>
            </w:r>
            <w:r>
              <w:rPr>
                <w:rStyle w:val="Code"/>
                <w:rFonts w:hint="cs"/>
                <w:cs/>
              </w:rPr>
              <w:t xml:space="preserve"> เป็นจำนวน 1 เมื่อเริ่มรอบถัดไป</w:t>
            </w:r>
          </w:p>
        </w:tc>
      </w:tr>
      <w:tr w:rsidR="00546921" w:rsidRPr="004C3014" w14:paraId="7452AFF3" w14:textId="77777777" w:rsidTr="004C3014">
        <w:tc>
          <w:tcPr>
            <w:tcW w:w="1080" w:type="dxa"/>
            <w:vAlign w:val="center"/>
          </w:tcPr>
          <w:p w14:paraId="2F754CAC" w14:textId="353FF6E1" w:rsidR="00546921" w:rsidRDefault="00546921" w:rsidP="004C3014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1080" w:type="dxa"/>
            <w:vAlign w:val="center"/>
          </w:tcPr>
          <w:p w14:paraId="420B25C5" w14:textId="71EED7BF" w:rsidR="00546921" w:rsidRDefault="00546921" w:rsidP="004C3014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7041" w:type="dxa"/>
          </w:tcPr>
          <w:p w14:paraId="3D10AF3B" w14:textId="00904C6A" w:rsidR="008F0C82" w:rsidRDefault="008F0C82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ถ้า </w:t>
            </w:r>
            <w:r>
              <w:rPr>
                <w:rStyle w:val="Code"/>
              </w:rPr>
              <w:t xml:space="preserve">str[i] </w:t>
            </w:r>
            <w:r>
              <w:rPr>
                <w:rStyle w:val="Code"/>
                <w:rFonts w:hint="cs"/>
                <w:cs/>
              </w:rPr>
              <w:t>เป็นตัวเลข</w:t>
            </w:r>
          </w:p>
          <w:p w14:paraId="3AD040F8" w14:textId="788D5D74" w:rsidR="008F0C82" w:rsidRDefault="008F0C82" w:rsidP="008F0C82">
            <w:pPr>
              <w:rPr>
                <w:rStyle w:val="Code"/>
              </w:rPr>
            </w:pPr>
            <w:r>
              <w:rPr>
                <w:rStyle w:val="Code"/>
              </w:rPr>
              <w:t xml:space="preserve">  n = 0</w:t>
            </w:r>
            <w:r>
              <w:rPr>
                <w:rStyle w:val="Code"/>
                <w:rFonts w:hint="cs"/>
                <w:cs/>
              </w:rPr>
              <w:t>.</w:t>
            </w:r>
          </w:p>
          <w:p w14:paraId="18230D2B" w14:textId="26FD3A1F" w:rsidR="008F0C82" w:rsidRDefault="008F0C82" w:rsidP="008F0C82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>นอกเหนือจากนั้น</w:t>
            </w:r>
          </w:p>
          <w:p w14:paraId="40B4D4C0" w14:textId="26ED4C1B" w:rsidR="00546921" w:rsidRPr="00546921" w:rsidRDefault="008F0C82" w:rsidP="008F0C82">
            <w:pPr>
              <w:rPr>
                <w:rStyle w:val="Code"/>
                <w:cs/>
              </w:rPr>
            </w:pPr>
            <w:r>
              <w:rPr>
                <w:rStyle w:val="Code"/>
              </w:rPr>
              <w:t xml:space="preserve">  n = 1</w:t>
            </w:r>
            <w:r>
              <w:rPr>
                <w:rStyle w:val="Code"/>
                <w:rFonts w:hint="cs"/>
                <w:cs/>
              </w:rPr>
              <w:t>.</w:t>
            </w:r>
          </w:p>
        </w:tc>
      </w:tr>
      <w:tr w:rsidR="00546921" w:rsidRPr="004C3014" w14:paraId="1AF43947" w14:textId="77777777" w:rsidTr="004C3014">
        <w:tc>
          <w:tcPr>
            <w:tcW w:w="1080" w:type="dxa"/>
            <w:vAlign w:val="center"/>
          </w:tcPr>
          <w:p w14:paraId="02F1EE2A" w14:textId="7C06F45E" w:rsidR="00546921" w:rsidRDefault="00AF7908" w:rsidP="004C3014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1080" w:type="dxa"/>
            <w:vAlign w:val="center"/>
          </w:tcPr>
          <w:p w14:paraId="164A672D" w14:textId="0A1971A6" w:rsidR="00546921" w:rsidRDefault="00903375" w:rsidP="004C3014">
            <w:pPr>
              <w:jc w:val="center"/>
              <w:rPr>
                <w:cs/>
              </w:rPr>
            </w:pPr>
            <w:r>
              <w:t>1</w:t>
            </w:r>
            <w:r w:rsidR="00AF7908">
              <w:rPr>
                <w:rFonts w:hint="cs"/>
                <w:cs/>
              </w:rPr>
              <w:t>1</w:t>
            </w:r>
          </w:p>
        </w:tc>
        <w:tc>
          <w:tcPr>
            <w:tcW w:w="7041" w:type="dxa"/>
          </w:tcPr>
          <w:p w14:paraId="4F58C3D7" w14:textId="77777777" w:rsidR="008F0C82" w:rsidRDefault="008F0C82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ทำซ้ำถ้า </w:t>
            </w:r>
            <w:r>
              <w:rPr>
                <w:rStyle w:val="Code"/>
              </w:rPr>
              <w:t xml:space="preserve">str[i] </w:t>
            </w:r>
            <w:r>
              <w:rPr>
                <w:rStyle w:val="Code"/>
                <w:rFonts w:hint="cs"/>
                <w:cs/>
              </w:rPr>
              <w:t>เป็นตัวเลข</w:t>
            </w:r>
          </w:p>
          <w:p w14:paraId="62DD1295" w14:textId="62472D70" w:rsidR="008F0C82" w:rsidRDefault="008F0C82" w:rsidP="008F0C82">
            <w:pPr>
              <w:ind w:firstLine="144"/>
              <w:rPr>
                <w:rStyle w:val="Code"/>
              </w:rPr>
            </w:pPr>
            <w:r>
              <w:rPr>
                <w:rStyle w:val="Code"/>
              </w:rPr>
              <w:t>n += (n * 10) + (str[i] – ‘0’)</w:t>
            </w:r>
            <w:r>
              <w:rPr>
                <w:rStyle w:val="Code"/>
                <w:rFonts w:hint="cs"/>
                <w:cs/>
              </w:rPr>
              <w:t>.</w:t>
            </w:r>
          </w:p>
          <w:p w14:paraId="3F64D961" w14:textId="291401C7" w:rsidR="008F0C82" w:rsidRPr="00546921" w:rsidRDefault="008F0C82" w:rsidP="008F0C82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>(แปลง</w:t>
            </w:r>
            <w:r w:rsidRPr="00546921">
              <w:rPr>
                <w:rStyle w:val="Code"/>
                <w:rFonts w:hint="cs"/>
                <w:cs/>
              </w:rPr>
              <w:t>ส่วน</w:t>
            </w:r>
            <w:r>
              <w:rPr>
                <w:rStyle w:val="Code"/>
                <w:rFonts w:hint="cs"/>
                <w:cs/>
              </w:rPr>
              <w:t>ของ</w:t>
            </w:r>
            <w:r w:rsidRPr="00546921">
              <w:rPr>
                <w:rStyle w:val="Code"/>
                <w:rFonts w:hint="cs"/>
                <w:cs/>
              </w:rPr>
              <w:t xml:space="preserve"> </w:t>
            </w:r>
            <w:r w:rsidRPr="00546921">
              <w:rPr>
                <w:rStyle w:val="Code"/>
              </w:rPr>
              <w:t>str</w:t>
            </w:r>
            <w:r>
              <w:rPr>
                <w:rStyle w:val="Code"/>
                <w:cs/>
              </w:rPr>
              <w:t xml:space="preserve"> </w:t>
            </w:r>
            <w:r w:rsidRPr="00546921">
              <w:rPr>
                <w:rStyle w:val="Code"/>
                <w:rFonts w:hint="cs"/>
                <w:cs/>
              </w:rPr>
              <w:t xml:space="preserve">ที่เป็นตัวเลขไว้ในตัวแปร </w:t>
            </w:r>
            <w:r w:rsidRPr="00546921">
              <w:rPr>
                <w:rStyle w:val="Code"/>
              </w:rPr>
              <w:t>n</w:t>
            </w:r>
            <w:r>
              <w:rPr>
                <w:rStyle w:val="Code"/>
                <w:rFonts w:hint="cs"/>
                <w:cs/>
              </w:rPr>
              <w:t xml:space="preserve"> โดย)</w:t>
            </w:r>
          </w:p>
        </w:tc>
      </w:tr>
      <w:tr w:rsidR="00546921" w:rsidRPr="004C3014" w14:paraId="2080F1BE" w14:textId="77777777" w:rsidTr="004C3014">
        <w:tc>
          <w:tcPr>
            <w:tcW w:w="1080" w:type="dxa"/>
            <w:vAlign w:val="center"/>
          </w:tcPr>
          <w:p w14:paraId="7A3172F0" w14:textId="77BD573F" w:rsidR="00546921" w:rsidRDefault="00903375" w:rsidP="004C30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AF7908">
              <w:rPr>
                <w:rFonts w:hint="cs"/>
                <w:cs/>
              </w:rPr>
              <w:t>3</w:t>
            </w:r>
          </w:p>
        </w:tc>
        <w:tc>
          <w:tcPr>
            <w:tcW w:w="1080" w:type="dxa"/>
            <w:vAlign w:val="center"/>
          </w:tcPr>
          <w:p w14:paraId="56135EEB" w14:textId="42E67898" w:rsidR="00546921" w:rsidRDefault="00903375" w:rsidP="004C30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AF7908">
              <w:rPr>
                <w:rFonts w:hint="cs"/>
                <w:cs/>
              </w:rPr>
              <w:t>4</w:t>
            </w:r>
          </w:p>
        </w:tc>
        <w:tc>
          <w:tcPr>
            <w:tcW w:w="7041" w:type="dxa"/>
          </w:tcPr>
          <w:p w14:paraId="5594AF9E" w14:textId="77777777" w:rsidR="00A523A7" w:rsidRDefault="00A523A7" w:rsidP="00FC63D3">
            <w:pPr>
              <w:rPr>
                <w:rStyle w:val="Code"/>
              </w:rPr>
            </w:pPr>
            <w:r>
              <w:rPr>
                <w:rStyle w:val="Code"/>
                <w:rFonts w:hint="cs"/>
                <w:cs/>
              </w:rPr>
              <w:t xml:space="preserve">ทำซ้ำถ้า </w:t>
            </w:r>
            <w:r>
              <w:rPr>
                <w:rStyle w:val="Code"/>
              </w:rPr>
              <w:t>n != 0</w:t>
            </w:r>
          </w:p>
          <w:p w14:paraId="402D2F6B" w14:textId="2B56919D" w:rsidR="00A523A7" w:rsidRPr="00546921" w:rsidRDefault="00A523A7" w:rsidP="00FC63D3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 xml:space="preserve">  แสดงตัวอักษรที่ </w:t>
            </w:r>
            <w:r>
              <w:rPr>
                <w:rStyle w:val="Code"/>
              </w:rPr>
              <w:t xml:space="preserve">i </w:t>
            </w:r>
            <w:r>
              <w:rPr>
                <w:rStyle w:val="Code"/>
                <w:rFonts w:hint="cs"/>
                <w:cs/>
              </w:rPr>
              <w:t xml:space="preserve">ใน </w:t>
            </w:r>
            <w:r>
              <w:rPr>
                <w:rStyle w:val="Code"/>
              </w:rPr>
              <w:t>str</w:t>
            </w:r>
          </w:p>
        </w:tc>
      </w:tr>
      <w:tr w:rsidR="00982B8A" w:rsidRPr="004C3014" w14:paraId="6398B1EE" w14:textId="77777777" w:rsidTr="004C3014">
        <w:tc>
          <w:tcPr>
            <w:tcW w:w="1080" w:type="dxa"/>
            <w:vAlign w:val="center"/>
          </w:tcPr>
          <w:p w14:paraId="7F99901B" w14:textId="31160CA3" w:rsidR="00982B8A" w:rsidRDefault="00982B8A" w:rsidP="004C3014">
            <w:pPr>
              <w:jc w:val="center"/>
              <w:rPr>
                <w:cs/>
              </w:rPr>
            </w:pPr>
            <w:r>
              <w:t>17</w:t>
            </w:r>
          </w:p>
        </w:tc>
        <w:tc>
          <w:tcPr>
            <w:tcW w:w="1080" w:type="dxa"/>
            <w:vAlign w:val="center"/>
          </w:tcPr>
          <w:p w14:paraId="413A5D96" w14:textId="462997EE" w:rsidR="00982B8A" w:rsidRDefault="00982B8A" w:rsidP="004C3014">
            <w:pPr>
              <w:jc w:val="center"/>
              <w:rPr>
                <w:cs/>
              </w:rPr>
            </w:pPr>
            <w:r>
              <w:t>17</w:t>
            </w:r>
          </w:p>
        </w:tc>
        <w:tc>
          <w:tcPr>
            <w:tcW w:w="7041" w:type="dxa"/>
          </w:tcPr>
          <w:p w14:paraId="77250E0B" w14:textId="685543C5" w:rsidR="00982B8A" w:rsidRDefault="00982B8A" w:rsidP="00FC63D3">
            <w:pPr>
              <w:rPr>
                <w:rStyle w:val="Code"/>
                <w:cs/>
              </w:rPr>
            </w:pPr>
            <w:r>
              <w:rPr>
                <w:rStyle w:val="Code"/>
                <w:rFonts w:hint="cs"/>
                <w:cs/>
              </w:rPr>
              <w:t>สิ้</w:t>
            </w:r>
            <w:r w:rsidR="00093B32">
              <w:rPr>
                <w:rStyle w:val="Code"/>
                <w:rFonts w:hint="cs"/>
                <w:cs/>
              </w:rPr>
              <w:t>น</w:t>
            </w:r>
            <w:r>
              <w:rPr>
                <w:rStyle w:val="Code"/>
                <w:rFonts w:hint="cs"/>
                <w:cs/>
              </w:rPr>
              <w:t>สุดโปรแกรม</w:t>
            </w:r>
          </w:p>
        </w:tc>
      </w:tr>
    </w:tbl>
    <w:p w14:paraId="687B6E9C" w14:textId="77777777" w:rsidR="00257884" w:rsidRDefault="00257884">
      <w:pPr>
        <w:rPr>
          <w:cs/>
        </w:rPr>
      </w:pPr>
      <w:r>
        <w:rPr>
          <w:cs/>
        </w:rPr>
        <w:br w:type="page"/>
      </w:r>
    </w:p>
    <w:p w14:paraId="1BB0F134" w14:textId="348560BE" w:rsidR="00ED2A31" w:rsidRDefault="00ED2A31" w:rsidP="00ED2A31">
      <w:pPr>
        <w:pStyle w:val="Heading1"/>
        <w:rPr>
          <w:rFonts w:cs="Laksaman"/>
        </w:rPr>
      </w:pPr>
      <w:r w:rsidRPr="00ED2A31">
        <w:rPr>
          <w:rFonts w:cs="Laksaman"/>
          <w:cs/>
        </w:rPr>
        <w:lastRenderedPageBreak/>
        <w:t>ตอนที่ 2 ให้นักศึกษ</w:t>
      </w:r>
      <w:r>
        <w:rPr>
          <w:rFonts w:cs="Laksaman" w:hint="cs"/>
          <w:cs/>
        </w:rPr>
        <w:t>ากำ</w:t>
      </w:r>
      <w:r w:rsidRPr="00ED2A31">
        <w:rPr>
          <w:rFonts w:cs="Laksaman"/>
          <w:cs/>
        </w:rPr>
        <w:t xml:space="preserve">หนด </w:t>
      </w:r>
      <w:r w:rsidRPr="00ED2A31">
        <w:t xml:space="preserve">Test Script </w:t>
      </w:r>
      <w:r w:rsidRPr="00ED2A31">
        <w:rPr>
          <w:rFonts w:cs="Laksaman"/>
          <w:cs/>
        </w:rPr>
        <w:t>เพื่อทดสอบการ</w:t>
      </w:r>
      <w:r>
        <w:rPr>
          <w:rFonts w:cs="Laksaman" w:hint="cs"/>
          <w:cs/>
        </w:rPr>
        <w:t>ทำงาน</w:t>
      </w:r>
      <w:r w:rsidRPr="00ED2A31">
        <w:rPr>
          <w:rFonts w:cs="Laksaman"/>
          <w:cs/>
        </w:rPr>
        <w:t>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3493"/>
        <w:gridCol w:w="3493"/>
        <w:gridCol w:w="1136"/>
      </w:tblGrid>
      <w:tr w:rsidR="00257884" w14:paraId="12CEEFE6" w14:textId="77777777" w:rsidTr="00257884">
        <w:tc>
          <w:tcPr>
            <w:tcW w:w="894" w:type="dxa"/>
            <w:vAlign w:val="center"/>
          </w:tcPr>
          <w:p w14:paraId="112A2670" w14:textId="2B71C35D" w:rsidR="00257884" w:rsidRDefault="00257884" w:rsidP="00257884">
            <w:pPr>
              <w:jc w:val="center"/>
            </w:pPr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3493" w:type="dxa"/>
            <w:vAlign w:val="center"/>
          </w:tcPr>
          <w:p w14:paraId="19115C73" w14:textId="387F8216" w:rsidR="00257884" w:rsidRDefault="00257884" w:rsidP="00257884">
            <w:pPr>
              <w:jc w:val="center"/>
              <w:rPr>
                <w:cs/>
              </w:rPr>
            </w:pPr>
            <w:r>
              <w:t xml:space="preserve">Input </w:t>
            </w:r>
            <w:r>
              <w:rPr>
                <w:rFonts w:hint="cs"/>
                <w:cs/>
              </w:rPr>
              <w:t>ที่กำหนด</w:t>
            </w:r>
          </w:p>
        </w:tc>
        <w:tc>
          <w:tcPr>
            <w:tcW w:w="3493" w:type="dxa"/>
            <w:vAlign w:val="center"/>
          </w:tcPr>
          <w:p w14:paraId="4A145F60" w14:textId="73F0685C" w:rsidR="00257884" w:rsidRDefault="00257884" w:rsidP="00257884">
            <w:pPr>
              <w:jc w:val="center"/>
              <w:rPr>
                <w:cs/>
              </w:rPr>
            </w:pPr>
            <w:r>
              <w:t xml:space="preserve">Output </w:t>
            </w:r>
            <w:r>
              <w:rPr>
                <w:rFonts w:hint="cs"/>
                <w:cs/>
              </w:rPr>
              <w:t>ที่คาดหวัง</w:t>
            </w:r>
          </w:p>
        </w:tc>
        <w:tc>
          <w:tcPr>
            <w:tcW w:w="1136" w:type="dxa"/>
            <w:vAlign w:val="center"/>
          </w:tcPr>
          <w:p w14:paraId="0A9BB72D" w14:textId="40064D69" w:rsidR="00257884" w:rsidRDefault="00257884" w:rsidP="002578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ผลทดสอบ 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hint="cs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hint="cs"/>
                <w:cs/>
              </w:rPr>
              <w:t>)</w:t>
            </w:r>
          </w:p>
        </w:tc>
      </w:tr>
      <w:tr w:rsidR="00257884" w14:paraId="5FA2DF82" w14:textId="77777777" w:rsidTr="00257884">
        <w:tc>
          <w:tcPr>
            <w:tcW w:w="894" w:type="dxa"/>
            <w:vAlign w:val="center"/>
          </w:tcPr>
          <w:p w14:paraId="27D60706" w14:textId="4CD48F35" w:rsidR="00257884" w:rsidRDefault="00257884" w:rsidP="00257884">
            <w:pPr>
              <w:jc w:val="center"/>
            </w:pPr>
            <w:r>
              <w:t>1</w:t>
            </w:r>
          </w:p>
        </w:tc>
        <w:tc>
          <w:tcPr>
            <w:tcW w:w="3493" w:type="dxa"/>
            <w:vAlign w:val="center"/>
          </w:tcPr>
          <w:p w14:paraId="58D83B0F" w14:textId="2F86827E" w:rsidR="00257884" w:rsidRPr="00257884" w:rsidRDefault="00257884" w:rsidP="00257884">
            <w:pPr>
              <w:jc w:val="center"/>
              <w:rPr>
                <w:rStyle w:val="Code"/>
              </w:rPr>
            </w:pPr>
            <w:r w:rsidRPr="00257884">
              <w:rPr>
                <w:rStyle w:val="Code"/>
              </w:rPr>
              <w:t>a2Bc4d11Eg0Nk</w:t>
            </w:r>
          </w:p>
        </w:tc>
        <w:tc>
          <w:tcPr>
            <w:tcW w:w="3493" w:type="dxa"/>
            <w:vAlign w:val="center"/>
          </w:tcPr>
          <w:p w14:paraId="7A5E8C08" w14:textId="2227B46F" w:rsidR="00257884" w:rsidRPr="00257884" w:rsidRDefault="00257884" w:rsidP="00257884">
            <w:pPr>
              <w:jc w:val="center"/>
              <w:rPr>
                <w:rStyle w:val="Code"/>
              </w:rPr>
            </w:pPr>
            <w:r w:rsidRPr="00257884">
              <w:rPr>
                <w:rStyle w:val="Code"/>
              </w:rPr>
              <w:t>aBBcddddEEEEEEEEEEEgk</w:t>
            </w:r>
          </w:p>
        </w:tc>
        <w:tc>
          <w:tcPr>
            <w:tcW w:w="1136" w:type="dxa"/>
            <w:vAlign w:val="center"/>
          </w:tcPr>
          <w:p w14:paraId="182F0A17" w14:textId="558F04E2" w:rsidR="00257884" w:rsidRDefault="00257884" w:rsidP="00257884">
            <w:pPr>
              <w:jc w:val="center"/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AA2765" w14:paraId="33219B6F" w14:textId="77777777" w:rsidTr="00257884">
        <w:tc>
          <w:tcPr>
            <w:tcW w:w="894" w:type="dxa"/>
            <w:vAlign w:val="center"/>
          </w:tcPr>
          <w:p w14:paraId="0EE0657F" w14:textId="2B54B955" w:rsidR="00AA2765" w:rsidRDefault="00AA2765" w:rsidP="00257884">
            <w:pPr>
              <w:jc w:val="center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3493" w:type="dxa"/>
            <w:vAlign w:val="center"/>
          </w:tcPr>
          <w:p w14:paraId="51A26559" w14:textId="5645A0DF" w:rsidR="00AA2765" w:rsidRPr="00257884" w:rsidRDefault="00AA2765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0a</w:t>
            </w:r>
          </w:p>
        </w:tc>
        <w:tc>
          <w:tcPr>
            <w:tcW w:w="3493" w:type="dxa"/>
            <w:vAlign w:val="center"/>
          </w:tcPr>
          <w:p w14:paraId="5E16D841" w14:textId="550E5368" w:rsidR="00AA2765" w:rsidRPr="00257884" w:rsidRDefault="00AF7908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2D73160C" w14:textId="5F06B809" w:rsidR="00AA2765" w:rsidRPr="00257884" w:rsidRDefault="00AA2765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AF7908" w14:paraId="21A4EA0E" w14:textId="77777777" w:rsidTr="00257884">
        <w:tc>
          <w:tcPr>
            <w:tcW w:w="894" w:type="dxa"/>
            <w:vAlign w:val="center"/>
          </w:tcPr>
          <w:p w14:paraId="5BDC373A" w14:textId="530B2698" w:rsidR="00AF7908" w:rsidRDefault="00AF7908" w:rsidP="00257884">
            <w:pPr>
              <w:jc w:val="center"/>
            </w:pPr>
            <w:r>
              <w:t>3</w:t>
            </w:r>
          </w:p>
        </w:tc>
        <w:tc>
          <w:tcPr>
            <w:tcW w:w="3493" w:type="dxa"/>
            <w:vAlign w:val="center"/>
          </w:tcPr>
          <w:p w14:paraId="2A3F834A" w14:textId="0948290A" w:rsidR="00AF7908" w:rsidRDefault="00AF7908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12</w:t>
            </w:r>
          </w:p>
        </w:tc>
        <w:tc>
          <w:tcPr>
            <w:tcW w:w="3493" w:type="dxa"/>
            <w:vAlign w:val="center"/>
          </w:tcPr>
          <w:p w14:paraId="619C71D7" w14:textId="64A4AA69" w:rsidR="00AF7908" w:rsidRPr="00257884" w:rsidRDefault="00AF7908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49C83BA4" w14:textId="40D9535A" w:rsidR="00AF7908" w:rsidRPr="00257884" w:rsidRDefault="00AF7908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F42000" w14:paraId="04A6D18B" w14:textId="77777777" w:rsidTr="00257884">
        <w:tc>
          <w:tcPr>
            <w:tcW w:w="894" w:type="dxa"/>
            <w:vAlign w:val="center"/>
          </w:tcPr>
          <w:p w14:paraId="70FA8AC9" w14:textId="0EC182E9" w:rsidR="00F42000" w:rsidRDefault="00F42000" w:rsidP="00257884">
            <w:pPr>
              <w:jc w:val="center"/>
            </w:pPr>
            <w:r>
              <w:t>4</w:t>
            </w:r>
          </w:p>
        </w:tc>
        <w:tc>
          <w:tcPr>
            <w:tcW w:w="3493" w:type="dxa"/>
            <w:vAlign w:val="center"/>
          </w:tcPr>
          <w:p w14:paraId="56AB34A2" w14:textId="6CE6C395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0012a</w:t>
            </w:r>
          </w:p>
        </w:tc>
        <w:tc>
          <w:tcPr>
            <w:tcW w:w="3493" w:type="dxa"/>
            <w:vAlign w:val="center"/>
          </w:tcPr>
          <w:p w14:paraId="010F0F2F" w14:textId="0CBB1D3A" w:rsidR="00F42000" w:rsidRDefault="00F42000" w:rsidP="00257884">
            <w:pPr>
              <w:jc w:val="center"/>
              <w:rPr>
                <w:rStyle w:val="Code"/>
              </w:rPr>
            </w:pPr>
            <w:r w:rsidRPr="00F42000">
              <w:rPr>
                <w:rStyle w:val="Code"/>
              </w:rPr>
              <w:t>aaaaaaaaaaaa</w:t>
            </w:r>
          </w:p>
        </w:tc>
        <w:tc>
          <w:tcPr>
            <w:tcW w:w="1136" w:type="dxa"/>
            <w:vAlign w:val="center"/>
          </w:tcPr>
          <w:p w14:paraId="39C639DE" w14:textId="44B9A655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F42000" w14:paraId="22F37965" w14:textId="77777777" w:rsidTr="00257884">
        <w:tc>
          <w:tcPr>
            <w:tcW w:w="894" w:type="dxa"/>
            <w:vAlign w:val="center"/>
          </w:tcPr>
          <w:p w14:paraId="28E17CCC" w14:textId="7184E41E" w:rsidR="00F42000" w:rsidRDefault="00F42000" w:rsidP="00257884">
            <w:pPr>
              <w:jc w:val="center"/>
            </w:pPr>
            <w:r>
              <w:t>5</w:t>
            </w:r>
          </w:p>
        </w:tc>
        <w:tc>
          <w:tcPr>
            <w:tcW w:w="3493" w:type="dxa"/>
            <w:vAlign w:val="center"/>
          </w:tcPr>
          <w:p w14:paraId="6D7D7746" w14:textId="0F36FED6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abc</w:t>
            </w:r>
          </w:p>
        </w:tc>
        <w:tc>
          <w:tcPr>
            <w:tcW w:w="3493" w:type="dxa"/>
            <w:vAlign w:val="center"/>
          </w:tcPr>
          <w:p w14:paraId="0155981E" w14:textId="18D39A40" w:rsidR="00F42000" w:rsidRP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abc</w:t>
            </w:r>
          </w:p>
        </w:tc>
        <w:tc>
          <w:tcPr>
            <w:tcW w:w="1136" w:type="dxa"/>
            <w:vAlign w:val="center"/>
          </w:tcPr>
          <w:p w14:paraId="4BB968BA" w14:textId="08D14F3D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F42000" w14:paraId="1EB37E0F" w14:textId="77777777" w:rsidTr="00257884">
        <w:tc>
          <w:tcPr>
            <w:tcW w:w="894" w:type="dxa"/>
            <w:vAlign w:val="center"/>
          </w:tcPr>
          <w:p w14:paraId="14843A74" w14:textId="66F7D519" w:rsidR="00F42000" w:rsidRDefault="00F42000" w:rsidP="00257884">
            <w:pPr>
              <w:jc w:val="center"/>
            </w:pPr>
            <w:r>
              <w:t>6</w:t>
            </w:r>
          </w:p>
        </w:tc>
        <w:tc>
          <w:tcPr>
            <w:tcW w:w="3493" w:type="dxa"/>
            <w:vAlign w:val="center"/>
          </w:tcPr>
          <w:p w14:paraId="2FC33DDF" w14:textId="35DFE178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a9</w:t>
            </w:r>
          </w:p>
        </w:tc>
        <w:tc>
          <w:tcPr>
            <w:tcW w:w="3493" w:type="dxa"/>
            <w:vAlign w:val="center"/>
          </w:tcPr>
          <w:p w14:paraId="702963A8" w14:textId="68D976EF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</w:t>
            </w:r>
          </w:p>
        </w:tc>
        <w:tc>
          <w:tcPr>
            <w:tcW w:w="1136" w:type="dxa"/>
            <w:vAlign w:val="center"/>
          </w:tcPr>
          <w:p w14:paraId="7EE12774" w14:textId="07E9D582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F42000" w14:paraId="4EF8453F" w14:textId="77777777" w:rsidTr="00257884">
        <w:tc>
          <w:tcPr>
            <w:tcW w:w="894" w:type="dxa"/>
            <w:vAlign w:val="center"/>
          </w:tcPr>
          <w:p w14:paraId="124A7809" w14:textId="25856A90" w:rsidR="00F42000" w:rsidRDefault="00F42000" w:rsidP="00257884">
            <w:pPr>
              <w:jc w:val="center"/>
            </w:pPr>
            <w:r>
              <w:t>7</w:t>
            </w:r>
          </w:p>
        </w:tc>
        <w:tc>
          <w:tcPr>
            <w:tcW w:w="3493" w:type="dxa"/>
            <w:vAlign w:val="center"/>
          </w:tcPr>
          <w:p w14:paraId="4DEBA27F" w14:textId="0A55E6A4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</w:t>
            </w:r>
          </w:p>
        </w:tc>
        <w:tc>
          <w:tcPr>
            <w:tcW w:w="3493" w:type="dxa"/>
            <w:vAlign w:val="center"/>
          </w:tcPr>
          <w:p w14:paraId="63C5C8F0" w14:textId="4DD2205F" w:rsidR="00F42000" w:rsidRDefault="00F42000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35BA811F" w14:textId="3286A80E" w:rsidR="00F42000" w:rsidRPr="00257884" w:rsidRDefault="00F42000" w:rsidP="00257884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68031D" w14:paraId="1E74A30E" w14:textId="77777777" w:rsidTr="00257884">
        <w:tc>
          <w:tcPr>
            <w:tcW w:w="894" w:type="dxa"/>
            <w:vAlign w:val="center"/>
          </w:tcPr>
          <w:p w14:paraId="367047D3" w14:textId="7BA008F4" w:rsidR="0068031D" w:rsidRDefault="0068031D" w:rsidP="00257884">
            <w:pPr>
              <w:jc w:val="center"/>
            </w:pPr>
            <w:r>
              <w:t>8</w:t>
            </w:r>
          </w:p>
        </w:tc>
        <w:tc>
          <w:tcPr>
            <w:tcW w:w="3493" w:type="dxa"/>
            <w:vAlign w:val="center"/>
          </w:tcPr>
          <w:p w14:paraId="0C802825" w14:textId="645F107E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a1c</w:t>
            </w:r>
          </w:p>
        </w:tc>
        <w:tc>
          <w:tcPr>
            <w:tcW w:w="3493" w:type="dxa"/>
            <w:vAlign w:val="center"/>
          </w:tcPr>
          <w:p w14:paraId="2B90D9A7" w14:textId="1C7E6E11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ac</w:t>
            </w:r>
          </w:p>
        </w:tc>
        <w:tc>
          <w:tcPr>
            <w:tcW w:w="1136" w:type="dxa"/>
            <w:vAlign w:val="center"/>
          </w:tcPr>
          <w:p w14:paraId="6EFA96B5" w14:textId="7DCE7EF4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63E4151A" w14:textId="77777777" w:rsidTr="00257884">
        <w:tc>
          <w:tcPr>
            <w:tcW w:w="894" w:type="dxa"/>
            <w:vAlign w:val="center"/>
          </w:tcPr>
          <w:p w14:paraId="3CE1B9CF" w14:textId="400A8407" w:rsidR="0068031D" w:rsidRDefault="0068031D" w:rsidP="00257884">
            <w:pPr>
              <w:jc w:val="center"/>
            </w:pPr>
            <w:r>
              <w:t>9</w:t>
            </w:r>
          </w:p>
        </w:tc>
        <w:tc>
          <w:tcPr>
            <w:tcW w:w="3493" w:type="dxa"/>
            <w:vAlign w:val="center"/>
          </w:tcPr>
          <w:p w14:paraId="3AA20A26" w14:textId="1EF695E6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aaa</w:t>
            </w:r>
          </w:p>
        </w:tc>
        <w:tc>
          <w:tcPr>
            <w:tcW w:w="3493" w:type="dxa"/>
            <w:vAlign w:val="center"/>
          </w:tcPr>
          <w:p w14:paraId="756C265F" w14:textId="69416987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aaa</w:t>
            </w:r>
          </w:p>
        </w:tc>
        <w:tc>
          <w:tcPr>
            <w:tcW w:w="1136" w:type="dxa"/>
            <w:vAlign w:val="center"/>
          </w:tcPr>
          <w:p w14:paraId="51091128" w14:textId="0D7A5D54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143FF085" w14:textId="77777777" w:rsidTr="00257884">
        <w:tc>
          <w:tcPr>
            <w:tcW w:w="894" w:type="dxa"/>
            <w:vAlign w:val="center"/>
          </w:tcPr>
          <w:p w14:paraId="5628BE9B" w14:textId="7A20D577" w:rsidR="0068031D" w:rsidRDefault="0068031D" w:rsidP="00257884">
            <w:pPr>
              <w:jc w:val="center"/>
            </w:pPr>
            <w:r>
              <w:t>10</w:t>
            </w:r>
          </w:p>
        </w:tc>
        <w:tc>
          <w:tcPr>
            <w:tcW w:w="3493" w:type="dxa"/>
            <w:vAlign w:val="center"/>
          </w:tcPr>
          <w:p w14:paraId="74251B0B" w14:textId="72AB5E4B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0000a</w:t>
            </w:r>
          </w:p>
        </w:tc>
        <w:tc>
          <w:tcPr>
            <w:tcW w:w="3493" w:type="dxa"/>
            <w:vAlign w:val="center"/>
          </w:tcPr>
          <w:p w14:paraId="4E8B73ED" w14:textId="2B00C9C7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(blank)</w:t>
            </w:r>
          </w:p>
        </w:tc>
        <w:tc>
          <w:tcPr>
            <w:tcW w:w="1136" w:type="dxa"/>
            <w:vAlign w:val="center"/>
          </w:tcPr>
          <w:p w14:paraId="56EB198C" w14:textId="334D4CF9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65992627" w14:textId="77777777" w:rsidTr="00257884">
        <w:tc>
          <w:tcPr>
            <w:tcW w:w="894" w:type="dxa"/>
            <w:vAlign w:val="center"/>
          </w:tcPr>
          <w:p w14:paraId="5D10FA4D" w14:textId="6C92A4B7" w:rsidR="0068031D" w:rsidRDefault="0068031D" w:rsidP="00257884">
            <w:pPr>
              <w:jc w:val="center"/>
            </w:pPr>
            <w:r>
              <w:t>11</w:t>
            </w:r>
          </w:p>
        </w:tc>
        <w:tc>
          <w:tcPr>
            <w:tcW w:w="3493" w:type="dxa"/>
            <w:vAlign w:val="center"/>
          </w:tcPr>
          <w:p w14:paraId="6F5F46AB" w14:textId="1860B4C7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11a</w:t>
            </w:r>
          </w:p>
        </w:tc>
        <w:tc>
          <w:tcPr>
            <w:tcW w:w="3493" w:type="dxa"/>
            <w:vAlign w:val="center"/>
          </w:tcPr>
          <w:p w14:paraId="35270123" w14:textId="661AB193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aaaaaaaaaaa</w:t>
            </w:r>
          </w:p>
        </w:tc>
        <w:tc>
          <w:tcPr>
            <w:tcW w:w="1136" w:type="dxa"/>
            <w:vAlign w:val="center"/>
          </w:tcPr>
          <w:p w14:paraId="34636EA9" w14:textId="7E034E20" w:rsidR="0068031D" w:rsidRPr="00257884" w:rsidRDefault="0068031D" w:rsidP="00257884">
            <w:pPr>
              <w:jc w:val="center"/>
              <w:rPr>
                <w:rFonts w:ascii="Segoe UI Symbol" w:hAnsi="Segoe UI Symbol" w:cs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  <w:tr w:rsidR="0068031D" w14:paraId="2F08EC26" w14:textId="77777777" w:rsidTr="00257884">
        <w:tc>
          <w:tcPr>
            <w:tcW w:w="894" w:type="dxa"/>
            <w:vAlign w:val="center"/>
          </w:tcPr>
          <w:p w14:paraId="3E4D3CBF" w14:textId="480C6A45" w:rsidR="0068031D" w:rsidRDefault="0068031D" w:rsidP="00257884">
            <w:pPr>
              <w:jc w:val="center"/>
            </w:pPr>
            <w:r>
              <w:t>12</w:t>
            </w:r>
          </w:p>
        </w:tc>
        <w:tc>
          <w:tcPr>
            <w:tcW w:w="3493" w:type="dxa"/>
            <w:vAlign w:val="center"/>
          </w:tcPr>
          <w:p w14:paraId="34202FF2" w14:textId="5221BAFB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ggwp</w:t>
            </w:r>
          </w:p>
        </w:tc>
        <w:tc>
          <w:tcPr>
            <w:tcW w:w="3493" w:type="dxa"/>
            <w:vAlign w:val="center"/>
          </w:tcPr>
          <w:p w14:paraId="51DC3878" w14:textId="6231091F" w:rsidR="0068031D" w:rsidRDefault="0068031D" w:rsidP="00257884">
            <w:pPr>
              <w:jc w:val="center"/>
              <w:rPr>
                <w:rStyle w:val="Code"/>
              </w:rPr>
            </w:pPr>
            <w:r>
              <w:rPr>
                <w:rStyle w:val="Code"/>
              </w:rPr>
              <w:t>ggwp</w:t>
            </w:r>
          </w:p>
        </w:tc>
        <w:tc>
          <w:tcPr>
            <w:tcW w:w="1136" w:type="dxa"/>
            <w:vAlign w:val="center"/>
          </w:tcPr>
          <w:p w14:paraId="086F4078" w14:textId="3B990B0B" w:rsidR="0068031D" w:rsidRPr="00A376F5" w:rsidRDefault="0068031D" w:rsidP="00257884">
            <w:pPr>
              <w:jc w:val="center"/>
              <w:rPr>
                <w:rFonts w:ascii="Segoe UI Symbol" w:hAnsi="Segoe UI Symbol"/>
              </w:rPr>
            </w:pPr>
            <w:r w:rsidRPr="00257884">
              <w:rPr>
                <w:rFonts w:ascii="Segoe UI Symbol" w:hAnsi="Segoe UI Symbol" w:cs="Segoe UI Symbol"/>
              </w:rPr>
              <w:t>🗸</w:t>
            </w:r>
          </w:p>
        </w:tc>
      </w:tr>
    </w:tbl>
    <w:p w14:paraId="02446D63" w14:textId="77777777" w:rsidR="00257884" w:rsidRDefault="00257884">
      <w:pPr>
        <w:rPr>
          <w:cs/>
        </w:rPr>
      </w:pPr>
      <w:r>
        <w:rPr>
          <w:cs/>
        </w:rPr>
        <w:br w:type="page"/>
      </w:r>
    </w:p>
    <w:p w14:paraId="2627730C" w14:textId="7CD72C60" w:rsidR="00257884" w:rsidRDefault="00257884" w:rsidP="00257884">
      <w:pPr>
        <w:pStyle w:val="Heading1"/>
        <w:rPr>
          <w:rFonts w:cs="Laksaman"/>
        </w:rPr>
      </w:pPr>
      <w:r w:rsidRPr="00257884">
        <w:rPr>
          <w:rFonts w:cs="Laksaman"/>
          <w:cs/>
        </w:rPr>
        <w:lastRenderedPageBreak/>
        <w:t xml:space="preserve">ตอนที่ </w:t>
      </w:r>
      <w:r w:rsidRPr="00257884">
        <w:t xml:space="preserve">3 </w:t>
      </w:r>
      <w:r w:rsidRPr="00257884">
        <w:rPr>
          <w:rFonts w:cs="Laksaman"/>
          <w:cs/>
        </w:rPr>
        <w:t>ให้นักศึกษาระบุค่าของตัวแปรที่ต</w:t>
      </w:r>
      <w:r>
        <w:rPr>
          <w:rFonts w:cs="Laksaman" w:hint="cs"/>
          <w:cs/>
        </w:rPr>
        <w:t>ำ</w:t>
      </w:r>
      <w:r w:rsidRPr="00257884">
        <w:rPr>
          <w:rFonts w:cs="Laksaman"/>
          <w:cs/>
        </w:rPr>
        <w:t>แหน่ง</w:t>
      </w:r>
      <w:r>
        <w:rPr>
          <w:rFonts w:cs="Laksaman" w:hint="cs"/>
          <w:cs/>
        </w:rPr>
        <w:t>สำ</w:t>
      </w:r>
      <w:r w:rsidRPr="00257884">
        <w:rPr>
          <w:rFonts w:cs="Laksaman"/>
          <w:cs/>
        </w:rPr>
        <w:t>คัญเพื่อเป็นข้อมูลส</w:t>
      </w:r>
      <w:r>
        <w:rPr>
          <w:rFonts w:cs="Laksaman" w:hint="cs"/>
          <w:cs/>
        </w:rPr>
        <w:t>ำ</w:t>
      </w:r>
      <w:r w:rsidRPr="00257884">
        <w:rPr>
          <w:rFonts w:cs="Laksaman"/>
          <w:cs/>
        </w:rPr>
        <w:t xml:space="preserve">หรับการ </w:t>
      </w:r>
      <w:r w:rsidRPr="00257884">
        <w:t xml:space="preserve">Debug </w:t>
      </w:r>
      <w:r w:rsidRPr="00257884">
        <w:rPr>
          <w:rFonts w:cs="Laksaman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57884" w14:paraId="4DE27BCE" w14:textId="77777777" w:rsidTr="00257884">
        <w:tc>
          <w:tcPr>
            <w:tcW w:w="1705" w:type="dxa"/>
            <w:vAlign w:val="center"/>
          </w:tcPr>
          <w:p w14:paraId="6313932E" w14:textId="1C553188" w:rsidR="00257884" w:rsidRDefault="00257884" w:rsidP="00257884">
            <w:pPr>
              <w:jc w:val="center"/>
            </w:pPr>
            <w:r>
              <w:rPr>
                <w:rFonts w:hint="cs"/>
                <w:cs/>
              </w:rPr>
              <w:t xml:space="preserve">บรรทัดที่กำหนด </w:t>
            </w:r>
            <w:r>
              <w:t>Breakpoint</w:t>
            </w:r>
          </w:p>
        </w:tc>
        <w:tc>
          <w:tcPr>
            <w:tcW w:w="7311" w:type="dxa"/>
            <w:vAlign w:val="center"/>
          </w:tcPr>
          <w:p w14:paraId="01023CC8" w14:textId="33A5B1D1" w:rsidR="00257884" w:rsidRDefault="00257884" w:rsidP="00257884">
            <w:pPr>
              <w:jc w:val="center"/>
            </w:pPr>
            <w:r w:rsidRPr="00257884">
              <w:rPr>
                <w:rFonts w:cs="Laksaman"/>
                <w:cs/>
              </w:rPr>
              <w:t>ตัวแปรส</w:t>
            </w:r>
            <w:r>
              <w:rPr>
                <w:rFonts w:cs="Laksaman" w:hint="cs"/>
                <w:cs/>
              </w:rPr>
              <w:t>ำ</w:t>
            </w:r>
            <w:r w:rsidRPr="00257884">
              <w:rPr>
                <w:rFonts w:cs="Laksaman"/>
                <w:cs/>
              </w:rPr>
              <w:t xml:space="preserve">คัญที่จะ </w:t>
            </w:r>
            <w:r w:rsidRPr="00257884">
              <w:t xml:space="preserve">Watch </w:t>
            </w:r>
            <w:r w:rsidRPr="00257884">
              <w:rPr>
                <w:rFonts w:cs="Laksaman"/>
                <w:cs/>
              </w:rPr>
              <w:t>ดูข้อมูล</w:t>
            </w:r>
          </w:p>
        </w:tc>
      </w:tr>
      <w:tr w:rsidR="00257884" w14:paraId="08CD4A6B" w14:textId="77777777" w:rsidTr="00F519B6">
        <w:tc>
          <w:tcPr>
            <w:tcW w:w="1705" w:type="dxa"/>
            <w:vAlign w:val="center"/>
          </w:tcPr>
          <w:p w14:paraId="04B45BB1" w14:textId="5B7C307A" w:rsidR="00257884" w:rsidRDefault="00F519B6" w:rsidP="00257884">
            <w:pPr>
              <w:jc w:val="center"/>
            </w:pPr>
            <w:r>
              <w:t>9</w:t>
            </w:r>
          </w:p>
        </w:tc>
        <w:tc>
          <w:tcPr>
            <w:tcW w:w="7311" w:type="dxa"/>
            <w:vAlign w:val="center"/>
          </w:tcPr>
          <w:p w14:paraId="162E49AE" w14:textId="25F8F92E" w:rsidR="00257884" w:rsidRPr="00F519B6" w:rsidRDefault="00F519B6" w:rsidP="00F519B6">
            <w:pPr>
              <w:rPr>
                <w:rStyle w:val="Code"/>
              </w:rPr>
            </w:pPr>
            <w:r w:rsidRPr="00F519B6">
              <w:rPr>
                <w:rStyle w:val="Code"/>
              </w:rPr>
              <w:t>n, i, str[i]</w:t>
            </w:r>
          </w:p>
        </w:tc>
      </w:tr>
      <w:tr w:rsidR="00B02073" w14:paraId="03325E08" w14:textId="77777777" w:rsidTr="00F519B6">
        <w:tc>
          <w:tcPr>
            <w:tcW w:w="1705" w:type="dxa"/>
            <w:vAlign w:val="center"/>
          </w:tcPr>
          <w:p w14:paraId="1B8F9996" w14:textId="5177B1B5" w:rsidR="00B02073" w:rsidRDefault="00B02073" w:rsidP="00B02073">
            <w:pPr>
              <w:jc w:val="center"/>
            </w:pPr>
            <w:r>
              <w:t>12</w:t>
            </w:r>
          </w:p>
        </w:tc>
        <w:tc>
          <w:tcPr>
            <w:tcW w:w="7311" w:type="dxa"/>
            <w:vAlign w:val="center"/>
          </w:tcPr>
          <w:p w14:paraId="6F03E342" w14:textId="7D8BBDDE" w:rsidR="00B02073" w:rsidRPr="00F519B6" w:rsidRDefault="00B02073" w:rsidP="00B02073">
            <w:pPr>
              <w:rPr>
                <w:rStyle w:val="Code"/>
              </w:rPr>
            </w:pPr>
            <w:r w:rsidRPr="00F519B6">
              <w:rPr>
                <w:rStyle w:val="Code"/>
              </w:rPr>
              <w:t>n, i, str[i]</w:t>
            </w:r>
          </w:p>
        </w:tc>
      </w:tr>
      <w:tr w:rsidR="00B02073" w14:paraId="1CC5F596" w14:textId="77777777" w:rsidTr="00F519B6">
        <w:tc>
          <w:tcPr>
            <w:tcW w:w="1705" w:type="dxa"/>
            <w:vAlign w:val="center"/>
          </w:tcPr>
          <w:p w14:paraId="7973E8E9" w14:textId="3AD590A9" w:rsidR="00B02073" w:rsidRDefault="00B02073" w:rsidP="00B02073">
            <w:pPr>
              <w:jc w:val="center"/>
            </w:pPr>
            <w:r>
              <w:t>15</w:t>
            </w:r>
          </w:p>
        </w:tc>
        <w:tc>
          <w:tcPr>
            <w:tcW w:w="7311" w:type="dxa"/>
            <w:vAlign w:val="center"/>
          </w:tcPr>
          <w:p w14:paraId="6EBB26A2" w14:textId="18C6116D" w:rsidR="00B02073" w:rsidRPr="00F519B6" w:rsidRDefault="00B02073" w:rsidP="00B02073">
            <w:pPr>
              <w:rPr>
                <w:rStyle w:val="Code"/>
              </w:rPr>
            </w:pPr>
            <w:r w:rsidRPr="00F519B6">
              <w:rPr>
                <w:rStyle w:val="Code"/>
              </w:rPr>
              <w:t>n, i, str[i]</w:t>
            </w:r>
          </w:p>
        </w:tc>
      </w:tr>
      <w:tr w:rsidR="00982B8A" w14:paraId="6624EAEC" w14:textId="77777777" w:rsidTr="00F519B6">
        <w:tc>
          <w:tcPr>
            <w:tcW w:w="1705" w:type="dxa"/>
            <w:vAlign w:val="center"/>
          </w:tcPr>
          <w:p w14:paraId="5A1FD232" w14:textId="41340BC9" w:rsidR="00982B8A" w:rsidRDefault="00982B8A" w:rsidP="00B02073">
            <w:pPr>
              <w:jc w:val="center"/>
            </w:pPr>
            <w:r>
              <w:t>8</w:t>
            </w:r>
          </w:p>
        </w:tc>
        <w:tc>
          <w:tcPr>
            <w:tcW w:w="7311" w:type="dxa"/>
            <w:vAlign w:val="center"/>
          </w:tcPr>
          <w:p w14:paraId="11CFA621" w14:textId="56C9BF6F" w:rsidR="00982B8A" w:rsidRPr="00F519B6" w:rsidRDefault="00F952B5" w:rsidP="00B02073">
            <w:pPr>
              <w:rPr>
                <w:rStyle w:val="Code"/>
              </w:rPr>
            </w:pPr>
            <w:r w:rsidRPr="00F519B6">
              <w:rPr>
                <w:rStyle w:val="Code"/>
              </w:rPr>
              <w:t>i, str[i]</w:t>
            </w:r>
          </w:p>
        </w:tc>
      </w:tr>
    </w:tbl>
    <w:p w14:paraId="439E0878" w14:textId="624F4258" w:rsidR="00257884" w:rsidRDefault="00257884" w:rsidP="00257884"/>
    <w:p w14:paraId="3333775B" w14:textId="77777777" w:rsidR="00257884" w:rsidRPr="002A621E" w:rsidRDefault="00257884" w:rsidP="002A621E">
      <w:r w:rsidRPr="002A621E">
        <w:rPr>
          <w:cs/>
        </w:rPr>
        <w:t xml:space="preserve">การกําหนดค่าตัวแปรในแต่ละ </w:t>
      </w:r>
      <w:r w:rsidRPr="002A621E">
        <w:t xml:space="preserve">Break Point </w:t>
      </w:r>
      <w:r w:rsidRPr="002A621E">
        <w:rPr>
          <w:cs/>
        </w:rPr>
        <w:t xml:space="preserve">ของ </w:t>
      </w:r>
      <w:r w:rsidRPr="002A621E">
        <w:t xml:space="preserve">Test Script </w:t>
      </w:r>
      <w:r w:rsidRPr="002A621E">
        <w:rPr>
          <w:cs/>
        </w:rPr>
        <w:t>แต่ละข้อ พร้อมผลการทดสอบ</w:t>
      </w:r>
    </w:p>
    <w:p w14:paraId="15B1047C" w14:textId="501D7A5A" w:rsidR="00257884" w:rsidRDefault="00257884" w:rsidP="00257884">
      <w:pPr>
        <w:rPr>
          <w:rFonts w:cs="Laksaman"/>
        </w:rPr>
      </w:pPr>
      <w:r>
        <w:rPr>
          <w:rFonts w:cs="Laksaman"/>
          <w:cs/>
        </w:rPr>
        <w:t xml:space="preserve">(ให้นักศึกษาเลือกทดสอบ </w:t>
      </w:r>
      <w:r>
        <w:t xml:space="preserve">Test Script </w:t>
      </w:r>
      <w:r>
        <w:rPr>
          <w:rFonts w:cs="Laksaman"/>
          <w:cs/>
        </w:rPr>
        <w:t xml:space="preserve">อย่างน้อย 3 อัน ที่ผลการทดสอบอาจเป็น </w:t>
      </w:r>
      <w:r w:rsidRPr="00257884">
        <w:rPr>
          <w:rFonts w:ascii="Segoe UI Symbol" w:hAnsi="Segoe UI Symbol" w:cs="Segoe UI Symbol" w:hint="cs"/>
          <w:cs/>
        </w:rPr>
        <w:t>🗴</w:t>
      </w:r>
      <w:r>
        <w:rPr>
          <w:rFonts w:cs="Laksaman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63"/>
        <w:gridCol w:w="4555"/>
        <w:gridCol w:w="1136"/>
      </w:tblGrid>
      <w:tr w:rsidR="00641EB5" w14:paraId="36446643" w14:textId="77777777" w:rsidTr="00641EB5">
        <w:tc>
          <w:tcPr>
            <w:tcW w:w="1662" w:type="dxa"/>
            <w:vAlign w:val="center"/>
          </w:tcPr>
          <w:p w14:paraId="3F3A5C68" w14:textId="10280675" w:rsidR="00641EB5" w:rsidRDefault="00641EB5" w:rsidP="00641EB5">
            <w:pPr>
              <w:jc w:val="center"/>
            </w:pPr>
            <w:r>
              <w:t xml:space="preserve">Test Script </w:t>
            </w:r>
            <w:r>
              <w:rPr>
                <w:rFonts w:cs="Laksaman"/>
                <w:cs/>
              </w:rPr>
              <w:t>ที่</w:t>
            </w:r>
          </w:p>
        </w:tc>
        <w:tc>
          <w:tcPr>
            <w:tcW w:w="1663" w:type="dxa"/>
            <w:vAlign w:val="center"/>
          </w:tcPr>
          <w:p w14:paraId="3CF7EA9B" w14:textId="5ACAB01D" w:rsidR="00641EB5" w:rsidRDefault="00641EB5" w:rsidP="00641EB5">
            <w:pPr>
              <w:jc w:val="center"/>
            </w:pPr>
            <w:r>
              <w:rPr>
                <w:rFonts w:cs="Laksaman"/>
                <w:cs/>
              </w:rPr>
              <w:t>บรรทัดที่ก</w:t>
            </w:r>
            <w:r>
              <w:rPr>
                <w:rFonts w:cs="Laksaman" w:hint="cs"/>
                <w:cs/>
              </w:rPr>
              <w:t>ำ</w:t>
            </w:r>
            <w:r>
              <w:rPr>
                <w:rFonts w:cs="Laksaman"/>
                <w:cs/>
              </w:rPr>
              <w:t>หนด</w:t>
            </w:r>
            <w:r>
              <w:rPr>
                <w:rFonts w:cs="Laksaman" w:hint="cs"/>
                <w:cs/>
              </w:rPr>
              <w:t xml:space="preserve"> </w:t>
            </w:r>
            <w:r>
              <w:t>Breakpoint</w:t>
            </w:r>
          </w:p>
        </w:tc>
        <w:tc>
          <w:tcPr>
            <w:tcW w:w="4555" w:type="dxa"/>
            <w:vAlign w:val="center"/>
          </w:tcPr>
          <w:p w14:paraId="0DF01A92" w14:textId="0EC432C8" w:rsidR="00641EB5" w:rsidRDefault="00641EB5" w:rsidP="00641EB5">
            <w:pPr>
              <w:jc w:val="center"/>
            </w:pPr>
            <w:r>
              <w:rPr>
                <w:rFonts w:cs="Laksaman"/>
                <w:cs/>
              </w:rPr>
              <w:t>ค่าตัวแปรที่ควรเป็น</w:t>
            </w:r>
          </w:p>
        </w:tc>
        <w:tc>
          <w:tcPr>
            <w:tcW w:w="1136" w:type="dxa"/>
            <w:vAlign w:val="center"/>
          </w:tcPr>
          <w:p w14:paraId="4F3819D8" w14:textId="60D2B705" w:rsidR="00641EB5" w:rsidRDefault="00641EB5" w:rsidP="00641EB5">
            <w:pPr>
              <w:jc w:val="center"/>
            </w:pPr>
            <w:r>
              <w:rPr>
                <w:rFonts w:cs="Laksaman"/>
                <w:cs/>
              </w:rPr>
              <w:t>ผลทดสอบ</w:t>
            </w:r>
            <w:r>
              <w:rPr>
                <w:rFonts w:cs="Laksaman" w:hint="cs"/>
                <w:cs/>
              </w:rPr>
              <w:t xml:space="preserve"> </w:t>
            </w:r>
            <w:r>
              <w:rPr>
                <w:rFonts w:cs="Laksaman"/>
                <w:cs/>
              </w:rPr>
              <w:t>(</w:t>
            </w: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  <w:r>
              <w:rPr>
                <w:rFonts w:cs="Laksaman"/>
                <w:cs/>
              </w:rPr>
              <w:t>/</w:t>
            </w: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  <w:r>
              <w:rPr>
                <w:rFonts w:cs="Laksaman"/>
                <w:cs/>
              </w:rPr>
              <w:t>)</w:t>
            </w:r>
          </w:p>
        </w:tc>
      </w:tr>
      <w:tr w:rsidR="00C13E57" w14:paraId="67A166EA" w14:textId="77777777" w:rsidTr="00B02073">
        <w:tc>
          <w:tcPr>
            <w:tcW w:w="1662" w:type="dxa"/>
            <w:vMerge w:val="restart"/>
            <w:vAlign w:val="center"/>
          </w:tcPr>
          <w:p w14:paraId="7913D64D" w14:textId="1BC460F2" w:rsidR="00C13E57" w:rsidRDefault="00C13E57" w:rsidP="00641EB5">
            <w:pPr>
              <w:jc w:val="center"/>
            </w:pPr>
            <w:r>
              <w:t>3</w:t>
            </w:r>
          </w:p>
        </w:tc>
        <w:tc>
          <w:tcPr>
            <w:tcW w:w="1663" w:type="dxa"/>
            <w:vAlign w:val="center"/>
          </w:tcPr>
          <w:p w14:paraId="0911507F" w14:textId="2EDBEE97" w:rsidR="00C13E57" w:rsidRDefault="00C13E57" w:rsidP="00641EB5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7849C9D0" w14:textId="64C8AC1F" w:rsidR="00C13E57" w:rsidRPr="00B02073" w:rsidRDefault="00C13E57" w:rsidP="00B02073">
            <w:pPr>
              <w:rPr>
                <w:rStyle w:val="Code"/>
              </w:rPr>
            </w:pPr>
            <w:r w:rsidRPr="00B02073">
              <w:rPr>
                <w:rStyle w:val="Code"/>
              </w:rPr>
              <w:t>n = 0, i = 0, str[i] = ‘1’</w:t>
            </w:r>
          </w:p>
        </w:tc>
        <w:tc>
          <w:tcPr>
            <w:tcW w:w="1136" w:type="dxa"/>
            <w:vAlign w:val="center"/>
          </w:tcPr>
          <w:p w14:paraId="41D01AD0" w14:textId="2BC4C5D9" w:rsidR="00C13E57" w:rsidRDefault="00C13E57" w:rsidP="00641EB5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49F372ED" w14:textId="77777777" w:rsidTr="00B02073">
        <w:tc>
          <w:tcPr>
            <w:tcW w:w="1662" w:type="dxa"/>
            <w:vMerge/>
            <w:vAlign w:val="center"/>
          </w:tcPr>
          <w:p w14:paraId="16B5C649" w14:textId="39EB62AF" w:rsidR="00C13E57" w:rsidRDefault="00C13E57" w:rsidP="00B02073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684AB9F" w14:textId="68945AA4" w:rsidR="00C13E57" w:rsidRDefault="00C13E57" w:rsidP="00B02073">
            <w:pPr>
              <w:jc w:val="center"/>
            </w:pPr>
            <w:r>
              <w:t>12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3AB8C914" w14:textId="0116220D" w:rsidR="00C13E57" w:rsidRPr="00B02073" w:rsidRDefault="00C13E57" w:rsidP="00B02073">
            <w:pPr>
              <w:rPr>
                <w:rStyle w:val="Code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12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2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5E06E7B2" w14:textId="33708996" w:rsidR="00C13E57" w:rsidRDefault="00C13E57" w:rsidP="00B02073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5142BE3B" w14:textId="77777777" w:rsidTr="00B02073">
        <w:tc>
          <w:tcPr>
            <w:tcW w:w="1662" w:type="dxa"/>
            <w:vMerge/>
            <w:vAlign w:val="center"/>
          </w:tcPr>
          <w:p w14:paraId="176130DB" w14:textId="16359477" w:rsidR="00C13E57" w:rsidRDefault="00C13E57" w:rsidP="00B02073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69C0167" w14:textId="0D9DA702" w:rsidR="00C13E57" w:rsidRDefault="00C13E57" w:rsidP="00B02073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29EE769B" w14:textId="272452A9" w:rsidR="00C13E57" w:rsidRPr="00B02073" w:rsidRDefault="00C13E57" w:rsidP="00B02073">
            <w:pPr>
              <w:rPr>
                <w:rStyle w:val="Code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12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2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3C48D5E6" w14:textId="6892C212" w:rsidR="00C13E57" w:rsidRDefault="00C13E57" w:rsidP="00B02073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11E5EA67" w14:textId="77777777" w:rsidTr="00B02073">
        <w:tc>
          <w:tcPr>
            <w:tcW w:w="1662" w:type="dxa"/>
            <w:vMerge/>
            <w:vAlign w:val="center"/>
          </w:tcPr>
          <w:p w14:paraId="710294CF" w14:textId="208D583F" w:rsidR="00C13E57" w:rsidRDefault="00C13E57" w:rsidP="00B02073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B13B0FA" w14:textId="6DE547D2" w:rsidR="00C13E57" w:rsidRDefault="00982B8A" w:rsidP="00B02073">
            <w:pPr>
              <w:jc w:val="center"/>
            </w:pPr>
            <w:r>
              <w:t>8</w:t>
            </w:r>
          </w:p>
        </w:tc>
        <w:tc>
          <w:tcPr>
            <w:tcW w:w="4555" w:type="dxa"/>
            <w:vAlign w:val="center"/>
          </w:tcPr>
          <w:p w14:paraId="0D793054" w14:textId="333D6663" w:rsidR="00C13E57" w:rsidRPr="00B02073" w:rsidRDefault="00F952B5" w:rsidP="00B02073">
            <w:pPr>
              <w:rPr>
                <w:rStyle w:val="Code"/>
                <w:cs/>
              </w:rPr>
            </w:pPr>
            <w:r w:rsidRPr="00B02073">
              <w:rPr>
                <w:rStyle w:val="Code"/>
              </w:rPr>
              <w:t xml:space="preserve">i = </w:t>
            </w:r>
            <w:r>
              <w:rPr>
                <w:rStyle w:val="Code"/>
              </w:rPr>
              <w:t>2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  <w:r>
              <w:rPr>
                <w:rStyle w:val="Code"/>
              </w:rPr>
              <w:t xml:space="preserve"> </w:t>
            </w:r>
            <w:r>
              <w:rPr>
                <w:rStyle w:val="Code"/>
                <w:rFonts w:hint="cs"/>
                <w:cs/>
              </w:rPr>
              <w:t>(</w:t>
            </w:r>
            <w:r w:rsidR="00982B8A">
              <w:rPr>
                <w:rStyle w:val="Code"/>
                <w:rFonts w:hint="cs"/>
                <w:cs/>
              </w:rPr>
              <w:t>จบการวนซ้ำ</w:t>
            </w:r>
            <w:r>
              <w:rPr>
                <w:rStyle w:val="Code"/>
                <w:rFonts w:hint="cs"/>
                <w:cs/>
              </w:rPr>
              <w:t>)</w:t>
            </w:r>
          </w:p>
        </w:tc>
        <w:tc>
          <w:tcPr>
            <w:tcW w:w="1136" w:type="dxa"/>
            <w:vAlign w:val="center"/>
          </w:tcPr>
          <w:p w14:paraId="7D3FC142" w14:textId="5388279C" w:rsidR="00C13E57" w:rsidRDefault="00C13E57" w:rsidP="00B02073">
            <w:pPr>
              <w:jc w:val="center"/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C13E57" w14:paraId="6BDE5238" w14:textId="77777777" w:rsidTr="00B02073">
        <w:tc>
          <w:tcPr>
            <w:tcW w:w="1662" w:type="dxa"/>
            <w:vMerge w:val="restart"/>
            <w:vAlign w:val="center"/>
          </w:tcPr>
          <w:p w14:paraId="4A5BEA43" w14:textId="02F42669" w:rsidR="00C13E57" w:rsidRDefault="00C13E57" w:rsidP="00C13E57">
            <w:pPr>
              <w:jc w:val="center"/>
            </w:pPr>
            <w:r>
              <w:t>6</w:t>
            </w:r>
          </w:p>
        </w:tc>
        <w:tc>
          <w:tcPr>
            <w:tcW w:w="1663" w:type="dxa"/>
            <w:vAlign w:val="center"/>
          </w:tcPr>
          <w:p w14:paraId="4336EEF2" w14:textId="5FADFD56" w:rsidR="00C13E57" w:rsidRDefault="00C13E57" w:rsidP="00C13E57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2D799541" w14:textId="4E0D2088" w:rsidR="00C13E57" w:rsidRDefault="00C13E57" w:rsidP="00C13E57">
            <w:pPr>
              <w:rPr>
                <w:rStyle w:val="Code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i = 0, str[i] = ‘</w:t>
            </w:r>
            <w:r>
              <w:rPr>
                <w:rStyle w:val="Code"/>
              </w:rPr>
              <w:t>a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2C5FA233" w14:textId="1B88E90E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0285036E" w14:textId="77777777" w:rsidTr="00B02073">
        <w:tc>
          <w:tcPr>
            <w:tcW w:w="1662" w:type="dxa"/>
            <w:vMerge/>
            <w:vAlign w:val="center"/>
          </w:tcPr>
          <w:p w14:paraId="3A25F5B5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D50018F" w14:textId="43E14A1C" w:rsidR="00C13E57" w:rsidRDefault="00C13E57" w:rsidP="00C13E57">
            <w:pPr>
              <w:jc w:val="center"/>
            </w:pPr>
            <w:r>
              <w:t>12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6158BEDD" w14:textId="2E8117FF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0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a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249EFE0D" w14:textId="4BBFE675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53BC6F0A" w14:textId="77777777" w:rsidTr="00B02073">
        <w:tc>
          <w:tcPr>
            <w:tcW w:w="1662" w:type="dxa"/>
            <w:vMerge/>
            <w:vAlign w:val="center"/>
          </w:tcPr>
          <w:p w14:paraId="48C9DA1A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2C0FC61" w14:textId="7EFCA533" w:rsidR="00C13E57" w:rsidRDefault="00C13E57" w:rsidP="00C13E57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409EBC0D" w14:textId="4A2B7B69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 xml:space="preserve">, i = </w:t>
            </w:r>
            <w:r>
              <w:rPr>
                <w:rStyle w:val="Code"/>
              </w:rPr>
              <w:t>0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a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24A11C03" w14:textId="58262D8F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660EE88A" w14:textId="77777777" w:rsidTr="00B02073">
        <w:tc>
          <w:tcPr>
            <w:tcW w:w="1662" w:type="dxa"/>
            <w:vMerge/>
            <w:vAlign w:val="center"/>
          </w:tcPr>
          <w:p w14:paraId="32D967B3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96C0249" w14:textId="64FBD2AB" w:rsidR="00C13E57" w:rsidRDefault="00C13E57" w:rsidP="00C13E57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2</w:t>
            </w:r>
          </w:p>
        </w:tc>
        <w:tc>
          <w:tcPr>
            <w:tcW w:w="4555" w:type="dxa"/>
            <w:vAlign w:val="center"/>
          </w:tcPr>
          <w:p w14:paraId="1FA09692" w14:textId="6ACA8531" w:rsidR="00C13E57" w:rsidRPr="00B02073" w:rsidRDefault="00C13E57" w:rsidP="00C13E57">
            <w:pPr>
              <w:rPr>
                <w:rStyle w:val="Heading2Char"/>
              </w:rPr>
            </w:pPr>
            <w:r>
              <w:rPr>
                <w:rStyle w:val="Code"/>
              </w:rPr>
              <w:t>n = 1, i = 1, str[i] = ‘</w:t>
            </w:r>
            <w:r w:rsidR="00980CA0">
              <w:rPr>
                <w:rStyle w:val="Code"/>
              </w:rPr>
              <w:t>9</w:t>
            </w:r>
            <w:r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6EBD0FAA" w14:textId="1F1037B3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2BE85D07" w14:textId="77777777" w:rsidTr="00B02073">
        <w:tc>
          <w:tcPr>
            <w:tcW w:w="1662" w:type="dxa"/>
            <w:vMerge/>
            <w:vAlign w:val="center"/>
          </w:tcPr>
          <w:p w14:paraId="1AFA954B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1A3E1206" w14:textId="7969508E" w:rsidR="00C13E57" w:rsidRDefault="00C13E57" w:rsidP="00C13E57">
            <w:pPr>
              <w:jc w:val="center"/>
              <w:rPr>
                <w:cs/>
              </w:rPr>
            </w:pPr>
            <w:r>
              <w:t>12</w:t>
            </w:r>
            <w:r>
              <w:rPr>
                <w:rFonts w:hint="cs"/>
                <w:cs/>
              </w:rPr>
              <w:t xml:space="preserve"> รอบที่ 2</w:t>
            </w:r>
          </w:p>
        </w:tc>
        <w:tc>
          <w:tcPr>
            <w:tcW w:w="4555" w:type="dxa"/>
            <w:vAlign w:val="center"/>
          </w:tcPr>
          <w:p w14:paraId="5A46375C" w14:textId="3096CE6A" w:rsidR="00C13E57" w:rsidRDefault="00C13E57" w:rsidP="00C13E57">
            <w:pPr>
              <w:rPr>
                <w:rStyle w:val="Code"/>
              </w:rPr>
            </w:pPr>
            <w:r>
              <w:rPr>
                <w:rStyle w:val="Code"/>
              </w:rPr>
              <w:t>n = 9, i = 2, str[i] = ‘\0’</w:t>
            </w:r>
          </w:p>
        </w:tc>
        <w:tc>
          <w:tcPr>
            <w:tcW w:w="1136" w:type="dxa"/>
            <w:vAlign w:val="center"/>
          </w:tcPr>
          <w:p w14:paraId="52C6B3B1" w14:textId="7B539FBC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304D1FA4" w14:textId="77777777" w:rsidTr="00B02073">
        <w:tc>
          <w:tcPr>
            <w:tcW w:w="1662" w:type="dxa"/>
            <w:vMerge/>
            <w:vAlign w:val="center"/>
          </w:tcPr>
          <w:p w14:paraId="6829F369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2C6BF5C9" w14:textId="4EF488A2" w:rsidR="00C13E57" w:rsidRDefault="00C13E57" w:rsidP="00C13E57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2</w:t>
            </w:r>
          </w:p>
        </w:tc>
        <w:tc>
          <w:tcPr>
            <w:tcW w:w="4555" w:type="dxa"/>
            <w:vAlign w:val="center"/>
          </w:tcPr>
          <w:p w14:paraId="44C0F669" w14:textId="704FA6DA" w:rsidR="00C13E57" w:rsidRDefault="00C13E57" w:rsidP="00C13E57">
            <w:pPr>
              <w:rPr>
                <w:rStyle w:val="Code"/>
              </w:rPr>
            </w:pPr>
            <w:r>
              <w:rPr>
                <w:rStyle w:val="Code"/>
              </w:rPr>
              <w:t>n = 9, i = 2, str[i] = ‘\0’</w:t>
            </w:r>
          </w:p>
        </w:tc>
        <w:tc>
          <w:tcPr>
            <w:tcW w:w="1136" w:type="dxa"/>
            <w:vAlign w:val="center"/>
          </w:tcPr>
          <w:p w14:paraId="39BA048B" w14:textId="2783096C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982B8A" w14:paraId="482FBD5D" w14:textId="77777777" w:rsidTr="00B02073">
        <w:tc>
          <w:tcPr>
            <w:tcW w:w="1662" w:type="dxa"/>
            <w:vMerge/>
            <w:vAlign w:val="center"/>
          </w:tcPr>
          <w:p w14:paraId="4795DCD8" w14:textId="77777777" w:rsidR="00982B8A" w:rsidRDefault="00982B8A" w:rsidP="00982B8A">
            <w:pPr>
              <w:jc w:val="center"/>
            </w:pPr>
          </w:p>
        </w:tc>
        <w:tc>
          <w:tcPr>
            <w:tcW w:w="1663" w:type="dxa"/>
            <w:vAlign w:val="center"/>
          </w:tcPr>
          <w:p w14:paraId="5B461A0B" w14:textId="0A1AF8FF" w:rsidR="00982B8A" w:rsidRDefault="00982B8A" w:rsidP="00982B8A">
            <w:pPr>
              <w:jc w:val="center"/>
            </w:pPr>
            <w:r>
              <w:t>8</w:t>
            </w:r>
          </w:p>
        </w:tc>
        <w:tc>
          <w:tcPr>
            <w:tcW w:w="4555" w:type="dxa"/>
            <w:vAlign w:val="center"/>
          </w:tcPr>
          <w:p w14:paraId="2B61EE17" w14:textId="182C7230" w:rsidR="00982B8A" w:rsidRDefault="00F952B5" w:rsidP="00982B8A">
            <w:pPr>
              <w:rPr>
                <w:rStyle w:val="Code"/>
              </w:rPr>
            </w:pPr>
            <w:r>
              <w:rPr>
                <w:rStyle w:val="Code"/>
              </w:rPr>
              <w:t>i = 2, str[i] = ‘\0’</w:t>
            </w:r>
            <w:r>
              <w:rPr>
                <w:rStyle w:val="Code"/>
                <w:rFonts w:hint="cs"/>
                <w:cs/>
              </w:rPr>
              <w:t xml:space="preserve"> (จบการวนซ้ำ)</w:t>
            </w:r>
          </w:p>
        </w:tc>
        <w:tc>
          <w:tcPr>
            <w:tcW w:w="1136" w:type="dxa"/>
            <w:vAlign w:val="center"/>
          </w:tcPr>
          <w:p w14:paraId="66F7B6E1" w14:textId="7A7899B2" w:rsidR="00982B8A" w:rsidRPr="00257884" w:rsidRDefault="00982B8A" w:rsidP="00982B8A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  <w:tr w:rsidR="00C13E57" w14:paraId="10AB40FB" w14:textId="77777777" w:rsidTr="00B02073">
        <w:tc>
          <w:tcPr>
            <w:tcW w:w="1662" w:type="dxa"/>
            <w:vMerge w:val="restart"/>
            <w:vAlign w:val="center"/>
          </w:tcPr>
          <w:p w14:paraId="153618EF" w14:textId="6B72318E" w:rsidR="00C13E57" w:rsidRDefault="00C13E57" w:rsidP="00C13E57">
            <w:pPr>
              <w:jc w:val="center"/>
            </w:pPr>
            <w:r>
              <w:t>7</w:t>
            </w:r>
          </w:p>
        </w:tc>
        <w:tc>
          <w:tcPr>
            <w:tcW w:w="1663" w:type="dxa"/>
            <w:vAlign w:val="center"/>
          </w:tcPr>
          <w:p w14:paraId="576753E7" w14:textId="44EC6B2B" w:rsidR="00C13E57" w:rsidRDefault="00C13E57" w:rsidP="00C13E57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320A9EE8" w14:textId="6CCF1762" w:rsidR="00C13E57" w:rsidRDefault="00C13E57" w:rsidP="00C13E57">
            <w:pPr>
              <w:rPr>
                <w:rStyle w:val="Code"/>
              </w:rPr>
            </w:pPr>
            <w:r w:rsidRPr="00B02073">
              <w:rPr>
                <w:rStyle w:val="Code"/>
              </w:rPr>
              <w:t>n = 0, i = 0, str[i] = ‘</w:t>
            </w:r>
            <w:r w:rsidR="00980CA0">
              <w:rPr>
                <w:rStyle w:val="Code"/>
              </w:rPr>
              <w:t>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5C7F09E3" w14:textId="491EA25A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209546D0" w14:textId="77777777" w:rsidTr="00B02073">
        <w:tc>
          <w:tcPr>
            <w:tcW w:w="1662" w:type="dxa"/>
            <w:vMerge/>
            <w:vAlign w:val="center"/>
          </w:tcPr>
          <w:p w14:paraId="10CC67C7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CB5F382" w14:textId="19CA6791" w:rsidR="00C13E57" w:rsidRDefault="00C13E57" w:rsidP="00C13E57">
            <w:pPr>
              <w:jc w:val="center"/>
            </w:pPr>
            <w:r>
              <w:t>12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3B4B7285" w14:textId="05145499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 w:rsidR="00980CA0">
              <w:rPr>
                <w:rStyle w:val="Code"/>
              </w:rPr>
              <w:t>0</w:t>
            </w:r>
            <w:r w:rsidRPr="00B02073">
              <w:rPr>
                <w:rStyle w:val="Code"/>
              </w:rPr>
              <w:t xml:space="preserve">, i = </w:t>
            </w:r>
            <w:r w:rsidR="00980CA0"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5875218F" w14:textId="1A5FD906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C13E57" w14:paraId="0FF6061D" w14:textId="77777777" w:rsidTr="00B02073">
        <w:tc>
          <w:tcPr>
            <w:tcW w:w="1662" w:type="dxa"/>
            <w:vMerge/>
            <w:vAlign w:val="center"/>
          </w:tcPr>
          <w:p w14:paraId="4FFBB401" w14:textId="77777777" w:rsidR="00C13E57" w:rsidRDefault="00C13E57" w:rsidP="00C13E57">
            <w:pPr>
              <w:jc w:val="center"/>
            </w:pPr>
          </w:p>
        </w:tc>
        <w:tc>
          <w:tcPr>
            <w:tcW w:w="1663" w:type="dxa"/>
            <w:vAlign w:val="center"/>
          </w:tcPr>
          <w:p w14:paraId="06356C26" w14:textId="6C553643" w:rsidR="00C13E57" w:rsidRDefault="00C13E57" w:rsidP="00C13E57">
            <w:pPr>
              <w:jc w:val="center"/>
            </w:pPr>
            <w:r>
              <w:t>15</w:t>
            </w:r>
            <w:r>
              <w:rPr>
                <w:rFonts w:hint="cs"/>
                <w:cs/>
              </w:rPr>
              <w:t xml:space="preserve"> รอบที่ </w:t>
            </w:r>
            <w:r>
              <w:t>1</w:t>
            </w:r>
          </w:p>
        </w:tc>
        <w:tc>
          <w:tcPr>
            <w:tcW w:w="4555" w:type="dxa"/>
            <w:vAlign w:val="center"/>
          </w:tcPr>
          <w:p w14:paraId="4A82A2DB" w14:textId="35FB256E" w:rsidR="00C13E57" w:rsidRPr="00B02073" w:rsidRDefault="00C13E57" w:rsidP="00C13E57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n = </w:t>
            </w:r>
            <w:r>
              <w:rPr>
                <w:rStyle w:val="Code"/>
              </w:rPr>
              <w:t>12</w:t>
            </w:r>
            <w:r w:rsidRPr="00B02073">
              <w:rPr>
                <w:rStyle w:val="Code"/>
              </w:rPr>
              <w:t xml:space="preserve">, i = </w:t>
            </w:r>
            <w:r w:rsidR="00980CA0"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</w:p>
        </w:tc>
        <w:tc>
          <w:tcPr>
            <w:tcW w:w="1136" w:type="dxa"/>
            <w:vAlign w:val="center"/>
          </w:tcPr>
          <w:p w14:paraId="10AE761E" w14:textId="1E0FA1B3" w:rsidR="00C13E57" w:rsidRPr="00257884" w:rsidRDefault="00C13E57" w:rsidP="00C13E57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🗸</w:t>
            </w:r>
          </w:p>
        </w:tc>
      </w:tr>
      <w:tr w:rsidR="00982B8A" w14:paraId="12E27D54" w14:textId="77777777" w:rsidTr="00B02073">
        <w:tc>
          <w:tcPr>
            <w:tcW w:w="1662" w:type="dxa"/>
            <w:vMerge/>
            <w:vAlign w:val="center"/>
          </w:tcPr>
          <w:p w14:paraId="5D45167F" w14:textId="77777777" w:rsidR="00982B8A" w:rsidRDefault="00982B8A" w:rsidP="00982B8A">
            <w:pPr>
              <w:jc w:val="center"/>
            </w:pPr>
          </w:p>
        </w:tc>
        <w:tc>
          <w:tcPr>
            <w:tcW w:w="1663" w:type="dxa"/>
            <w:vAlign w:val="center"/>
          </w:tcPr>
          <w:p w14:paraId="3E7CE692" w14:textId="62FD498B" w:rsidR="00982B8A" w:rsidRDefault="00982B8A" w:rsidP="00982B8A">
            <w:pPr>
              <w:jc w:val="center"/>
            </w:pPr>
            <w:r>
              <w:t>8</w:t>
            </w:r>
          </w:p>
        </w:tc>
        <w:tc>
          <w:tcPr>
            <w:tcW w:w="4555" w:type="dxa"/>
            <w:vAlign w:val="center"/>
          </w:tcPr>
          <w:p w14:paraId="58A6401C" w14:textId="699C61C4" w:rsidR="00982B8A" w:rsidRPr="00B02073" w:rsidRDefault="00F952B5" w:rsidP="00982B8A">
            <w:pPr>
              <w:rPr>
                <w:rStyle w:val="Heading2Char"/>
              </w:rPr>
            </w:pPr>
            <w:r w:rsidRPr="00B02073">
              <w:rPr>
                <w:rStyle w:val="Code"/>
              </w:rPr>
              <w:t xml:space="preserve">i = </w:t>
            </w:r>
            <w:r>
              <w:rPr>
                <w:rStyle w:val="Code"/>
              </w:rPr>
              <w:t>1</w:t>
            </w:r>
            <w:r w:rsidRPr="00B02073">
              <w:rPr>
                <w:rStyle w:val="Code"/>
              </w:rPr>
              <w:t>, str[i] = ‘</w:t>
            </w:r>
            <w:r>
              <w:rPr>
                <w:rStyle w:val="Code"/>
              </w:rPr>
              <w:t>\0</w:t>
            </w:r>
            <w:r w:rsidRPr="00B02073">
              <w:rPr>
                <w:rStyle w:val="Code"/>
              </w:rPr>
              <w:t>’</w:t>
            </w:r>
            <w:r>
              <w:rPr>
                <w:rStyle w:val="Code"/>
                <w:rFonts w:hint="cs"/>
                <w:cs/>
              </w:rPr>
              <w:t xml:space="preserve"> (จบการวนซ้ำ)</w:t>
            </w:r>
          </w:p>
        </w:tc>
        <w:tc>
          <w:tcPr>
            <w:tcW w:w="1136" w:type="dxa"/>
            <w:vAlign w:val="center"/>
          </w:tcPr>
          <w:p w14:paraId="7CF6608A" w14:textId="20041541" w:rsidR="00982B8A" w:rsidRPr="00257884" w:rsidRDefault="00982B8A" w:rsidP="00982B8A">
            <w:pPr>
              <w:jc w:val="center"/>
              <w:rPr>
                <w:rFonts w:ascii="Segoe UI Symbol" w:hAnsi="Segoe UI Symbol" w:cs="Segoe UI Symbol"/>
                <w:cs/>
              </w:rPr>
            </w:pPr>
            <w:r w:rsidRPr="00257884">
              <w:rPr>
                <w:rFonts w:ascii="Segoe UI Symbol" w:hAnsi="Segoe UI Symbol" w:cs="Segoe UI Symbol" w:hint="cs"/>
                <w:cs/>
              </w:rPr>
              <w:t>🗴</w:t>
            </w:r>
          </w:p>
        </w:tc>
      </w:tr>
    </w:tbl>
    <w:p w14:paraId="15EBA23E" w14:textId="7C281E51" w:rsidR="006D2F2C" w:rsidRDefault="006D2F2C" w:rsidP="00257884">
      <w:pPr>
        <w:rPr>
          <w:cs/>
        </w:rPr>
      </w:pPr>
    </w:p>
    <w:p w14:paraId="2A1FFC4B" w14:textId="77777777" w:rsidR="006D2F2C" w:rsidRDefault="006D2F2C">
      <w:pPr>
        <w:rPr>
          <w:cs/>
        </w:rPr>
      </w:pPr>
      <w:r>
        <w:rPr>
          <w:cs/>
        </w:rPr>
        <w:br w:type="page"/>
      </w:r>
    </w:p>
    <w:p w14:paraId="0CA7A537" w14:textId="6F21F81E" w:rsidR="00641EB5" w:rsidRDefault="00641EB5" w:rsidP="00257884">
      <w:pPr>
        <w:rPr>
          <w:rFonts w:cs="Laksaman"/>
        </w:rPr>
      </w:pPr>
      <w:r w:rsidRPr="00641EB5">
        <w:rPr>
          <w:rFonts w:cs="Laksaman"/>
          <w:cs/>
        </w:rPr>
        <w:lastRenderedPageBreak/>
        <w:t xml:space="preserve">ในกรณีที่ผลทดสอบเป็น </w:t>
      </w:r>
      <w:r w:rsidRPr="00257884">
        <w:rPr>
          <w:rFonts w:ascii="Segoe UI Symbol" w:hAnsi="Segoe UI Symbol" w:cs="Segoe UI Symbol" w:hint="cs"/>
          <w:cs/>
        </w:rPr>
        <w:t>🗴</w:t>
      </w:r>
      <w:r w:rsidRPr="00641EB5">
        <w:rPr>
          <w:rFonts w:cs="Laksaman"/>
          <w:cs/>
        </w:rPr>
        <w:t xml:space="preserve"> ให้นักศึกษาระบุว่า เหตุใดจึงเป็นเช่นนั้น และจะแก้ไขโปรแกรมอย่างไร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073" w14:paraId="1F21596A" w14:textId="77777777" w:rsidTr="002A1684">
        <w:trPr>
          <w:trHeight w:val="2564"/>
        </w:trPr>
        <w:tc>
          <w:tcPr>
            <w:tcW w:w="9016" w:type="dxa"/>
          </w:tcPr>
          <w:p w14:paraId="732CF64A" w14:textId="77777777" w:rsidR="00B02073" w:rsidRPr="006D2F2C" w:rsidRDefault="006D2F2C" w:rsidP="00257884">
            <w:pPr>
              <w:rPr>
                <w:b/>
                <w:bCs/>
              </w:rPr>
            </w:pPr>
            <w:r w:rsidRPr="006D2F2C">
              <w:rPr>
                <w:b/>
                <w:bCs/>
              </w:rPr>
              <w:t xml:space="preserve">Test Script </w:t>
            </w:r>
            <w:r w:rsidRPr="006D2F2C">
              <w:rPr>
                <w:rFonts w:hint="cs"/>
                <w:b/>
                <w:bCs/>
                <w:cs/>
              </w:rPr>
              <w:t xml:space="preserve">ที่ </w:t>
            </w:r>
            <w:r w:rsidRPr="006D2F2C">
              <w:rPr>
                <w:b/>
                <w:bCs/>
              </w:rPr>
              <w:t xml:space="preserve">3, </w:t>
            </w:r>
            <w:r w:rsidRPr="006D2F2C">
              <w:rPr>
                <w:rFonts w:hint="cs"/>
                <w:b/>
                <w:bCs/>
                <w:cs/>
              </w:rPr>
              <w:t>6</w:t>
            </w:r>
            <w:r w:rsidRPr="006D2F2C">
              <w:rPr>
                <w:b/>
                <w:bCs/>
              </w:rPr>
              <w:t xml:space="preserve">, </w:t>
            </w:r>
            <w:r w:rsidRPr="006D2F2C">
              <w:rPr>
                <w:rFonts w:hint="cs"/>
                <w:b/>
                <w:bCs/>
                <w:cs/>
              </w:rPr>
              <w:t xml:space="preserve">และ </w:t>
            </w:r>
            <w:r w:rsidRPr="006D2F2C">
              <w:rPr>
                <w:b/>
                <w:bCs/>
              </w:rPr>
              <w:t>7</w:t>
            </w:r>
          </w:p>
          <w:p w14:paraId="2C274257" w14:textId="77777777" w:rsidR="006D2F2C" w:rsidRDefault="006D2F2C" w:rsidP="006D2F2C">
            <w:r w:rsidRPr="006D2F2C">
              <w:rPr>
                <w:rFonts w:hint="cs"/>
                <w:b/>
                <w:bCs/>
                <w:cs/>
              </w:rPr>
              <w:t>ข้อผิดพลาด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โปรแกรมจะทำการพิมพ์ตัวอักษรต่อไปแม้ว่าจะสิ้นสุด </w:t>
            </w:r>
            <w:r w:rsidRPr="002A1684">
              <w:rPr>
                <w:rStyle w:val="Code"/>
              </w:rPr>
              <w:t>str</w:t>
            </w:r>
            <w:r>
              <w:t xml:space="preserve"> </w:t>
            </w:r>
            <w:r>
              <w:rPr>
                <w:rFonts w:hint="cs"/>
                <w:cs/>
              </w:rPr>
              <w:t>แล้วก็ตาม ในกรณีที่</w:t>
            </w:r>
            <w:r>
              <w:t xml:space="preserve"> </w:t>
            </w:r>
            <w:r w:rsidRPr="002A1684">
              <w:rPr>
                <w:rStyle w:val="Code"/>
              </w:rPr>
              <w:t>str</w:t>
            </w:r>
            <w:r>
              <w:t xml:space="preserve"> </w:t>
            </w:r>
            <w:r>
              <w:rPr>
                <w:rFonts w:hint="cs"/>
                <w:cs/>
              </w:rPr>
              <w:t>นั้นสิ้นสุดด้วยตัวเลข</w:t>
            </w:r>
          </w:p>
          <w:p w14:paraId="41723CCD" w14:textId="77777777" w:rsidR="006D2F2C" w:rsidRDefault="006D2F2C" w:rsidP="006D2F2C">
            <w:pPr>
              <w:rPr>
                <w:b/>
                <w:bCs/>
              </w:rPr>
            </w:pPr>
            <w:r w:rsidRPr="006D2F2C">
              <w:rPr>
                <w:rFonts w:hint="cs"/>
                <w:b/>
                <w:bCs/>
                <w:cs/>
              </w:rPr>
              <w:t>สาเหตุ</w:t>
            </w:r>
          </w:p>
          <w:p w14:paraId="00EDE6E6" w14:textId="77777777" w:rsidR="006D2F2C" w:rsidRDefault="002A1684" w:rsidP="006D2F2C">
            <w:r>
              <w:rPr>
                <w:rFonts w:hint="cs"/>
                <w:cs/>
              </w:rPr>
              <w:t xml:space="preserve">หลังจากที่โปรแกรมพิมพ์ </w:t>
            </w:r>
            <w:r w:rsidRPr="002A1684">
              <w:rPr>
                <w:rStyle w:val="Code"/>
              </w:rPr>
              <w:t>‘\0’</w:t>
            </w:r>
            <w:r>
              <w:t xml:space="preserve"> </w:t>
            </w:r>
            <w:r>
              <w:rPr>
                <w:rFonts w:hint="cs"/>
                <w:cs/>
              </w:rPr>
              <w:t>ภายในลูปจะทำการข้ามไปตัวถัดไป จึงทำให้การอ่านค่า</w:t>
            </w:r>
            <w:r w:rsidRPr="002A1684">
              <w:rPr>
                <w:rStyle w:val="Code"/>
                <w:rFonts w:hint="cs"/>
                <w:cs/>
              </w:rPr>
              <w:t xml:space="preserve"> </w:t>
            </w:r>
            <w:r w:rsidRPr="002A1684">
              <w:rPr>
                <w:rStyle w:val="Code"/>
              </w:rPr>
              <w:t xml:space="preserve">str </w:t>
            </w:r>
            <w:r>
              <w:rPr>
                <w:rFonts w:hint="cs"/>
                <w:cs/>
              </w:rPr>
              <w:t>เกิด</w:t>
            </w:r>
            <w:r>
              <w:t xml:space="preserve"> out of bound</w:t>
            </w:r>
          </w:p>
          <w:p w14:paraId="6B8C40C6" w14:textId="77777777" w:rsidR="002A1684" w:rsidRDefault="002A1684" w:rsidP="006D2F2C">
            <w:pPr>
              <w:rPr>
                <w:b/>
                <w:bCs/>
              </w:rPr>
            </w:pPr>
            <w:r w:rsidRPr="002A1684">
              <w:rPr>
                <w:rFonts w:hint="cs"/>
                <w:b/>
                <w:bCs/>
                <w:cs/>
              </w:rPr>
              <w:t>วิธีแก้ไข</w:t>
            </w:r>
          </w:p>
          <w:p w14:paraId="01BEF841" w14:textId="111212E1" w:rsidR="0068031D" w:rsidRDefault="002A1684" w:rsidP="006D2F2C">
            <w:pPr>
              <w:rPr>
                <w:rStyle w:val="Code"/>
              </w:rPr>
            </w:pPr>
            <w:r>
              <w:rPr>
                <w:rFonts w:hint="cs"/>
                <w:cs/>
              </w:rPr>
              <w:t xml:space="preserve">เปลี่ยนวิธีการตรวจสอบการสิ้นสุดของ </w:t>
            </w:r>
            <w:r w:rsidRPr="002A1684">
              <w:rPr>
                <w:rStyle w:val="Code"/>
              </w:rPr>
              <w:t>str</w:t>
            </w:r>
            <w:r>
              <w:rPr>
                <w:rStyle w:val="Code"/>
                <w:rFonts w:hint="cs"/>
                <w:cs/>
              </w:rPr>
              <w:t xml:space="preserve"> โดยการ</w:t>
            </w:r>
            <w:r w:rsidR="0068031D">
              <w:rPr>
                <w:rStyle w:val="Code"/>
                <w:rFonts w:hint="cs"/>
                <w:cs/>
              </w:rPr>
              <w:t xml:space="preserve">ตรวจสอบตามความยาวแทนการใช้ </w:t>
            </w:r>
            <w:r w:rsidR="0068031D">
              <w:rPr>
                <w:rStyle w:val="Code"/>
              </w:rPr>
              <w:t>null terminator character</w:t>
            </w:r>
          </w:p>
          <w:p w14:paraId="7D6B0240" w14:textId="77777777" w:rsidR="0068031D" w:rsidRDefault="0068031D" w:rsidP="006D2F2C">
            <w:pPr>
              <w:rPr>
                <w:rStyle w:val="Code"/>
              </w:rPr>
            </w:pPr>
          </w:p>
          <w:bookmarkStart w:id="1" w:name="_MON_1691233443"/>
          <w:bookmarkEnd w:id="1"/>
          <w:p w14:paraId="48772DB5" w14:textId="09C1BB03" w:rsidR="002A1684" w:rsidRPr="002A1684" w:rsidRDefault="00982B8A" w:rsidP="002A1684">
            <w:pPr>
              <w:rPr>
                <w:cs/>
              </w:rPr>
            </w:pPr>
            <w:r>
              <w:rPr>
                <w:cs/>
              </w:rPr>
              <w:object w:dxaOrig="7752" w:dyaOrig="5415" w14:anchorId="1D263D58">
                <v:shape id="_x0000_i1026" type="#_x0000_t75" style="width:387.6pt;height:270.6pt" o:ole="">
                  <v:imagedata r:id="rId9" o:title=""/>
                </v:shape>
                <o:OLEObject Type="Embed" ProgID="Word.Document.12" ShapeID="_x0000_i1026" DrawAspect="Content" ObjectID="_1691237642" r:id="rId10">
                  <o:FieldCodes>\s</o:FieldCodes>
                </o:OLEObject>
              </w:object>
            </w:r>
          </w:p>
        </w:tc>
      </w:tr>
    </w:tbl>
    <w:p w14:paraId="05388678" w14:textId="5542C20F" w:rsidR="00F42000" w:rsidRPr="00257884" w:rsidRDefault="00F42000" w:rsidP="00257884">
      <w:pPr>
        <w:rPr>
          <w:cs/>
        </w:rPr>
      </w:pPr>
    </w:p>
    <w:sectPr w:rsidR="00F42000" w:rsidRPr="00257884" w:rsidSect="00F57E65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35E9" w14:textId="77777777" w:rsidR="008A1ADD" w:rsidRDefault="008A1ADD" w:rsidP="002F03A0">
      <w:r>
        <w:separator/>
      </w:r>
    </w:p>
  </w:endnote>
  <w:endnote w:type="continuationSeparator" w:id="0">
    <w:p w14:paraId="4B7508FE" w14:textId="77777777" w:rsidR="008A1ADD" w:rsidRDefault="008A1ADD" w:rsidP="002F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A2C0" w14:textId="77777777" w:rsidR="008A1ADD" w:rsidRDefault="008A1ADD" w:rsidP="002F03A0">
      <w:r>
        <w:separator/>
      </w:r>
    </w:p>
  </w:footnote>
  <w:footnote w:type="continuationSeparator" w:id="0">
    <w:p w14:paraId="1A12604A" w14:textId="77777777" w:rsidR="008A1ADD" w:rsidRDefault="008A1ADD" w:rsidP="002F0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879A" w14:textId="403B8EF5" w:rsidR="002F03A0" w:rsidRDefault="002F03A0" w:rsidP="002F03A0">
    <w:pPr>
      <w:pStyle w:val="Header"/>
      <w:tabs>
        <w:tab w:val="clear" w:pos="4680"/>
        <w:tab w:val="clear" w:pos="9360"/>
        <w:tab w:val="right" w:pos="9000"/>
      </w:tabs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 xml:space="preserve">รหัสนักศึกษา </w:t>
    </w:r>
    <w:r>
      <w:t>64011106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A0"/>
    <w:rsid w:val="00093B32"/>
    <w:rsid w:val="001404C7"/>
    <w:rsid w:val="00222D2F"/>
    <w:rsid w:val="00257884"/>
    <w:rsid w:val="002A1684"/>
    <w:rsid w:val="002A621E"/>
    <w:rsid w:val="002F03A0"/>
    <w:rsid w:val="0041755F"/>
    <w:rsid w:val="004C3014"/>
    <w:rsid w:val="00546921"/>
    <w:rsid w:val="00641EB5"/>
    <w:rsid w:val="0068031D"/>
    <w:rsid w:val="006D2F2C"/>
    <w:rsid w:val="00805F08"/>
    <w:rsid w:val="008A1ADD"/>
    <w:rsid w:val="008D7942"/>
    <w:rsid w:val="008E4295"/>
    <w:rsid w:val="008F0C82"/>
    <w:rsid w:val="00903375"/>
    <w:rsid w:val="00980CA0"/>
    <w:rsid w:val="00982B8A"/>
    <w:rsid w:val="00A376F5"/>
    <w:rsid w:val="00A523A7"/>
    <w:rsid w:val="00AA2765"/>
    <w:rsid w:val="00AD4FF0"/>
    <w:rsid w:val="00AF7908"/>
    <w:rsid w:val="00B02073"/>
    <w:rsid w:val="00BD65AA"/>
    <w:rsid w:val="00C13E57"/>
    <w:rsid w:val="00CD5234"/>
    <w:rsid w:val="00D84AE4"/>
    <w:rsid w:val="00D94E58"/>
    <w:rsid w:val="00DA4931"/>
    <w:rsid w:val="00ED2A31"/>
    <w:rsid w:val="00F42000"/>
    <w:rsid w:val="00F519B6"/>
    <w:rsid w:val="00F57E65"/>
    <w:rsid w:val="00F952B5"/>
    <w:rsid w:val="00F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14C7"/>
  <w15:chartTrackingRefBased/>
  <w15:docId w15:val="{D534C8EC-075B-4CFD-B833-A3D0198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A0"/>
  </w:style>
  <w:style w:type="paragraph" w:styleId="Heading1">
    <w:name w:val="heading 1"/>
    <w:basedOn w:val="Normal"/>
    <w:next w:val="Normal"/>
    <w:link w:val="Heading1Char"/>
    <w:uiPriority w:val="9"/>
    <w:qFormat/>
    <w:rsid w:val="004C3014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2A31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3A0"/>
  </w:style>
  <w:style w:type="paragraph" w:styleId="Footer">
    <w:name w:val="footer"/>
    <w:basedOn w:val="Normal"/>
    <w:link w:val="FooterChar"/>
    <w:uiPriority w:val="99"/>
    <w:unhideWhenUsed/>
    <w:rsid w:val="002F03A0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F03A0"/>
    <w:rPr>
      <w:rFonts w:cs="Angsana New"/>
      <w:szCs w:val="28"/>
    </w:rPr>
  </w:style>
  <w:style w:type="table" w:styleId="TableGrid">
    <w:name w:val="Table Grid"/>
    <w:basedOn w:val="TableNormal"/>
    <w:uiPriority w:val="39"/>
    <w:rsid w:val="00BD6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4C3014"/>
    <w:rPr>
      <w:rFonts w:ascii="Inconsolata" w:hAnsi="Inconsolat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77BE-37CD-4319-AF58-9A0EEEEB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411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14</cp:revision>
  <cp:lastPrinted>2021-08-23T08:02:00Z</cp:lastPrinted>
  <dcterms:created xsi:type="dcterms:W3CDTF">2021-08-13T12:08:00Z</dcterms:created>
  <dcterms:modified xsi:type="dcterms:W3CDTF">2021-08-23T08:28:00Z</dcterms:modified>
</cp:coreProperties>
</file>