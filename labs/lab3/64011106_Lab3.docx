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19B51" w14:textId="42196086" w:rsidR="008C7FEE" w:rsidRPr="008C7FEE" w:rsidRDefault="008C7FEE" w:rsidP="008C7FEE">
      <w:pPr>
        <w:pStyle w:val="Heading1"/>
        <w:rPr>
          <w:vanish/>
          <w:specVanish/>
        </w:rPr>
      </w:pPr>
      <w:r>
        <w:rPr>
          <w:rFonts w:hint="cs"/>
          <w:cs/>
        </w:rPr>
        <w:t>ข้อที่</w:t>
      </w:r>
      <w:r w:rsidR="00F54986" w:rsidRPr="00236EC5">
        <w:rPr>
          <w:rFonts w:hint="cs"/>
          <w:cs/>
        </w:rPr>
        <w:t xml:space="preserve"> </w:t>
      </w:r>
      <w:r w:rsidR="00F54986" w:rsidRPr="00236EC5">
        <w:rPr>
          <w:rFonts w:hint="cs"/>
        </w:rPr>
        <w:t>1</w:t>
      </w:r>
    </w:p>
    <w:p w14:paraId="1B67FC26" w14:textId="22F44522" w:rsidR="008D7942" w:rsidRDefault="008C7FEE" w:rsidP="008C7FEE">
      <w:pPr>
        <w:pStyle w:val="Heading1"/>
        <w:rPr>
          <w:cs/>
        </w:rPr>
      </w:pPr>
      <w:r>
        <w:rPr>
          <w:rFonts w:cs="Laksaman"/>
          <w:b w:val="0"/>
          <w:bCs w:val="0"/>
          <w:cs/>
        </w:rPr>
        <w:t xml:space="preserve"> </w:t>
      </w:r>
      <w:r w:rsidRPr="008C7FEE">
        <w:rPr>
          <w:rFonts w:cs="Laksaman"/>
          <w:b w:val="0"/>
          <w:bCs w:val="0"/>
          <w:cs/>
        </w:rPr>
        <w:t>ให้เขียนการท</w:t>
      </w:r>
      <w:r w:rsidRPr="008C7FEE">
        <w:rPr>
          <w:rFonts w:cs="Laksaman" w:hint="cs"/>
          <w:b w:val="0"/>
          <w:bCs w:val="0"/>
          <w:cs/>
        </w:rPr>
        <w:t>ำ</w:t>
      </w:r>
      <w:r w:rsidRPr="008C7FEE">
        <w:rPr>
          <w:rFonts w:cs="Laksaman"/>
          <w:b w:val="0"/>
          <w:bCs w:val="0"/>
          <w:cs/>
        </w:rPr>
        <w:t>งานของการหาผลบวกของตัวเลขโดดที่ไม่ใช่ 0 ทุกตัวในตัวเลขที่ป้อน ไป</w:t>
      </w:r>
      <w:proofErr w:type="spellStart"/>
      <w:r w:rsidRPr="008C7FEE">
        <w:rPr>
          <w:rFonts w:cs="Laksaman" w:hint="cs"/>
          <w:b w:val="0"/>
          <w:bCs w:val="0"/>
          <w:cs/>
        </w:rPr>
        <w:t>เรื่อยๆ</w:t>
      </w:r>
      <w:proofErr w:type="spellEnd"/>
      <w:r w:rsidRPr="008C7FEE">
        <w:rPr>
          <w:rFonts w:cs="Laksaman" w:hint="cs"/>
          <w:b w:val="0"/>
          <w:bCs w:val="0"/>
          <w:cs/>
        </w:rPr>
        <w:t xml:space="preserve"> </w:t>
      </w:r>
      <w:r w:rsidRPr="008C7FEE">
        <w:rPr>
          <w:rFonts w:cs="Laksaman"/>
          <w:b w:val="0"/>
          <w:bCs w:val="0"/>
          <w:cs/>
        </w:rPr>
        <w:t xml:space="preserve">จนกว่าจะเป็นเลขหลักเดียวเช่นเมื่อป้อน </w:t>
      </w:r>
      <w:r w:rsidRPr="008C7FEE">
        <w:rPr>
          <w:b w:val="0"/>
          <w:bCs w:val="0"/>
        </w:rPr>
        <w:t>input</w:t>
      </w:r>
      <w:r w:rsidR="00387D83">
        <w:rPr>
          <w:b w:val="0"/>
          <w:bCs w:val="0"/>
          <w:cs/>
        </w:rPr>
        <w:t xml:space="preserve"> </w:t>
      </w:r>
      <w:r w:rsidRPr="008C7FEE">
        <w:rPr>
          <w:rFonts w:cs="Laksaman"/>
          <w:b w:val="0"/>
          <w:bCs w:val="0"/>
          <w:cs/>
        </w:rPr>
        <w:t>เป็น 123456 จะได้ผลลัพธ์คือ 123456 -</w:t>
      </w:r>
      <w:r w:rsidRPr="008C7FEE">
        <w:rPr>
          <w:b w:val="0"/>
          <w:bCs w:val="0"/>
        </w:rPr>
        <w:t>&gt;</w:t>
      </w:r>
      <w:r w:rsidR="00387D83">
        <w:rPr>
          <w:b w:val="0"/>
          <w:bCs w:val="0"/>
          <w:cs/>
        </w:rPr>
        <w:t xml:space="preserve"> </w:t>
      </w:r>
      <w:r w:rsidRPr="008C7FEE">
        <w:rPr>
          <w:rFonts w:cs="Laksaman"/>
          <w:b w:val="0"/>
          <w:bCs w:val="0"/>
          <w:cs/>
        </w:rPr>
        <w:t>21-</w:t>
      </w:r>
      <w:r w:rsidRPr="008C7FEE">
        <w:rPr>
          <w:b w:val="0"/>
          <w:bCs w:val="0"/>
        </w:rPr>
        <w:t>&gt;</w:t>
      </w:r>
      <w:r w:rsidR="00387D83">
        <w:rPr>
          <w:b w:val="0"/>
          <w:bCs w:val="0"/>
          <w:cs/>
        </w:rPr>
        <w:t xml:space="preserve"> </w:t>
      </w:r>
      <w:r w:rsidRPr="008C7FEE">
        <w:rPr>
          <w:rFonts w:cs="Laksaman"/>
          <w:b w:val="0"/>
          <w:bCs w:val="0"/>
          <w:cs/>
        </w:rPr>
        <w:t>3</w:t>
      </w:r>
    </w:p>
    <w:p w14:paraId="1769EA79" w14:textId="52FF4989" w:rsidR="00F54986" w:rsidRPr="003947F4" w:rsidRDefault="00F54986" w:rsidP="003947F4">
      <w:pPr>
        <w:pStyle w:val="Heading2"/>
      </w:pPr>
      <w:r w:rsidRPr="003947F4">
        <w:t>Draft</w:t>
      </w:r>
      <w:r w:rsidRPr="003947F4">
        <w:rPr>
          <w:cs/>
        </w:rPr>
        <w:t xml:space="preserve"> </w:t>
      </w:r>
      <w:r w:rsidRPr="003947F4">
        <w:t>Pseudo</w:t>
      </w:r>
      <w:r w:rsidRPr="003947F4">
        <w:rPr>
          <w:cs/>
        </w:rPr>
        <w:t xml:space="preserve"> </w:t>
      </w:r>
      <w:r w:rsidRPr="003947F4">
        <w:t>Code</w:t>
      </w:r>
    </w:p>
    <w:p w14:paraId="26B4E6E9" w14:textId="543253B3" w:rsidR="00F54986" w:rsidRPr="006A09A4" w:rsidRDefault="006A09A4" w:rsidP="006A09A4">
      <w:pPr>
        <w:pStyle w:val="Pseudocode"/>
      </w:pPr>
      <w:r w:rsidRPr="00236EC5">
        <w:rPr>
          <w:rFonts w:hint="cs"/>
          <w:cs/>
        </w:rPr>
        <w:t xml:space="preserve">รับตัวเลขเก็บไว้ในตัวแปร </w:t>
      </w:r>
      <w:r w:rsidRPr="006A09A4">
        <w:t>n</w:t>
      </w:r>
    </w:p>
    <w:p w14:paraId="09478DBA" w14:textId="7F69838C" w:rsidR="006A09A4" w:rsidRPr="006A09A4" w:rsidRDefault="00432425" w:rsidP="006A09A4">
      <w:pPr>
        <w:pStyle w:val="Pseudocod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F3557AD" wp14:editId="0E3025AD">
                <wp:simplePos x="0" y="0"/>
                <wp:positionH relativeFrom="column">
                  <wp:posOffset>2606040</wp:posOffset>
                </wp:positionH>
                <wp:positionV relativeFrom="paragraph">
                  <wp:posOffset>55245</wp:posOffset>
                </wp:positionV>
                <wp:extent cx="2354580" cy="1404620"/>
                <wp:effectExtent l="0" t="0" r="26670" b="273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D65E3" w14:textId="47DE847B" w:rsidR="00B6727C" w:rsidRPr="00B6727C" w:rsidRDefault="00B6727C" w:rsidP="00B6727C">
                            <w:pPr>
                              <w:pStyle w:val="Pseudocode"/>
                              <w:tabs>
                                <w:tab w:val="left" w:pos="360"/>
                              </w:tabs>
                              <w:rPr>
                                <w:rFonts w:cs="Laksaman"/>
                              </w:rPr>
                            </w:pPr>
                            <w:r w:rsidRPr="00B6727C">
                              <w:rPr>
                                <w:rFonts w:cs="Laksaman" w:hint="cs"/>
                                <w:cs/>
                              </w:rPr>
                              <w:t xml:space="preserve">กำหนด </w:t>
                            </w:r>
                            <w:r w:rsidRPr="00B6727C">
                              <w:rPr>
                                <w:rFonts w:cs="Laksaman"/>
                              </w:rPr>
                              <w:t>sum</w:t>
                            </w:r>
                            <w:r w:rsidRPr="00B6727C">
                              <w:rPr>
                                <w:rFonts w:cs="Laksaman" w:hint="cs"/>
                                <w:cs/>
                              </w:rPr>
                              <w:t xml:space="preserve"> </w:t>
                            </w:r>
                            <w:r w:rsidRPr="00B6727C">
                              <w:rPr>
                                <w:rFonts w:cs="Laksaman"/>
                              </w:rPr>
                              <w:t>=</w:t>
                            </w:r>
                            <w:r w:rsidRPr="00B6727C">
                              <w:rPr>
                                <w:rFonts w:cs="Laksaman" w:hint="cs"/>
                                <w:cs/>
                              </w:rPr>
                              <w:t xml:space="preserve"> </w:t>
                            </w:r>
                            <w:r w:rsidRPr="00B6727C">
                              <w:rPr>
                                <w:rFonts w:cs="Laksaman"/>
                              </w:rPr>
                              <w:t>0</w:t>
                            </w:r>
                          </w:p>
                          <w:p w14:paraId="4CAA787D" w14:textId="4E73B473" w:rsidR="00B6727C" w:rsidRPr="00B6727C" w:rsidRDefault="00B6727C" w:rsidP="00B6727C">
                            <w:pPr>
                              <w:pStyle w:val="Pseudocode"/>
                              <w:tabs>
                                <w:tab w:val="left" w:pos="360"/>
                              </w:tabs>
                              <w:rPr>
                                <w:rFonts w:cs="Laksaman"/>
                              </w:rPr>
                            </w:pPr>
                            <w:r w:rsidRPr="00B6727C">
                              <w:rPr>
                                <w:rFonts w:cs="Laksaman" w:hint="cs"/>
                                <w:cs/>
                              </w:rPr>
                              <w:t xml:space="preserve">ทำซ้ำถ้า </w:t>
                            </w:r>
                            <w:r w:rsidRPr="00B6727C">
                              <w:rPr>
                                <w:rFonts w:cs="Laksaman"/>
                              </w:rPr>
                              <w:t>n</w:t>
                            </w:r>
                            <w:r w:rsidRPr="00B6727C">
                              <w:rPr>
                                <w:rFonts w:cs="Laksaman" w:hint="cs"/>
                                <w:cs/>
                              </w:rPr>
                              <w:t xml:space="preserve"> </w:t>
                            </w:r>
                            <w:r w:rsidRPr="00B6727C">
                              <w:rPr>
                                <w:rFonts w:cs="Laksaman"/>
                              </w:rPr>
                              <w:t>&gt;</w:t>
                            </w:r>
                            <w:r w:rsidRPr="00B6727C">
                              <w:rPr>
                                <w:rFonts w:cs="Laksaman" w:hint="cs"/>
                                <w:cs/>
                              </w:rPr>
                              <w:t xml:space="preserve"> </w:t>
                            </w:r>
                            <w:r w:rsidRPr="00B6727C">
                              <w:rPr>
                                <w:rFonts w:cs="Laksaman"/>
                              </w:rPr>
                              <w:t>0</w:t>
                            </w:r>
                          </w:p>
                          <w:p w14:paraId="42DD2C63" w14:textId="77777777" w:rsidR="00B6727C" w:rsidRPr="00B6727C" w:rsidRDefault="00B6727C" w:rsidP="00B6727C">
                            <w:pPr>
                              <w:pStyle w:val="Pseudocode"/>
                              <w:tabs>
                                <w:tab w:val="left" w:pos="360"/>
                              </w:tabs>
                              <w:rPr>
                                <w:rFonts w:cs="Laksaman"/>
                              </w:rPr>
                            </w:pPr>
                            <w:r w:rsidRPr="00B6727C">
                              <w:rPr>
                                <w:rFonts w:cs="Laksaman"/>
                              </w:rPr>
                              <w:tab/>
                              <w:t>sum</w:t>
                            </w:r>
                            <w:r w:rsidRPr="00B6727C">
                              <w:rPr>
                                <w:rFonts w:cs="Laksaman" w:hint="cs"/>
                                <w:cs/>
                              </w:rPr>
                              <w:t xml:space="preserve"> </w:t>
                            </w:r>
                            <w:r w:rsidRPr="00B6727C">
                              <w:rPr>
                                <w:rFonts w:cs="Laksaman"/>
                              </w:rPr>
                              <w:t>+=</w:t>
                            </w:r>
                            <w:r w:rsidRPr="00B6727C">
                              <w:rPr>
                                <w:rFonts w:cs="Laksaman" w:hint="cs"/>
                                <w:cs/>
                              </w:rPr>
                              <w:t xml:space="preserve"> </w:t>
                            </w:r>
                            <w:r w:rsidRPr="00B6727C">
                              <w:rPr>
                                <w:rFonts w:cs="Laksaman"/>
                              </w:rPr>
                              <w:t>n</w:t>
                            </w:r>
                            <w:r w:rsidRPr="00B6727C">
                              <w:rPr>
                                <w:rFonts w:cs="Laksaman" w:hint="cs"/>
                                <w:cs/>
                              </w:rPr>
                              <w:t xml:space="preserve"> </w:t>
                            </w:r>
                            <w:r w:rsidRPr="00B6727C">
                              <w:rPr>
                                <w:rFonts w:cs="Laksaman"/>
                              </w:rPr>
                              <w:t>%</w:t>
                            </w:r>
                            <w:r w:rsidRPr="00B6727C">
                              <w:rPr>
                                <w:rFonts w:cs="Laksaman" w:hint="cs"/>
                                <w:cs/>
                              </w:rPr>
                              <w:t xml:space="preserve"> </w:t>
                            </w:r>
                            <w:r w:rsidRPr="00B6727C">
                              <w:rPr>
                                <w:rFonts w:cs="Laksaman"/>
                              </w:rPr>
                              <w:t>10</w:t>
                            </w:r>
                            <w:r w:rsidRPr="00B6727C">
                              <w:rPr>
                                <w:rFonts w:cs="Laksaman" w:hint="cs"/>
                                <w:cs/>
                              </w:rPr>
                              <w:t>.</w:t>
                            </w:r>
                          </w:p>
                          <w:p w14:paraId="7BA446A1" w14:textId="16E0F069" w:rsidR="00B6727C" w:rsidRDefault="00B6727C" w:rsidP="00B6727C">
                            <w:pPr>
                              <w:pStyle w:val="Pseudocode"/>
                              <w:tabs>
                                <w:tab w:val="left" w:pos="360"/>
                              </w:tabs>
                              <w:rPr>
                                <w:cs/>
                              </w:rPr>
                            </w:pPr>
                            <w:r w:rsidRPr="00B6727C">
                              <w:rPr>
                                <w:rFonts w:cs="Laksaman"/>
                              </w:rPr>
                              <w:tab/>
                              <w:t>n</w:t>
                            </w:r>
                            <w:r w:rsidRPr="00B6727C">
                              <w:rPr>
                                <w:rFonts w:cs="Laksaman" w:hint="cs"/>
                                <w:cs/>
                              </w:rPr>
                              <w:t xml:space="preserve"> </w:t>
                            </w:r>
                            <w:r w:rsidRPr="00B6727C">
                              <w:rPr>
                                <w:rFonts w:cs="Laksaman"/>
                              </w:rPr>
                              <w:t>/=</w:t>
                            </w:r>
                            <w:r w:rsidRPr="00B6727C">
                              <w:rPr>
                                <w:rFonts w:cs="Laksaman" w:hint="cs"/>
                                <w:cs/>
                              </w:rPr>
                              <w:t xml:space="preserve"> </w:t>
                            </w:r>
                            <w:r w:rsidRPr="00B6727C">
                              <w:rPr>
                                <w:rFonts w:cs="Laksaman"/>
                              </w:rPr>
                              <w:t>10</w:t>
                            </w:r>
                            <w:r w:rsidRPr="00B6727C">
                              <w:rPr>
                                <w:rFonts w:cs="Laksaman" w:hint="cs"/>
                                <w: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3557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5.2pt;margin-top:4.35pt;width:185.4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" strokecolor="black [3213]">
                <v:textbox style="mso-fit-shape-to-text:t">
                  <w:txbxContent>
                    <w:p w14:paraId="342D65E3" w14:textId="47DE847B" w:rsidR="00B6727C" w:rsidRPr="00B6727C" w:rsidRDefault="00B6727C" w:rsidP="00B6727C">
                      <w:pPr>
                        <w:pStyle w:val="Pseudocode"/>
                        <w:tabs>
                          <w:tab w:val="left" w:pos="360"/>
                        </w:tabs>
                        <w:rPr>
                          <w:rFonts w:cs="Laksaman"/>
                        </w:rPr>
                      </w:pPr>
                      <w:r w:rsidRPr="00B6727C">
                        <w:rPr>
                          <w:rFonts w:cs="Laksaman" w:hint="cs"/>
                          <w:cs/>
                        </w:rPr>
                        <w:t xml:space="preserve">กำหนด </w:t>
                      </w:r>
                      <w:r w:rsidRPr="00B6727C">
                        <w:rPr>
                          <w:rFonts w:cs="Laksaman"/>
                        </w:rPr>
                        <w:t>sum</w:t>
                      </w:r>
                      <w:r w:rsidRPr="00B6727C">
                        <w:rPr>
                          <w:rFonts w:cs="Laksaman" w:hint="cs"/>
                          <w:cs/>
                        </w:rPr>
                        <w:t xml:space="preserve"> </w:t>
                      </w:r>
                      <w:r w:rsidRPr="00B6727C">
                        <w:rPr>
                          <w:rFonts w:cs="Laksaman"/>
                        </w:rPr>
                        <w:t>=</w:t>
                      </w:r>
                      <w:r w:rsidRPr="00B6727C">
                        <w:rPr>
                          <w:rFonts w:cs="Laksaman" w:hint="cs"/>
                          <w:cs/>
                        </w:rPr>
                        <w:t xml:space="preserve"> </w:t>
                      </w:r>
                      <w:r w:rsidRPr="00B6727C">
                        <w:rPr>
                          <w:rFonts w:cs="Laksaman"/>
                        </w:rPr>
                        <w:t>0</w:t>
                      </w:r>
                    </w:p>
                    <w:p w14:paraId="4CAA787D" w14:textId="4E73B473" w:rsidR="00B6727C" w:rsidRPr="00B6727C" w:rsidRDefault="00B6727C" w:rsidP="00B6727C">
                      <w:pPr>
                        <w:pStyle w:val="Pseudocode"/>
                        <w:tabs>
                          <w:tab w:val="left" w:pos="360"/>
                        </w:tabs>
                        <w:rPr>
                          <w:rFonts w:cs="Laksaman"/>
                        </w:rPr>
                      </w:pPr>
                      <w:r w:rsidRPr="00B6727C">
                        <w:rPr>
                          <w:rFonts w:cs="Laksaman" w:hint="cs"/>
                          <w:cs/>
                        </w:rPr>
                        <w:t xml:space="preserve">ทำซ้ำถ้า </w:t>
                      </w:r>
                      <w:r w:rsidRPr="00B6727C">
                        <w:rPr>
                          <w:rFonts w:cs="Laksaman"/>
                        </w:rPr>
                        <w:t>n</w:t>
                      </w:r>
                      <w:r w:rsidRPr="00B6727C">
                        <w:rPr>
                          <w:rFonts w:cs="Laksaman" w:hint="cs"/>
                          <w:cs/>
                        </w:rPr>
                        <w:t xml:space="preserve"> </w:t>
                      </w:r>
                      <w:r w:rsidRPr="00B6727C">
                        <w:rPr>
                          <w:rFonts w:cs="Laksaman"/>
                        </w:rPr>
                        <w:t>&gt;</w:t>
                      </w:r>
                      <w:r w:rsidRPr="00B6727C">
                        <w:rPr>
                          <w:rFonts w:cs="Laksaman" w:hint="cs"/>
                          <w:cs/>
                        </w:rPr>
                        <w:t xml:space="preserve"> </w:t>
                      </w:r>
                      <w:r w:rsidRPr="00B6727C">
                        <w:rPr>
                          <w:rFonts w:cs="Laksaman"/>
                        </w:rPr>
                        <w:t>0</w:t>
                      </w:r>
                    </w:p>
                    <w:p w14:paraId="42DD2C63" w14:textId="77777777" w:rsidR="00B6727C" w:rsidRPr="00B6727C" w:rsidRDefault="00B6727C" w:rsidP="00B6727C">
                      <w:pPr>
                        <w:pStyle w:val="Pseudocode"/>
                        <w:tabs>
                          <w:tab w:val="left" w:pos="360"/>
                        </w:tabs>
                        <w:rPr>
                          <w:rFonts w:cs="Laksaman"/>
                        </w:rPr>
                      </w:pPr>
                      <w:r w:rsidRPr="00B6727C">
                        <w:rPr>
                          <w:rFonts w:cs="Laksaman"/>
                        </w:rPr>
                        <w:tab/>
                        <w:t>sum</w:t>
                      </w:r>
                      <w:r w:rsidRPr="00B6727C">
                        <w:rPr>
                          <w:rFonts w:cs="Laksaman" w:hint="cs"/>
                          <w:cs/>
                        </w:rPr>
                        <w:t xml:space="preserve"> </w:t>
                      </w:r>
                      <w:r w:rsidRPr="00B6727C">
                        <w:rPr>
                          <w:rFonts w:cs="Laksaman"/>
                        </w:rPr>
                        <w:t>+=</w:t>
                      </w:r>
                      <w:r w:rsidRPr="00B6727C">
                        <w:rPr>
                          <w:rFonts w:cs="Laksaman" w:hint="cs"/>
                          <w:cs/>
                        </w:rPr>
                        <w:t xml:space="preserve"> </w:t>
                      </w:r>
                      <w:r w:rsidRPr="00B6727C">
                        <w:rPr>
                          <w:rFonts w:cs="Laksaman"/>
                        </w:rPr>
                        <w:t>n</w:t>
                      </w:r>
                      <w:r w:rsidRPr="00B6727C">
                        <w:rPr>
                          <w:rFonts w:cs="Laksaman" w:hint="cs"/>
                          <w:cs/>
                        </w:rPr>
                        <w:t xml:space="preserve"> </w:t>
                      </w:r>
                      <w:r w:rsidRPr="00B6727C">
                        <w:rPr>
                          <w:rFonts w:cs="Laksaman"/>
                        </w:rPr>
                        <w:t>%</w:t>
                      </w:r>
                      <w:r w:rsidRPr="00B6727C">
                        <w:rPr>
                          <w:rFonts w:cs="Laksaman" w:hint="cs"/>
                          <w:cs/>
                        </w:rPr>
                        <w:t xml:space="preserve"> </w:t>
                      </w:r>
                      <w:r w:rsidRPr="00B6727C">
                        <w:rPr>
                          <w:rFonts w:cs="Laksaman"/>
                        </w:rPr>
                        <w:t>10</w:t>
                      </w:r>
                      <w:r w:rsidRPr="00B6727C">
                        <w:rPr>
                          <w:rFonts w:cs="Laksaman" w:hint="cs"/>
                          <w:cs/>
                        </w:rPr>
                        <w:t>.</w:t>
                      </w:r>
                    </w:p>
                    <w:p w14:paraId="7BA446A1" w14:textId="16E0F069" w:rsidR="00B6727C" w:rsidRDefault="00B6727C" w:rsidP="00B6727C">
                      <w:pPr>
                        <w:pStyle w:val="Pseudocode"/>
                        <w:tabs>
                          <w:tab w:val="left" w:pos="360"/>
                        </w:tabs>
                        <w:rPr>
                          <w:cs/>
                        </w:rPr>
                      </w:pPr>
                      <w:r w:rsidRPr="00B6727C">
                        <w:rPr>
                          <w:rFonts w:cs="Laksaman"/>
                        </w:rPr>
                        <w:tab/>
                        <w:t>n</w:t>
                      </w:r>
                      <w:r w:rsidRPr="00B6727C">
                        <w:rPr>
                          <w:rFonts w:cs="Laksaman" w:hint="cs"/>
                          <w:cs/>
                        </w:rPr>
                        <w:t xml:space="preserve"> </w:t>
                      </w:r>
                      <w:r w:rsidRPr="00B6727C">
                        <w:rPr>
                          <w:rFonts w:cs="Laksaman"/>
                        </w:rPr>
                        <w:t>/=</w:t>
                      </w:r>
                      <w:r w:rsidRPr="00B6727C">
                        <w:rPr>
                          <w:rFonts w:cs="Laksaman" w:hint="cs"/>
                          <w:cs/>
                        </w:rPr>
                        <w:t xml:space="preserve"> </w:t>
                      </w:r>
                      <w:r w:rsidRPr="00B6727C">
                        <w:rPr>
                          <w:rFonts w:cs="Laksaman"/>
                        </w:rPr>
                        <w:t>10</w:t>
                      </w:r>
                      <w:r w:rsidRPr="00B6727C">
                        <w:rPr>
                          <w:rFonts w:cs="Laksaman" w:hint="cs"/>
                          <w:cs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A09A4" w:rsidRPr="00236EC5">
        <w:rPr>
          <w:rFonts w:hint="cs"/>
          <w:cs/>
        </w:rPr>
        <w:t xml:space="preserve">แสดงผลค่า </w:t>
      </w:r>
      <w:r w:rsidR="006A09A4" w:rsidRPr="006A09A4">
        <w:t>n</w:t>
      </w:r>
    </w:p>
    <w:p w14:paraId="2BE519B2" w14:textId="52FF8EA1" w:rsidR="006A09A4" w:rsidRPr="006A09A4" w:rsidRDefault="00B6727C" w:rsidP="006A09A4">
      <w:pPr>
        <w:pStyle w:val="Pseudocod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CF6E26" wp14:editId="39F81A04">
                <wp:simplePos x="0" y="0"/>
                <wp:positionH relativeFrom="column">
                  <wp:posOffset>2080260</wp:posOffset>
                </wp:positionH>
                <wp:positionV relativeFrom="paragraph">
                  <wp:posOffset>220345</wp:posOffset>
                </wp:positionV>
                <wp:extent cx="365760" cy="243840"/>
                <wp:effectExtent l="0" t="19050" r="34290" b="4191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43840"/>
                        </a:xfrm>
                        <a:prstGeom prst="rightArrow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9F53E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163.8pt;margin-top:17.35pt;width:28.8pt;height:19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" adj="14400" fillcolor="white [3201]" strokecolor="black [3200]"/>
            </w:pict>
          </mc:Fallback>
        </mc:AlternateContent>
      </w:r>
      <w:r w:rsidR="006A09A4" w:rsidRPr="00236EC5">
        <w:rPr>
          <w:rFonts w:hint="cs"/>
          <w:cs/>
        </w:rPr>
        <w:t xml:space="preserve">ทำซ้ำถ้า </w:t>
      </w:r>
      <w:r w:rsidR="006A09A4" w:rsidRPr="006A09A4">
        <w:t>n</w:t>
      </w:r>
      <w:r w:rsidR="003947F4" w:rsidRPr="00236EC5">
        <w:rPr>
          <w:rFonts w:hint="cs"/>
          <w:cs/>
        </w:rPr>
        <w:t xml:space="preserve"> </w:t>
      </w:r>
      <w:r w:rsidR="006A09A4" w:rsidRPr="006A09A4">
        <w:t>&gt;</w:t>
      </w:r>
      <w:r w:rsidR="003947F4" w:rsidRPr="00236EC5">
        <w:rPr>
          <w:cs/>
        </w:rPr>
        <w:t xml:space="preserve"> </w:t>
      </w:r>
      <w:r w:rsidR="00F820E7">
        <w:t>9</w:t>
      </w:r>
    </w:p>
    <w:p w14:paraId="54BBD1D0" w14:textId="7C69DB0A" w:rsidR="006A09A4" w:rsidRPr="00B161AE" w:rsidRDefault="00467E0B" w:rsidP="00467E0B">
      <w:pPr>
        <w:pStyle w:val="EmphasizedPseudocode"/>
        <w:tabs>
          <w:tab w:val="left" w:pos="360"/>
        </w:tabs>
      </w:pPr>
      <w:r>
        <w:tab/>
      </w:r>
      <w:r w:rsidR="006A09A4" w:rsidRPr="00B161AE">
        <w:rPr>
          <w:rFonts w:hint="cs"/>
          <w:cs/>
        </w:rPr>
        <w:t xml:space="preserve">หาผลรวมเลขแต่ละหลักของ </w:t>
      </w:r>
      <w:r w:rsidR="006A09A4" w:rsidRPr="00B161AE">
        <w:t>n</w:t>
      </w:r>
    </w:p>
    <w:p w14:paraId="0A86D64C" w14:textId="55479F16" w:rsidR="006A09A4" w:rsidRPr="006A09A4" w:rsidRDefault="006A09A4" w:rsidP="006A09A4">
      <w:pPr>
        <w:pStyle w:val="Pseudocode"/>
        <w:ind w:left="360"/>
      </w:pPr>
      <w:r w:rsidRPr="00236EC5">
        <w:rPr>
          <w:rFonts w:hint="cs"/>
          <w:cs/>
        </w:rPr>
        <w:t xml:space="preserve">แสดงผลผลรวมเลขแต่ละหลักของ </w:t>
      </w:r>
      <w:r w:rsidRPr="006A09A4">
        <w:t>n</w:t>
      </w:r>
    </w:p>
    <w:p w14:paraId="0781543F" w14:textId="38D9DCE1" w:rsidR="006A09A4" w:rsidRPr="00236EC5" w:rsidRDefault="006A09A4" w:rsidP="006A09A4">
      <w:pPr>
        <w:pStyle w:val="Pseudocode"/>
        <w:ind w:left="360"/>
        <w:rPr>
          <w:cs/>
        </w:rPr>
      </w:pPr>
      <w:r w:rsidRPr="00236EC5">
        <w:rPr>
          <w:rFonts w:hint="cs"/>
          <w:cs/>
        </w:rPr>
        <w:t xml:space="preserve">เก็บผลรวมเลขแต่ละหลักของ </w:t>
      </w:r>
      <w:r w:rsidRPr="006A09A4">
        <w:t>n</w:t>
      </w:r>
      <w:r w:rsidRPr="006A09A4">
        <w:rPr>
          <w:cs/>
        </w:rPr>
        <w:t xml:space="preserve"> </w:t>
      </w:r>
      <w:r w:rsidRPr="00236EC5">
        <w:rPr>
          <w:rFonts w:hint="cs"/>
          <w:cs/>
        </w:rPr>
        <w:t xml:space="preserve">ไว้ใน </w:t>
      </w:r>
      <w:r w:rsidRPr="006A09A4">
        <w:t>n</w:t>
      </w:r>
    </w:p>
    <w:p w14:paraId="44B59A44" w14:textId="5D6AE4C5" w:rsidR="006A09A4" w:rsidRPr="00F54986" w:rsidRDefault="006A09A4" w:rsidP="00F54986"/>
    <w:p w14:paraId="4933E564" w14:textId="06261E6A" w:rsidR="00F54986" w:rsidRDefault="00F54986" w:rsidP="003947F4">
      <w:pPr>
        <w:pStyle w:val="Heading2"/>
      </w:pPr>
      <w:r w:rsidRPr="00F54986">
        <w:t>Simple</w:t>
      </w:r>
      <w:r w:rsidRPr="00F54986">
        <w:rPr>
          <w:cs/>
        </w:rPr>
        <w:t xml:space="preserve"> </w:t>
      </w:r>
      <w:r w:rsidRPr="00F54986">
        <w:t>Command</w:t>
      </w:r>
      <w:r w:rsidRPr="00F54986">
        <w:rPr>
          <w:cs/>
        </w:rPr>
        <w:t xml:space="preserve"> </w:t>
      </w:r>
      <w:r w:rsidRPr="00F54986">
        <w:t>Pseudo</w:t>
      </w:r>
      <w:r w:rsidRPr="00F54986">
        <w:rPr>
          <w:cs/>
        </w:rPr>
        <w:t xml:space="preserve"> </w:t>
      </w:r>
      <w:r w:rsidRPr="00F54986">
        <w:t>Code</w:t>
      </w:r>
    </w:p>
    <w:p w14:paraId="32479B56" w14:textId="2EA8CFC2" w:rsidR="006A09A4" w:rsidRPr="006A09A4" w:rsidRDefault="006A09A4" w:rsidP="006A09A4">
      <w:pPr>
        <w:pStyle w:val="Pseudocode"/>
      </w:pPr>
      <w:r w:rsidRPr="00236EC5">
        <w:rPr>
          <w:rFonts w:hint="cs"/>
          <w:cs/>
        </w:rPr>
        <w:t xml:space="preserve">รับตัวเลขเก็บไว้ในตัวแปร </w:t>
      </w:r>
      <w:r w:rsidRPr="006A09A4">
        <w:t>n</w:t>
      </w:r>
    </w:p>
    <w:p w14:paraId="001F124E" w14:textId="5495B801" w:rsidR="006A09A4" w:rsidRPr="006A09A4" w:rsidRDefault="006A09A4" w:rsidP="006A09A4">
      <w:pPr>
        <w:pStyle w:val="Pseudocode"/>
      </w:pPr>
      <w:r w:rsidRPr="00236EC5">
        <w:rPr>
          <w:rFonts w:hint="cs"/>
          <w:cs/>
        </w:rPr>
        <w:t xml:space="preserve">แสดงผลค่า </w:t>
      </w:r>
      <w:r w:rsidRPr="006A09A4">
        <w:t>n</w:t>
      </w:r>
    </w:p>
    <w:p w14:paraId="430DE891" w14:textId="1B3F5747" w:rsidR="006A09A4" w:rsidRPr="006A09A4" w:rsidRDefault="006A09A4" w:rsidP="006A09A4">
      <w:pPr>
        <w:pStyle w:val="Pseudocode"/>
      </w:pPr>
      <w:r w:rsidRPr="00236EC5">
        <w:rPr>
          <w:rFonts w:hint="cs"/>
          <w:cs/>
        </w:rPr>
        <w:t xml:space="preserve">ทำซ้ำถ้า </w:t>
      </w:r>
      <w:r w:rsidRPr="006A09A4">
        <w:t>n</w:t>
      </w:r>
      <w:r w:rsidR="003947F4" w:rsidRPr="00236EC5">
        <w:rPr>
          <w:rFonts w:hint="cs"/>
          <w:cs/>
        </w:rPr>
        <w:t xml:space="preserve"> </w:t>
      </w:r>
      <w:r w:rsidR="00F820E7">
        <w:t>&gt;</w:t>
      </w:r>
      <w:r w:rsidR="003947F4" w:rsidRPr="00236EC5">
        <w:rPr>
          <w:rFonts w:hint="cs"/>
          <w:cs/>
        </w:rPr>
        <w:t xml:space="preserve"> </w:t>
      </w:r>
      <w:r w:rsidRPr="00236EC5">
        <w:t>9</w:t>
      </w:r>
    </w:p>
    <w:p w14:paraId="079FDF4B" w14:textId="22F14040" w:rsidR="006A09A4" w:rsidRPr="00467E0B" w:rsidRDefault="00B161AE" w:rsidP="00467E0B">
      <w:pPr>
        <w:pStyle w:val="EmphasizedPseudocode"/>
        <w:tabs>
          <w:tab w:val="left" w:pos="360"/>
        </w:tabs>
      </w:pPr>
      <w:bookmarkStart w:id="0" w:name="_Hlk80185392"/>
      <w:r w:rsidRPr="00467E0B">
        <w:tab/>
      </w:r>
      <w:r w:rsidR="006A09A4" w:rsidRPr="00467E0B">
        <w:rPr>
          <w:rFonts w:hint="cs"/>
          <w:cs/>
        </w:rPr>
        <w:t xml:space="preserve">กำหนด </w:t>
      </w:r>
      <w:r w:rsidR="006A09A4" w:rsidRPr="00467E0B">
        <w:t>sum</w:t>
      </w:r>
      <w:r w:rsidR="003947F4" w:rsidRPr="00467E0B">
        <w:rPr>
          <w:rFonts w:hint="cs"/>
          <w:cs/>
        </w:rPr>
        <w:t xml:space="preserve"> </w:t>
      </w:r>
      <w:r w:rsidR="006A09A4" w:rsidRPr="00467E0B">
        <w:t>=</w:t>
      </w:r>
      <w:r w:rsidR="003947F4" w:rsidRPr="00467E0B">
        <w:rPr>
          <w:rFonts w:hint="cs"/>
          <w:cs/>
        </w:rPr>
        <w:t xml:space="preserve"> </w:t>
      </w:r>
      <w:r w:rsidR="00F820E7" w:rsidRPr="00467E0B">
        <w:t>0</w:t>
      </w:r>
    </w:p>
    <w:p w14:paraId="454BF175" w14:textId="5B7CD28E" w:rsidR="006A09A4" w:rsidRPr="00467E0B" w:rsidRDefault="00B161AE" w:rsidP="00467E0B">
      <w:pPr>
        <w:pStyle w:val="EmphasizedPseudocode"/>
        <w:tabs>
          <w:tab w:val="left" w:pos="360"/>
        </w:tabs>
      </w:pPr>
      <w:r w:rsidRPr="00467E0B">
        <w:tab/>
      </w:r>
      <w:r w:rsidR="003947F4" w:rsidRPr="00467E0B">
        <w:rPr>
          <w:rFonts w:hint="cs"/>
          <w:cs/>
        </w:rPr>
        <w:t xml:space="preserve">ทำซ้ำถ้า </w:t>
      </w:r>
      <w:r w:rsidR="003947F4" w:rsidRPr="00467E0B">
        <w:t>n</w:t>
      </w:r>
      <w:r w:rsidR="003947F4" w:rsidRPr="00467E0B">
        <w:rPr>
          <w:rFonts w:hint="cs"/>
          <w:cs/>
        </w:rPr>
        <w:t xml:space="preserve"> </w:t>
      </w:r>
      <w:r w:rsidR="003947F4" w:rsidRPr="00467E0B">
        <w:t>&gt;</w:t>
      </w:r>
      <w:r w:rsidR="003947F4" w:rsidRPr="00467E0B">
        <w:rPr>
          <w:rFonts w:hint="cs"/>
          <w:cs/>
        </w:rPr>
        <w:t xml:space="preserve"> </w:t>
      </w:r>
      <w:r w:rsidR="00F820E7" w:rsidRPr="00467E0B">
        <w:t>0</w:t>
      </w:r>
    </w:p>
    <w:p w14:paraId="282007DC" w14:textId="5A307C6A" w:rsidR="003947F4" w:rsidRPr="00467E0B" w:rsidRDefault="00B161AE" w:rsidP="00467E0B">
      <w:pPr>
        <w:pStyle w:val="EmphasizedPseudocode"/>
        <w:tabs>
          <w:tab w:val="left" w:pos="720"/>
        </w:tabs>
      </w:pPr>
      <w:r w:rsidRPr="00467E0B">
        <w:tab/>
      </w:r>
      <w:r w:rsidR="003947F4" w:rsidRPr="00467E0B">
        <w:t>sum</w:t>
      </w:r>
      <w:r w:rsidR="003947F4" w:rsidRPr="00467E0B">
        <w:rPr>
          <w:rFonts w:hint="cs"/>
          <w:cs/>
        </w:rPr>
        <w:t xml:space="preserve"> </w:t>
      </w:r>
      <w:r w:rsidR="00F820E7" w:rsidRPr="00467E0B">
        <w:t>+=</w:t>
      </w:r>
      <w:r w:rsidR="003947F4" w:rsidRPr="00467E0B">
        <w:rPr>
          <w:rFonts w:hint="cs"/>
          <w:cs/>
        </w:rPr>
        <w:t xml:space="preserve"> </w:t>
      </w:r>
      <w:r w:rsidR="003947F4" w:rsidRPr="00467E0B">
        <w:t>n</w:t>
      </w:r>
      <w:r w:rsidR="003947F4" w:rsidRPr="00467E0B">
        <w:rPr>
          <w:rFonts w:hint="cs"/>
          <w:cs/>
        </w:rPr>
        <w:t xml:space="preserve"> </w:t>
      </w:r>
      <w:r w:rsidR="000156C9" w:rsidRPr="00467E0B">
        <w:t>%</w:t>
      </w:r>
      <w:r w:rsidR="003947F4" w:rsidRPr="00467E0B">
        <w:rPr>
          <w:rFonts w:hint="cs"/>
          <w:cs/>
        </w:rPr>
        <w:t xml:space="preserve"> </w:t>
      </w:r>
      <w:r w:rsidR="003947F4" w:rsidRPr="00467E0B">
        <w:t>10</w:t>
      </w:r>
      <w:r w:rsidR="003947F4" w:rsidRPr="00467E0B">
        <w:rPr>
          <w:rFonts w:hint="cs"/>
          <w:cs/>
        </w:rPr>
        <w:t>.</w:t>
      </w:r>
    </w:p>
    <w:p w14:paraId="07F06587" w14:textId="31CF12D3" w:rsidR="003947F4" w:rsidRPr="00467E0B" w:rsidRDefault="00B161AE" w:rsidP="00467E0B">
      <w:pPr>
        <w:pStyle w:val="EmphasizedPseudocode"/>
        <w:tabs>
          <w:tab w:val="left" w:pos="720"/>
        </w:tabs>
      </w:pPr>
      <w:r w:rsidRPr="00467E0B">
        <w:tab/>
      </w:r>
      <w:r w:rsidR="003947F4" w:rsidRPr="00467E0B">
        <w:t>n</w:t>
      </w:r>
      <w:r w:rsidR="003947F4" w:rsidRPr="00467E0B">
        <w:rPr>
          <w:rFonts w:hint="cs"/>
          <w:cs/>
        </w:rPr>
        <w:t xml:space="preserve"> </w:t>
      </w:r>
      <w:r w:rsidR="003947F4" w:rsidRPr="00467E0B">
        <w:t>/=</w:t>
      </w:r>
      <w:r w:rsidR="003947F4" w:rsidRPr="00467E0B">
        <w:rPr>
          <w:rFonts w:hint="cs"/>
          <w:cs/>
        </w:rPr>
        <w:t xml:space="preserve"> </w:t>
      </w:r>
      <w:r w:rsidR="003947F4" w:rsidRPr="00467E0B">
        <w:t>10</w:t>
      </w:r>
      <w:r w:rsidR="003947F4" w:rsidRPr="00467E0B">
        <w:rPr>
          <w:rFonts w:hint="cs"/>
          <w:cs/>
        </w:rPr>
        <w:t>.</w:t>
      </w:r>
    </w:p>
    <w:bookmarkEnd w:id="0"/>
    <w:p w14:paraId="1B45EF3B" w14:textId="055580C0" w:rsidR="006A09A4" w:rsidRPr="006A09A4" w:rsidRDefault="006A09A4" w:rsidP="006A09A4">
      <w:pPr>
        <w:pStyle w:val="Pseudocode"/>
        <w:ind w:left="360"/>
      </w:pPr>
      <w:r w:rsidRPr="00236EC5">
        <w:rPr>
          <w:rFonts w:hint="cs"/>
          <w:cs/>
        </w:rPr>
        <w:t>แสดงผล</w:t>
      </w:r>
      <w:r w:rsidR="003947F4" w:rsidRPr="00236EC5">
        <w:rPr>
          <w:rFonts w:hint="cs"/>
          <w:cs/>
        </w:rPr>
        <w:t xml:space="preserve">ค่า </w:t>
      </w:r>
      <w:r w:rsidR="003947F4">
        <w:t>sum</w:t>
      </w:r>
    </w:p>
    <w:p w14:paraId="5AF7B366" w14:textId="0C2FE613" w:rsidR="00F54986" w:rsidRDefault="003947F4" w:rsidP="006A09A4">
      <w:pPr>
        <w:pStyle w:val="Pseudocode"/>
        <w:ind w:left="360"/>
      </w:pPr>
      <w:r>
        <w:t>n</w:t>
      </w:r>
      <w:r w:rsidRPr="00236EC5">
        <w:rPr>
          <w:rFonts w:hint="cs"/>
          <w:cs/>
        </w:rPr>
        <w:t xml:space="preserve"> </w:t>
      </w:r>
      <w:r w:rsidRPr="00236EC5">
        <w:t>=</w:t>
      </w:r>
      <w:r w:rsidRPr="00236EC5">
        <w:rPr>
          <w:rFonts w:hint="cs"/>
          <w:cs/>
        </w:rPr>
        <w:t xml:space="preserve"> </w:t>
      </w:r>
      <w:r>
        <w:t>sum</w:t>
      </w:r>
      <w:r w:rsidRPr="00236EC5">
        <w:rPr>
          <w:rFonts w:hint="cs"/>
          <w:color w:val="FFFFFF" w:themeColor="background1"/>
          <w:cs/>
        </w:rPr>
        <w:t>.</w:t>
      </w:r>
    </w:p>
    <w:p w14:paraId="47C3037F" w14:textId="77777777" w:rsidR="006A09A4" w:rsidRPr="00F54986" w:rsidRDefault="006A09A4" w:rsidP="00F54986"/>
    <w:p w14:paraId="6FF6D262" w14:textId="6BAA2CF7" w:rsidR="00F54986" w:rsidRDefault="00F54986" w:rsidP="003947F4">
      <w:pPr>
        <w:pStyle w:val="Heading2"/>
      </w:pPr>
      <w:r w:rsidRPr="00F54986">
        <w:t>C</w:t>
      </w:r>
      <w:r w:rsidRPr="00F54986">
        <w:rPr>
          <w:cs/>
        </w:rPr>
        <w:t xml:space="preserve"> </w:t>
      </w:r>
      <w:r w:rsidRPr="00F54986">
        <w:t>Program</w:t>
      </w:r>
    </w:p>
    <w:bookmarkStart w:id="1" w:name="_MON_1690376001"/>
    <w:bookmarkEnd w:id="1"/>
    <w:p w14:paraId="7A8BE28F" w14:textId="7B9BA686" w:rsidR="00D12087" w:rsidRDefault="008C7FEE" w:rsidP="00F54986">
      <w:r>
        <w:object w:dxaOrig="9360" w:dyaOrig="5130" w14:anchorId="0E8775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6.25pt" o:ole="">
            <v:imagedata r:id="rId7" o:title=""/>
          </v:shape>
          <o:OLEObject Type="Embed" ProgID="Word.Document.12" ShapeID="_x0000_i1025" DrawAspect="Content" ObjectID="_1690831925" r:id="rId8">
            <o:FieldCodes>\s</o:FieldCodes>
          </o:OLEObject>
        </w:object>
      </w:r>
    </w:p>
    <w:p w14:paraId="678836A4" w14:textId="49D56410" w:rsidR="00D12087" w:rsidRPr="008C7FEE" w:rsidRDefault="008C7FEE" w:rsidP="00D12087">
      <w:pPr>
        <w:pStyle w:val="Heading1"/>
        <w:rPr>
          <w:vanish/>
          <w:specVanish/>
        </w:rPr>
      </w:pPr>
      <w:bookmarkStart w:id="2" w:name="_Hlk80182514"/>
      <w:r>
        <w:rPr>
          <w:rFonts w:hint="cs"/>
          <w:cs/>
        </w:rPr>
        <w:lastRenderedPageBreak/>
        <w:t>ข้อ</w:t>
      </w:r>
      <w:r w:rsidR="00D12087" w:rsidRPr="00236EC5">
        <w:rPr>
          <w:rFonts w:hint="cs"/>
          <w:cs/>
        </w:rPr>
        <w:t xml:space="preserve">ที่ </w:t>
      </w:r>
      <w:r w:rsidR="00D12087" w:rsidRPr="00236EC5">
        <w:rPr>
          <w:rFonts w:hint="cs"/>
        </w:rPr>
        <w:t>2</w:t>
      </w:r>
    </w:p>
    <w:p w14:paraId="7FE4AF5E" w14:textId="21976AF8" w:rsidR="008C7FEE" w:rsidRDefault="008C7FEE" w:rsidP="008C7FEE">
      <w:r>
        <w:rPr>
          <w:rFonts w:cs="Laksaman"/>
          <w:cs/>
        </w:rPr>
        <w:t xml:space="preserve"> </w:t>
      </w:r>
      <w:bookmarkEnd w:id="2"/>
      <w:r>
        <w:rPr>
          <w:rFonts w:cs="Laksaman"/>
          <w:cs/>
        </w:rPr>
        <w:t xml:space="preserve">ให้ </w:t>
      </w:r>
      <w:r>
        <w:t>P(x)</w:t>
      </w:r>
      <w:r w:rsidR="00387D83">
        <w:rPr>
          <w:cs/>
        </w:rPr>
        <w:t xml:space="preserve"> </w:t>
      </w:r>
      <w:r>
        <w:rPr>
          <w:rFonts w:cs="Laksaman"/>
          <w:cs/>
        </w:rPr>
        <w:t>คือผลรวมตัวเลขตั้งแต่ 1..(</w:t>
      </w:r>
      <w:r>
        <w:t>x-</w:t>
      </w:r>
      <w:r>
        <w:rPr>
          <w:rFonts w:cs="Laksaman"/>
          <w:cs/>
        </w:rPr>
        <w:t xml:space="preserve">1) ที่หาร </w:t>
      </w:r>
      <w:r>
        <w:t>x</w:t>
      </w:r>
      <w:r w:rsidR="00387D83">
        <w:rPr>
          <w:cs/>
        </w:rPr>
        <w:t xml:space="preserve"> </w:t>
      </w:r>
      <w:r>
        <w:rPr>
          <w:rFonts w:cs="Laksaman"/>
          <w:cs/>
        </w:rPr>
        <w:t xml:space="preserve">ได้ลงตัว เช่น </w:t>
      </w:r>
      <w:proofErr w:type="gramStart"/>
      <w:r>
        <w:t>P(</w:t>
      </w:r>
      <w:proofErr w:type="gramEnd"/>
      <w:r>
        <w:rPr>
          <w:rFonts w:cs="Laksaman"/>
          <w:cs/>
        </w:rPr>
        <w:t>28) = 1+2+4+7+14 = 28 ให้</w:t>
      </w:r>
    </w:p>
    <w:p w14:paraId="1A6C9574" w14:textId="3C036B25" w:rsidR="008C7FEE" w:rsidRPr="008C7FEE" w:rsidRDefault="008C7FEE" w:rsidP="008C7FEE">
      <w:pPr>
        <w:rPr>
          <w:cs/>
        </w:rPr>
      </w:pPr>
      <w:r>
        <w:rPr>
          <w:rFonts w:cs="Laksaman"/>
          <w:cs/>
        </w:rPr>
        <w:t>เขียนการท</w:t>
      </w:r>
      <w:r>
        <w:rPr>
          <w:rFonts w:cs="Laksaman" w:hint="cs"/>
          <w:cs/>
        </w:rPr>
        <w:t>ำ</w:t>
      </w:r>
      <w:r>
        <w:rPr>
          <w:rFonts w:cs="Laksaman"/>
          <w:cs/>
        </w:rPr>
        <w:t>งานในการหาตัวเลข 1-10</w:t>
      </w:r>
      <w:r>
        <w:t>,</w:t>
      </w:r>
      <w:r>
        <w:rPr>
          <w:rFonts w:cs="Laksaman"/>
          <w:cs/>
        </w:rPr>
        <w:t xml:space="preserve">000 ว่ามีตัวเลขใดบ้างที่ให้ค่า </w:t>
      </w:r>
      <w:r>
        <w:t>P(x)=x</w:t>
      </w:r>
    </w:p>
    <w:p w14:paraId="6FA511B5" w14:textId="5AE80AA4" w:rsidR="00D12087" w:rsidRDefault="00D12087" w:rsidP="003947F4">
      <w:pPr>
        <w:pStyle w:val="Heading2"/>
      </w:pPr>
      <w:r w:rsidRPr="00F54986">
        <w:t>Draft</w:t>
      </w:r>
      <w:r w:rsidRPr="00F54986">
        <w:rPr>
          <w:cs/>
        </w:rPr>
        <w:t xml:space="preserve"> </w:t>
      </w:r>
      <w:r w:rsidRPr="00F54986">
        <w:t>Pseudo</w:t>
      </w:r>
      <w:r w:rsidRPr="00F54986">
        <w:rPr>
          <w:cs/>
        </w:rPr>
        <w:t xml:space="preserve"> </w:t>
      </w:r>
      <w:r w:rsidRPr="00F54986">
        <w:t>Code</w:t>
      </w:r>
    </w:p>
    <w:p w14:paraId="34C839FD" w14:textId="6EBEFC91" w:rsidR="00F20346" w:rsidRDefault="00F202C0" w:rsidP="001E1F0E">
      <w:pPr>
        <w:pStyle w:val="Pseudocod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F69B41" wp14:editId="14628EC4">
                <wp:simplePos x="0" y="0"/>
                <wp:positionH relativeFrom="column">
                  <wp:posOffset>2491740</wp:posOffset>
                </wp:positionH>
                <wp:positionV relativeFrom="paragraph">
                  <wp:posOffset>161925</wp:posOffset>
                </wp:positionV>
                <wp:extent cx="2360930" cy="1404620"/>
                <wp:effectExtent l="0" t="0" r="1270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A9329" w14:textId="36D40476" w:rsidR="00F202C0" w:rsidRDefault="00F202C0" w:rsidP="00F202C0">
                            <w:pPr>
                              <w:pStyle w:val="Pseudocode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จากชุดตัวเลข 1..</w:t>
                            </w:r>
                            <w:r>
                              <w:t>n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หากตัวใดสามารถหาร </w:t>
                            </w:r>
                            <w:r>
                              <w:t>n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ได้ลงตัว จะนำมารวมกับผลรวมของตัวประกอบของ 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F69B41" id="_x0000_s1027" type="#_x0000_t202" style="position:absolute;margin-left:196.2pt;margin-top:12.7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" strokecolor="black [3213]">
                <v:textbox style="mso-fit-shape-to-text:t">
                  <w:txbxContent>
                    <w:p w14:paraId="2EFA9329" w14:textId="36D40476" w:rsidR="00F202C0" w:rsidRDefault="00F202C0" w:rsidP="00F202C0">
                      <w:pPr>
                        <w:pStyle w:val="Pseudocode"/>
                      </w:pPr>
                      <w:r>
                        <w:rPr>
                          <w:rFonts w:hint="cs"/>
                          <w:cs/>
                        </w:rPr>
                        <w:t>จากชุดตัวเลข 1..</w:t>
                      </w:r>
                      <w:r>
                        <w:t>n</w:t>
                      </w:r>
                      <w:r>
                        <w:rPr>
                          <w:rFonts w:hint="cs"/>
                          <w:cs/>
                        </w:rPr>
                        <w:t xml:space="preserve"> หากตัวใดสามารถหาร </w:t>
                      </w:r>
                      <w:r>
                        <w:t>n</w:t>
                      </w:r>
                      <w:r>
                        <w:rPr>
                          <w:rFonts w:hint="cs"/>
                          <w:cs/>
                        </w:rPr>
                        <w:t xml:space="preserve"> ได้ลงตัว จะนำมารวมกับผลรวมของตัวประกอบของ </w:t>
                      </w: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F20346" w:rsidRPr="00236EC5">
        <w:rPr>
          <w:cs/>
        </w:rPr>
        <w:t xml:space="preserve">กำหนด </w:t>
      </w:r>
      <w:r w:rsidR="00F20346">
        <w:t>n</w:t>
      </w:r>
      <w:r w:rsidR="00F20346" w:rsidRPr="00236EC5">
        <w:rPr>
          <w:cs/>
        </w:rPr>
        <w:t xml:space="preserve"> </w:t>
      </w:r>
      <w:r w:rsidR="00F20346" w:rsidRPr="00236EC5">
        <w:t>=</w:t>
      </w:r>
      <w:r w:rsidR="00F20346" w:rsidRPr="00236EC5">
        <w:rPr>
          <w:cs/>
        </w:rPr>
        <w:t xml:space="preserve"> </w:t>
      </w:r>
      <w:r w:rsidR="00F20346" w:rsidRPr="00236EC5">
        <w:t>1</w:t>
      </w:r>
    </w:p>
    <w:p w14:paraId="7AD933DC" w14:textId="32BE48FE" w:rsidR="00F20346" w:rsidRDefault="00F202C0" w:rsidP="001E1F0E">
      <w:pPr>
        <w:pStyle w:val="Pseudocod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0F6FBC" wp14:editId="69849D39">
                <wp:simplePos x="0" y="0"/>
                <wp:positionH relativeFrom="column">
                  <wp:posOffset>1988820</wp:posOffset>
                </wp:positionH>
                <wp:positionV relativeFrom="paragraph">
                  <wp:posOffset>238125</wp:posOffset>
                </wp:positionV>
                <wp:extent cx="365760" cy="243840"/>
                <wp:effectExtent l="0" t="19050" r="34290" b="4191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43840"/>
                        </a:xfrm>
                        <a:prstGeom prst="rightArrow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21E43" id="Arrow: Right 3" o:spid="_x0000_s1026" type="#_x0000_t13" style="position:absolute;margin-left:156.6pt;margin-top:18.75pt;width:28.8pt;height:1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" adj="14400" fillcolor="white [3201]" strokecolor="black [3200]"/>
            </w:pict>
          </mc:Fallback>
        </mc:AlternateContent>
      </w:r>
      <w:r w:rsidR="00F20346" w:rsidRPr="00236EC5">
        <w:rPr>
          <w:cs/>
        </w:rPr>
        <w:t xml:space="preserve">ทำซ้ำถ้า </w:t>
      </w:r>
      <w:r w:rsidR="00F20346">
        <w:t>n</w:t>
      </w:r>
      <w:r w:rsidR="00F20346" w:rsidRPr="00236EC5">
        <w:rPr>
          <w:rFonts w:hint="cs"/>
          <w:cs/>
        </w:rPr>
        <w:t xml:space="preserve"> </w:t>
      </w:r>
      <w:r w:rsidR="00F20346">
        <w:t>&lt;=</w:t>
      </w:r>
      <w:r w:rsidR="00F20346" w:rsidRPr="00236EC5">
        <w:rPr>
          <w:rFonts w:hint="cs"/>
          <w:cs/>
        </w:rPr>
        <w:t xml:space="preserve"> </w:t>
      </w:r>
      <w:r w:rsidR="00F20346" w:rsidRPr="00236EC5">
        <w:t>10000</w:t>
      </w:r>
    </w:p>
    <w:p w14:paraId="32E43EF4" w14:textId="6EFDD40E" w:rsidR="00F20346" w:rsidRDefault="00467E0B" w:rsidP="00467E0B">
      <w:pPr>
        <w:pStyle w:val="EmphasizedPseudocode"/>
        <w:tabs>
          <w:tab w:val="left" w:pos="360"/>
        </w:tabs>
      </w:pPr>
      <w:r>
        <w:tab/>
      </w:r>
      <w:r w:rsidR="00F20346" w:rsidRPr="00236EC5">
        <w:rPr>
          <w:cs/>
        </w:rPr>
        <w:t xml:space="preserve">หาผลรวมตัวประกอบของ </w:t>
      </w:r>
      <w:r w:rsidR="00F20346">
        <w:t>n</w:t>
      </w:r>
    </w:p>
    <w:p w14:paraId="22532911" w14:textId="21773461" w:rsidR="00F20346" w:rsidRDefault="00F20346" w:rsidP="00F20346">
      <w:pPr>
        <w:pStyle w:val="Pseudocode"/>
        <w:ind w:left="360"/>
      </w:pPr>
      <w:r w:rsidRPr="00236EC5">
        <w:rPr>
          <w:cs/>
        </w:rPr>
        <w:t xml:space="preserve">ถ้าผลรวมตัวประกอบของ </w:t>
      </w:r>
      <w:r>
        <w:t>n</w:t>
      </w:r>
      <w:r w:rsidRPr="00236EC5">
        <w:rPr>
          <w:rFonts w:hint="cs"/>
          <w:cs/>
        </w:rPr>
        <w:t xml:space="preserve"> </w:t>
      </w:r>
      <w:r>
        <w:t>=</w:t>
      </w:r>
      <w:r w:rsidRPr="00236EC5">
        <w:rPr>
          <w:rFonts w:hint="cs"/>
          <w:cs/>
        </w:rPr>
        <w:t xml:space="preserve"> </w:t>
      </w:r>
      <w:r>
        <w:t>n</w:t>
      </w:r>
      <w:r w:rsidR="00F202C0" w:rsidRPr="00F202C0">
        <w:rPr>
          <w:noProof/>
        </w:rPr>
        <w:t xml:space="preserve"> </w:t>
      </w:r>
    </w:p>
    <w:p w14:paraId="5C835C10" w14:textId="6428B229" w:rsidR="00F20346" w:rsidRDefault="00F202C0" w:rsidP="00CD4B94">
      <w:pPr>
        <w:pStyle w:val="Pseudocode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6E375C" wp14:editId="5BA8B5F5">
                <wp:simplePos x="0" y="0"/>
                <wp:positionH relativeFrom="column">
                  <wp:posOffset>3383280</wp:posOffset>
                </wp:positionH>
                <wp:positionV relativeFrom="paragraph">
                  <wp:posOffset>176530</wp:posOffset>
                </wp:positionV>
                <wp:extent cx="365760" cy="243840"/>
                <wp:effectExtent l="3810" t="0" r="38100" b="3810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5760" cy="243840"/>
                        </a:xfrm>
                        <a:prstGeom prst="rightArrow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DDCBD" id="Arrow: Right 5" o:spid="_x0000_s1026" type="#_x0000_t13" style="position:absolute;margin-left:266.4pt;margin-top:13.9pt;width:28.8pt;height:19.2pt;rotation:9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" adj="14400" fillcolor="white [3201]" strokecolor="black [3200]"/>
            </w:pict>
          </mc:Fallback>
        </mc:AlternateContent>
      </w:r>
      <w:r w:rsidR="00F20346" w:rsidRPr="00236EC5">
        <w:rPr>
          <w:cs/>
        </w:rPr>
        <w:t xml:space="preserve">แสดงผลผลรวมตัวประกอบของ </w:t>
      </w:r>
      <w:r w:rsidR="00F20346">
        <w:t>n</w:t>
      </w:r>
    </w:p>
    <w:p w14:paraId="181CE9BB" w14:textId="6B987520" w:rsidR="00881183" w:rsidRPr="00236EC5" w:rsidRDefault="00881183" w:rsidP="00881183">
      <w:pPr>
        <w:pStyle w:val="Pseudocode"/>
        <w:ind w:left="360"/>
        <w:rPr>
          <w:cs/>
        </w:rPr>
      </w:pPr>
      <w:r>
        <w:t>n</w:t>
      </w:r>
      <w:r w:rsidRPr="00236EC5">
        <w:rPr>
          <w:rFonts w:hint="cs"/>
          <w:cs/>
        </w:rPr>
        <w:t xml:space="preserve"> </w:t>
      </w:r>
      <w:r>
        <w:t>=</w:t>
      </w:r>
      <w:r w:rsidRPr="00236EC5">
        <w:rPr>
          <w:rFonts w:hint="cs"/>
          <w:cs/>
        </w:rPr>
        <w:t xml:space="preserve"> </w:t>
      </w:r>
      <w:r>
        <w:t>n</w:t>
      </w:r>
      <w:r w:rsidRPr="00236EC5">
        <w:rPr>
          <w:rFonts w:hint="cs"/>
          <w:cs/>
        </w:rPr>
        <w:t xml:space="preserve"> </w:t>
      </w:r>
      <w:r>
        <w:t>+</w:t>
      </w:r>
      <w:r w:rsidRPr="00236EC5">
        <w:rPr>
          <w:rFonts w:hint="cs"/>
          <w:cs/>
        </w:rPr>
        <w:t xml:space="preserve"> </w:t>
      </w:r>
      <w:r>
        <w:t>1</w:t>
      </w:r>
      <w:r w:rsidRPr="00236EC5">
        <w:rPr>
          <w:rFonts w:hint="cs"/>
          <w:color w:val="FFFFFF" w:themeColor="background1"/>
          <w:cs/>
        </w:rPr>
        <w:t>.</w:t>
      </w:r>
    </w:p>
    <w:p w14:paraId="77ACA71C" w14:textId="52D238BF" w:rsidR="003947F4" w:rsidRPr="00F54986" w:rsidRDefault="00F202C0" w:rsidP="00D1208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4E0C573" wp14:editId="37CCA89F">
                <wp:simplePos x="0" y="0"/>
                <wp:positionH relativeFrom="column">
                  <wp:posOffset>2491740</wp:posOffset>
                </wp:positionH>
                <wp:positionV relativeFrom="paragraph">
                  <wp:posOffset>88265</wp:posOffset>
                </wp:positionV>
                <wp:extent cx="2360930" cy="1404620"/>
                <wp:effectExtent l="0" t="0" r="12700" b="2413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44428" w14:textId="1F3467F2" w:rsidR="00F202C0" w:rsidRPr="00F202C0" w:rsidRDefault="00F202C0" w:rsidP="00F202C0">
                            <w:pPr>
                              <w:pStyle w:val="Pseudocode"/>
                            </w:pPr>
                            <w:r w:rsidRPr="00F202C0">
                              <w:rPr>
                                <w:rFonts w:hint="cs"/>
                                <w:cs/>
                              </w:rPr>
                              <w:t xml:space="preserve">กำหนด </w:t>
                            </w:r>
                            <w:r w:rsidRPr="00F202C0">
                              <w:t>sum</w:t>
                            </w:r>
                            <w:r w:rsidRPr="00F202C0"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Pr="00F202C0">
                              <w:t>=</w:t>
                            </w:r>
                            <w:r w:rsidRPr="00F202C0"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Pr="00F202C0">
                              <w:t>0</w:t>
                            </w:r>
                          </w:p>
                          <w:p w14:paraId="07C7901F" w14:textId="38845ECB" w:rsidR="00F202C0" w:rsidRPr="00F202C0" w:rsidRDefault="00F202C0" w:rsidP="00F202C0">
                            <w:pPr>
                              <w:pStyle w:val="Pseudocode"/>
                            </w:pPr>
                            <w:r w:rsidRPr="00F202C0">
                              <w:rPr>
                                <w:rFonts w:hint="cs"/>
                                <w:cs/>
                              </w:rPr>
                              <w:t xml:space="preserve">กำหนด </w:t>
                            </w:r>
                            <w:proofErr w:type="spellStart"/>
                            <w:r w:rsidRPr="00F202C0">
                              <w:t>i</w:t>
                            </w:r>
                            <w:proofErr w:type="spellEnd"/>
                            <w:r w:rsidRPr="00F202C0"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Pr="00F202C0">
                              <w:t>=</w:t>
                            </w:r>
                            <w:r w:rsidRPr="00F202C0"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Pr="00F202C0">
                              <w:t>1</w:t>
                            </w:r>
                          </w:p>
                          <w:p w14:paraId="0DF0A3B8" w14:textId="49356E35" w:rsidR="00F202C0" w:rsidRPr="00F202C0" w:rsidRDefault="00F202C0" w:rsidP="00F202C0">
                            <w:pPr>
                              <w:pStyle w:val="Pseudocode"/>
                            </w:pPr>
                            <w:r w:rsidRPr="00F202C0">
                              <w:rPr>
                                <w:rFonts w:hint="cs"/>
                                <w:cs/>
                              </w:rPr>
                              <w:t xml:space="preserve">ทำซ้ำถ้า </w:t>
                            </w:r>
                            <w:proofErr w:type="spellStart"/>
                            <w:r w:rsidRPr="00F202C0">
                              <w:t>i</w:t>
                            </w:r>
                            <w:proofErr w:type="spellEnd"/>
                            <w:r w:rsidRPr="00F202C0"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Pr="00F202C0">
                              <w:t>&lt;</w:t>
                            </w:r>
                            <w:r w:rsidRPr="00F202C0"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Pr="00F202C0">
                              <w:t>n</w:t>
                            </w:r>
                          </w:p>
                          <w:p w14:paraId="63C594FF" w14:textId="18F7F014" w:rsidR="00F202C0" w:rsidRPr="00F202C0" w:rsidRDefault="00F202C0" w:rsidP="00F202C0">
                            <w:pPr>
                              <w:pStyle w:val="Pseudocode"/>
                              <w:tabs>
                                <w:tab w:val="left" w:pos="360"/>
                              </w:tabs>
                              <w:rPr>
                                <w:cs/>
                              </w:rPr>
                            </w:pPr>
                            <w:r>
                              <w:tab/>
                            </w:r>
                            <w:r w:rsidRPr="00F202C0">
                              <w:rPr>
                                <w:rFonts w:hint="cs"/>
                                <w:cs/>
                              </w:rPr>
                              <w:t xml:space="preserve">ถ้า </w:t>
                            </w:r>
                            <w:proofErr w:type="spellStart"/>
                            <w:r w:rsidRPr="00F202C0">
                              <w:t>i|n</w:t>
                            </w:r>
                            <w:proofErr w:type="spellEnd"/>
                          </w:p>
                          <w:p w14:paraId="2DF1DB98" w14:textId="7AC1DC98" w:rsidR="00F202C0" w:rsidRPr="00F202C0" w:rsidRDefault="00F202C0" w:rsidP="00F202C0">
                            <w:pPr>
                              <w:pStyle w:val="Pseudocode"/>
                              <w:tabs>
                                <w:tab w:val="left" w:pos="720"/>
                              </w:tabs>
                            </w:pPr>
                            <w:r>
                              <w:tab/>
                            </w:r>
                            <w:r w:rsidRPr="00F202C0">
                              <w:t>sum</w:t>
                            </w:r>
                            <w:r w:rsidRPr="00F202C0"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Pr="00F202C0">
                              <w:t>+=</w:t>
                            </w:r>
                            <w:r w:rsidRPr="00F202C0"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F202C0">
                              <w:t>i</w:t>
                            </w:r>
                            <w:proofErr w:type="spellEnd"/>
                            <w:r w:rsidRPr="00F202C0">
                              <w:rPr>
                                <w:rFonts w:hint="cs"/>
                                <w:cs/>
                              </w:rPr>
                              <w:t>.</w:t>
                            </w:r>
                          </w:p>
                          <w:p w14:paraId="1B7838D7" w14:textId="7A38AF4C" w:rsidR="00F202C0" w:rsidRDefault="00F202C0" w:rsidP="00F202C0">
                            <w:pPr>
                              <w:pStyle w:val="Pseudocode"/>
                              <w:tabs>
                                <w:tab w:val="left" w:pos="360"/>
                              </w:tabs>
                            </w:pPr>
                            <w:r>
                              <w:tab/>
                            </w:r>
                            <w:proofErr w:type="spellStart"/>
                            <w:r w:rsidRPr="00F202C0">
                              <w:t>i</w:t>
                            </w:r>
                            <w:proofErr w:type="spellEnd"/>
                            <w:r w:rsidRPr="00F202C0"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Pr="00F202C0">
                              <w:t>=</w:t>
                            </w:r>
                            <w:r w:rsidRPr="00F202C0"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F202C0">
                              <w:t>i</w:t>
                            </w:r>
                            <w:proofErr w:type="spellEnd"/>
                            <w:r w:rsidRPr="00F202C0"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Pr="00F202C0">
                              <w:t>+</w:t>
                            </w:r>
                            <w:r w:rsidRPr="00F202C0"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Pr="00F202C0">
                              <w:t>1</w:t>
                            </w:r>
                            <w:r w:rsidRPr="00F202C0">
                              <w:rPr>
                                <w:rFonts w:hint="cs"/>
                                <w: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E0C573" id="_x0000_s1028" type="#_x0000_t202" style="position:absolute;margin-left:196.2pt;margin-top:6.9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" strokecolor="black [3213]">
                <v:textbox style="mso-fit-shape-to-text:t">
                  <w:txbxContent>
                    <w:p w14:paraId="3C544428" w14:textId="1F3467F2" w:rsidR="00F202C0" w:rsidRPr="00F202C0" w:rsidRDefault="00F202C0" w:rsidP="00F202C0">
                      <w:pPr>
                        <w:pStyle w:val="Pseudocode"/>
                      </w:pPr>
                      <w:r w:rsidRPr="00F202C0">
                        <w:rPr>
                          <w:rFonts w:hint="cs"/>
                          <w:cs/>
                        </w:rPr>
                        <w:t xml:space="preserve">กำหนด </w:t>
                      </w:r>
                      <w:r w:rsidRPr="00F202C0">
                        <w:t>sum</w:t>
                      </w:r>
                      <w:r w:rsidRPr="00F202C0">
                        <w:rPr>
                          <w:rFonts w:hint="cs"/>
                          <w:cs/>
                        </w:rPr>
                        <w:t xml:space="preserve"> </w:t>
                      </w:r>
                      <w:r w:rsidRPr="00F202C0">
                        <w:t>=</w:t>
                      </w:r>
                      <w:r w:rsidRPr="00F202C0">
                        <w:rPr>
                          <w:rFonts w:hint="cs"/>
                          <w:cs/>
                        </w:rPr>
                        <w:t xml:space="preserve"> </w:t>
                      </w:r>
                      <w:r w:rsidRPr="00F202C0">
                        <w:t>0</w:t>
                      </w:r>
                    </w:p>
                    <w:p w14:paraId="07C7901F" w14:textId="38845ECB" w:rsidR="00F202C0" w:rsidRPr="00F202C0" w:rsidRDefault="00F202C0" w:rsidP="00F202C0">
                      <w:pPr>
                        <w:pStyle w:val="Pseudocode"/>
                      </w:pPr>
                      <w:r w:rsidRPr="00F202C0">
                        <w:rPr>
                          <w:rFonts w:hint="cs"/>
                          <w:cs/>
                        </w:rPr>
                        <w:t xml:space="preserve">กำหนด </w:t>
                      </w:r>
                      <w:r w:rsidRPr="00F202C0">
                        <w:t>i</w:t>
                      </w:r>
                      <w:r w:rsidRPr="00F202C0">
                        <w:rPr>
                          <w:rFonts w:hint="cs"/>
                          <w:cs/>
                        </w:rPr>
                        <w:t xml:space="preserve"> </w:t>
                      </w:r>
                      <w:r w:rsidRPr="00F202C0">
                        <w:t>=</w:t>
                      </w:r>
                      <w:r w:rsidRPr="00F202C0">
                        <w:rPr>
                          <w:rFonts w:hint="cs"/>
                          <w:cs/>
                        </w:rPr>
                        <w:t xml:space="preserve"> </w:t>
                      </w:r>
                      <w:r w:rsidRPr="00F202C0">
                        <w:t>1</w:t>
                      </w:r>
                    </w:p>
                    <w:p w14:paraId="0DF0A3B8" w14:textId="49356E35" w:rsidR="00F202C0" w:rsidRPr="00F202C0" w:rsidRDefault="00F202C0" w:rsidP="00F202C0">
                      <w:pPr>
                        <w:pStyle w:val="Pseudocode"/>
                      </w:pPr>
                      <w:r w:rsidRPr="00F202C0">
                        <w:rPr>
                          <w:rFonts w:hint="cs"/>
                          <w:cs/>
                        </w:rPr>
                        <w:t xml:space="preserve">ทำซ้ำถ้า </w:t>
                      </w:r>
                      <w:r w:rsidRPr="00F202C0">
                        <w:t>i</w:t>
                      </w:r>
                      <w:r w:rsidRPr="00F202C0">
                        <w:rPr>
                          <w:rFonts w:hint="cs"/>
                          <w:cs/>
                        </w:rPr>
                        <w:t xml:space="preserve"> </w:t>
                      </w:r>
                      <w:r w:rsidRPr="00F202C0">
                        <w:t>&lt;</w:t>
                      </w:r>
                      <w:r w:rsidRPr="00F202C0">
                        <w:rPr>
                          <w:rFonts w:hint="cs"/>
                          <w:cs/>
                        </w:rPr>
                        <w:t xml:space="preserve"> </w:t>
                      </w:r>
                      <w:r w:rsidRPr="00F202C0">
                        <w:t>n</w:t>
                      </w:r>
                    </w:p>
                    <w:p w14:paraId="63C594FF" w14:textId="18F7F014" w:rsidR="00F202C0" w:rsidRPr="00F202C0" w:rsidRDefault="00F202C0" w:rsidP="00F202C0">
                      <w:pPr>
                        <w:pStyle w:val="Pseudocode"/>
                        <w:tabs>
                          <w:tab w:val="left" w:pos="360"/>
                        </w:tabs>
                        <w:rPr>
                          <w:cs/>
                        </w:rPr>
                      </w:pPr>
                      <w:r>
                        <w:tab/>
                      </w:r>
                      <w:r w:rsidRPr="00F202C0">
                        <w:rPr>
                          <w:rFonts w:hint="cs"/>
                          <w:cs/>
                        </w:rPr>
                        <w:t xml:space="preserve">ถ้า </w:t>
                      </w:r>
                      <w:r w:rsidRPr="00F202C0">
                        <w:t>i|n</w:t>
                      </w:r>
                    </w:p>
                    <w:p w14:paraId="2DF1DB98" w14:textId="7AC1DC98" w:rsidR="00F202C0" w:rsidRPr="00F202C0" w:rsidRDefault="00F202C0" w:rsidP="00F202C0">
                      <w:pPr>
                        <w:pStyle w:val="Pseudocode"/>
                        <w:tabs>
                          <w:tab w:val="left" w:pos="720"/>
                        </w:tabs>
                      </w:pPr>
                      <w:r>
                        <w:tab/>
                      </w:r>
                      <w:r w:rsidRPr="00F202C0">
                        <w:t>sum</w:t>
                      </w:r>
                      <w:r w:rsidRPr="00F202C0">
                        <w:rPr>
                          <w:rFonts w:hint="cs"/>
                          <w:cs/>
                        </w:rPr>
                        <w:t xml:space="preserve"> </w:t>
                      </w:r>
                      <w:r w:rsidRPr="00F202C0">
                        <w:t>+=</w:t>
                      </w:r>
                      <w:r w:rsidRPr="00F202C0">
                        <w:rPr>
                          <w:rFonts w:hint="cs"/>
                          <w:cs/>
                        </w:rPr>
                        <w:t xml:space="preserve"> </w:t>
                      </w:r>
                      <w:r w:rsidRPr="00F202C0">
                        <w:t>i</w:t>
                      </w:r>
                      <w:r w:rsidRPr="00F202C0">
                        <w:rPr>
                          <w:rFonts w:hint="cs"/>
                          <w:cs/>
                        </w:rPr>
                        <w:t>.</w:t>
                      </w:r>
                    </w:p>
                    <w:p w14:paraId="1B7838D7" w14:textId="7A38AF4C" w:rsidR="00F202C0" w:rsidRDefault="00F202C0" w:rsidP="00F202C0">
                      <w:pPr>
                        <w:pStyle w:val="Pseudocode"/>
                        <w:tabs>
                          <w:tab w:val="left" w:pos="360"/>
                        </w:tabs>
                      </w:pPr>
                      <w:r>
                        <w:tab/>
                      </w:r>
                      <w:r w:rsidRPr="00F202C0">
                        <w:t>i</w:t>
                      </w:r>
                      <w:r w:rsidRPr="00F202C0">
                        <w:rPr>
                          <w:rFonts w:hint="cs"/>
                          <w:cs/>
                        </w:rPr>
                        <w:t xml:space="preserve"> </w:t>
                      </w:r>
                      <w:r w:rsidRPr="00F202C0">
                        <w:t>=</w:t>
                      </w:r>
                      <w:r w:rsidRPr="00F202C0">
                        <w:rPr>
                          <w:rFonts w:hint="cs"/>
                          <w:cs/>
                        </w:rPr>
                        <w:t xml:space="preserve"> </w:t>
                      </w:r>
                      <w:r w:rsidRPr="00F202C0">
                        <w:t>i</w:t>
                      </w:r>
                      <w:r w:rsidRPr="00F202C0">
                        <w:rPr>
                          <w:rFonts w:hint="cs"/>
                          <w:cs/>
                        </w:rPr>
                        <w:t xml:space="preserve"> </w:t>
                      </w:r>
                      <w:r w:rsidRPr="00F202C0">
                        <w:t>+</w:t>
                      </w:r>
                      <w:r w:rsidRPr="00F202C0">
                        <w:rPr>
                          <w:rFonts w:hint="cs"/>
                          <w:cs/>
                        </w:rPr>
                        <w:t xml:space="preserve"> </w:t>
                      </w:r>
                      <w:r w:rsidRPr="00F202C0">
                        <w:t>1</w:t>
                      </w:r>
                      <w:r w:rsidRPr="00F202C0">
                        <w:rPr>
                          <w:rFonts w:hint="cs"/>
                          <w:cs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2C841DA" w14:textId="77777777" w:rsidR="00D12087" w:rsidRDefault="00D12087" w:rsidP="003947F4">
      <w:pPr>
        <w:pStyle w:val="Heading2"/>
      </w:pPr>
      <w:r w:rsidRPr="00F54986">
        <w:t>Simple</w:t>
      </w:r>
      <w:r w:rsidRPr="00F54986">
        <w:rPr>
          <w:cs/>
        </w:rPr>
        <w:t xml:space="preserve"> </w:t>
      </w:r>
      <w:r w:rsidRPr="00F54986">
        <w:t>Command</w:t>
      </w:r>
      <w:r w:rsidRPr="00F54986">
        <w:rPr>
          <w:cs/>
        </w:rPr>
        <w:t xml:space="preserve"> </w:t>
      </w:r>
      <w:r w:rsidRPr="00F54986">
        <w:t>Pseudo</w:t>
      </w:r>
      <w:r w:rsidRPr="00F54986">
        <w:rPr>
          <w:cs/>
        </w:rPr>
        <w:t xml:space="preserve"> </w:t>
      </w:r>
      <w:r w:rsidRPr="00F54986">
        <w:t>Code</w:t>
      </w:r>
    </w:p>
    <w:p w14:paraId="6FB6F631" w14:textId="77777777" w:rsidR="00F20346" w:rsidRDefault="00F20346" w:rsidP="00F20346">
      <w:pPr>
        <w:pStyle w:val="Pseudocode"/>
      </w:pPr>
      <w:r w:rsidRPr="00236EC5">
        <w:rPr>
          <w:cs/>
        </w:rPr>
        <w:t xml:space="preserve">กำหนด </w:t>
      </w:r>
      <w:r>
        <w:t>n</w:t>
      </w:r>
      <w:r w:rsidRPr="00236EC5">
        <w:rPr>
          <w:cs/>
        </w:rPr>
        <w:t xml:space="preserve"> </w:t>
      </w:r>
      <w:r w:rsidRPr="00236EC5">
        <w:t>=</w:t>
      </w:r>
      <w:r w:rsidRPr="00236EC5">
        <w:rPr>
          <w:cs/>
        </w:rPr>
        <w:t xml:space="preserve"> </w:t>
      </w:r>
      <w:r w:rsidRPr="00236EC5">
        <w:t>1</w:t>
      </w:r>
    </w:p>
    <w:p w14:paraId="590FBADF" w14:textId="77777777" w:rsidR="00F20346" w:rsidRDefault="00F20346" w:rsidP="00F20346">
      <w:pPr>
        <w:pStyle w:val="Pseudocode"/>
      </w:pPr>
      <w:r w:rsidRPr="00236EC5">
        <w:rPr>
          <w:cs/>
        </w:rPr>
        <w:t xml:space="preserve">ทำซ้ำถ้า </w:t>
      </w:r>
      <w:r>
        <w:t>n</w:t>
      </w:r>
      <w:r w:rsidRPr="00236EC5">
        <w:rPr>
          <w:rFonts w:hint="cs"/>
          <w:cs/>
        </w:rPr>
        <w:t xml:space="preserve"> </w:t>
      </w:r>
      <w:r>
        <w:t>&lt;=</w:t>
      </w:r>
      <w:r w:rsidRPr="00236EC5">
        <w:rPr>
          <w:rFonts w:hint="cs"/>
          <w:cs/>
        </w:rPr>
        <w:t xml:space="preserve"> </w:t>
      </w:r>
      <w:r w:rsidRPr="00236EC5">
        <w:t>10000</w:t>
      </w:r>
    </w:p>
    <w:p w14:paraId="4B80EDA1" w14:textId="20334927" w:rsidR="00F20346" w:rsidRDefault="00467E0B" w:rsidP="00467E0B">
      <w:pPr>
        <w:pStyle w:val="EmphasizedPseudocode"/>
        <w:tabs>
          <w:tab w:val="left" w:pos="360"/>
        </w:tabs>
      </w:pPr>
      <w:bookmarkStart w:id="3" w:name="_Hlk80183538"/>
      <w:r>
        <w:tab/>
      </w:r>
      <w:r w:rsidR="00F20346" w:rsidRPr="00236EC5">
        <w:rPr>
          <w:rFonts w:hint="cs"/>
          <w:cs/>
        </w:rPr>
        <w:t xml:space="preserve">กำหนด </w:t>
      </w:r>
      <w:r w:rsidR="00F20346">
        <w:t>sum</w:t>
      </w:r>
      <w:r w:rsidR="00F820E7" w:rsidRPr="00236EC5">
        <w:rPr>
          <w:rFonts w:hint="cs"/>
          <w:cs/>
        </w:rPr>
        <w:t xml:space="preserve"> </w:t>
      </w:r>
      <w:r w:rsidR="00F20346">
        <w:t>=</w:t>
      </w:r>
      <w:r w:rsidR="00F820E7" w:rsidRPr="00236EC5">
        <w:rPr>
          <w:rFonts w:hint="cs"/>
          <w:cs/>
        </w:rPr>
        <w:t xml:space="preserve"> </w:t>
      </w:r>
      <w:r w:rsidR="00F20346">
        <w:t>0</w:t>
      </w:r>
    </w:p>
    <w:p w14:paraId="365693C3" w14:textId="6A8A1EBA" w:rsidR="00F20346" w:rsidRDefault="00467E0B" w:rsidP="00467E0B">
      <w:pPr>
        <w:pStyle w:val="EmphasizedPseudocode"/>
        <w:tabs>
          <w:tab w:val="left" w:pos="360"/>
        </w:tabs>
      </w:pPr>
      <w:r>
        <w:tab/>
      </w:r>
      <w:r w:rsidR="00F20346" w:rsidRPr="00236EC5">
        <w:rPr>
          <w:rFonts w:hint="cs"/>
          <w:cs/>
        </w:rPr>
        <w:t>กำหน</w:t>
      </w:r>
      <w:r w:rsidR="00F820E7" w:rsidRPr="00236EC5">
        <w:rPr>
          <w:rFonts w:hint="cs"/>
          <w:cs/>
        </w:rPr>
        <w:t>ด</w:t>
      </w:r>
      <w:r w:rsidR="00F20346" w:rsidRPr="00236EC5">
        <w:rPr>
          <w:rFonts w:hint="cs"/>
          <w:cs/>
        </w:rPr>
        <w:t xml:space="preserve"> </w:t>
      </w:r>
      <w:proofErr w:type="spellStart"/>
      <w:r w:rsidR="00F20346">
        <w:t>i</w:t>
      </w:r>
      <w:proofErr w:type="spellEnd"/>
      <w:r w:rsidR="00F820E7" w:rsidRPr="00236EC5">
        <w:rPr>
          <w:rFonts w:hint="cs"/>
          <w:cs/>
        </w:rPr>
        <w:t xml:space="preserve"> </w:t>
      </w:r>
      <w:r w:rsidR="00F20346">
        <w:t>=</w:t>
      </w:r>
      <w:r w:rsidR="00F820E7" w:rsidRPr="00236EC5">
        <w:rPr>
          <w:rFonts w:hint="cs"/>
          <w:cs/>
        </w:rPr>
        <w:t xml:space="preserve"> </w:t>
      </w:r>
      <w:r w:rsidR="00B161AE">
        <w:t>1</w:t>
      </w:r>
    </w:p>
    <w:p w14:paraId="777ACECC" w14:textId="4FC9C34D" w:rsidR="00F20346" w:rsidRDefault="00467E0B" w:rsidP="00467E0B">
      <w:pPr>
        <w:pStyle w:val="EmphasizedPseudocode"/>
        <w:tabs>
          <w:tab w:val="left" w:pos="360"/>
        </w:tabs>
      </w:pPr>
      <w:r>
        <w:tab/>
      </w:r>
      <w:r w:rsidR="00F20346" w:rsidRPr="00236EC5">
        <w:rPr>
          <w:rFonts w:hint="cs"/>
          <w:cs/>
        </w:rPr>
        <w:t xml:space="preserve">ทำซ้ำถ้า </w:t>
      </w:r>
      <w:proofErr w:type="spellStart"/>
      <w:r w:rsidR="00F20346">
        <w:t>i</w:t>
      </w:r>
      <w:proofErr w:type="spellEnd"/>
      <w:r w:rsidR="00F820E7" w:rsidRPr="00236EC5">
        <w:rPr>
          <w:rFonts w:hint="cs"/>
          <w:cs/>
        </w:rPr>
        <w:t xml:space="preserve"> </w:t>
      </w:r>
      <w:r w:rsidR="00F20346">
        <w:t>&lt;</w:t>
      </w:r>
      <w:r w:rsidR="00F820E7" w:rsidRPr="00236EC5">
        <w:rPr>
          <w:rFonts w:hint="cs"/>
          <w:cs/>
        </w:rPr>
        <w:t xml:space="preserve"> </w:t>
      </w:r>
      <w:r w:rsidR="00F20346">
        <w:t>n</w:t>
      </w:r>
    </w:p>
    <w:p w14:paraId="44C726AF" w14:textId="00537087" w:rsidR="00F820E7" w:rsidRPr="00236EC5" w:rsidRDefault="00467E0B" w:rsidP="00467E0B">
      <w:pPr>
        <w:pStyle w:val="EmphasizedPseudocode"/>
        <w:tabs>
          <w:tab w:val="left" w:pos="720"/>
        </w:tabs>
        <w:rPr>
          <w:cs/>
        </w:rPr>
      </w:pPr>
      <w:r>
        <w:tab/>
      </w:r>
      <w:r w:rsidR="00F820E7" w:rsidRPr="00236EC5">
        <w:rPr>
          <w:rFonts w:hint="cs"/>
          <w:cs/>
        </w:rPr>
        <w:t xml:space="preserve">ถ้า </w:t>
      </w:r>
      <w:proofErr w:type="spellStart"/>
      <w:r w:rsidR="00836408">
        <w:t>i|n</w:t>
      </w:r>
      <w:proofErr w:type="spellEnd"/>
    </w:p>
    <w:p w14:paraId="3B44B0C9" w14:textId="27EA5CF2" w:rsidR="00F20346" w:rsidRDefault="00467E0B" w:rsidP="00467E0B">
      <w:pPr>
        <w:pStyle w:val="EmphasizedPseudocode"/>
        <w:tabs>
          <w:tab w:val="left" w:pos="1080"/>
        </w:tabs>
        <w:rPr>
          <w:color w:val="FFFFFF" w:themeColor="background1"/>
        </w:rPr>
      </w:pPr>
      <w:r>
        <w:tab/>
      </w:r>
      <w:r w:rsidR="00F20346">
        <w:t>sum</w:t>
      </w:r>
      <w:r w:rsidR="00F820E7" w:rsidRPr="00236EC5">
        <w:rPr>
          <w:rFonts w:hint="cs"/>
          <w:cs/>
        </w:rPr>
        <w:t xml:space="preserve"> </w:t>
      </w:r>
      <w:r w:rsidR="00F20346">
        <w:t>+=</w:t>
      </w:r>
      <w:r w:rsidR="00F820E7" w:rsidRPr="00236EC5">
        <w:rPr>
          <w:rFonts w:hint="cs"/>
          <w:cs/>
        </w:rPr>
        <w:t xml:space="preserve"> </w:t>
      </w:r>
      <w:proofErr w:type="spellStart"/>
      <w:r w:rsidR="00F20346">
        <w:t>i</w:t>
      </w:r>
      <w:proofErr w:type="spellEnd"/>
      <w:r w:rsidR="00F820E7" w:rsidRPr="00236EC5">
        <w:rPr>
          <w:rFonts w:hint="cs"/>
          <w:color w:val="FFFFFF" w:themeColor="background1"/>
          <w:cs/>
        </w:rPr>
        <w:t>.</w:t>
      </w:r>
    </w:p>
    <w:p w14:paraId="6F1A182B" w14:textId="64FC71C6" w:rsidR="00F820E7" w:rsidRDefault="00467E0B" w:rsidP="00836408">
      <w:pPr>
        <w:pStyle w:val="EmphasizedPseudocode"/>
        <w:tabs>
          <w:tab w:val="left" w:pos="720"/>
        </w:tabs>
        <w:rPr>
          <w:color w:val="FFFFFF" w:themeColor="background1"/>
        </w:rPr>
      </w:pPr>
      <w:r>
        <w:tab/>
      </w:r>
      <w:proofErr w:type="spellStart"/>
      <w:r w:rsidR="00F820E7">
        <w:t>i</w:t>
      </w:r>
      <w:proofErr w:type="spellEnd"/>
      <w:r w:rsidR="00F820E7" w:rsidRPr="00236EC5">
        <w:rPr>
          <w:rFonts w:hint="cs"/>
          <w:cs/>
        </w:rPr>
        <w:t xml:space="preserve"> </w:t>
      </w:r>
      <w:r w:rsidR="00F820E7">
        <w:t>=</w:t>
      </w:r>
      <w:r w:rsidR="00F820E7" w:rsidRPr="00236EC5">
        <w:rPr>
          <w:rFonts w:hint="cs"/>
          <w:cs/>
        </w:rPr>
        <w:t xml:space="preserve"> </w:t>
      </w:r>
      <w:proofErr w:type="spellStart"/>
      <w:r w:rsidR="00F820E7">
        <w:t>i</w:t>
      </w:r>
      <w:proofErr w:type="spellEnd"/>
      <w:r w:rsidR="00F820E7" w:rsidRPr="00236EC5">
        <w:rPr>
          <w:rFonts w:hint="cs"/>
          <w:cs/>
        </w:rPr>
        <w:t xml:space="preserve"> </w:t>
      </w:r>
      <w:r w:rsidR="00F820E7">
        <w:t>+</w:t>
      </w:r>
      <w:r w:rsidR="00F820E7" w:rsidRPr="00236EC5">
        <w:rPr>
          <w:rFonts w:hint="cs"/>
          <w:cs/>
        </w:rPr>
        <w:t xml:space="preserve"> </w:t>
      </w:r>
      <w:r w:rsidR="00F820E7">
        <w:t>1</w:t>
      </w:r>
      <w:r w:rsidR="000156C9" w:rsidRPr="00236EC5">
        <w:rPr>
          <w:rFonts w:hint="cs"/>
          <w:color w:val="FFFFFF" w:themeColor="background1"/>
          <w:cs/>
        </w:rPr>
        <w:t>.</w:t>
      </w:r>
    </w:p>
    <w:bookmarkEnd w:id="3"/>
    <w:p w14:paraId="3B81A501" w14:textId="2891BCF5" w:rsidR="00CD4B94" w:rsidRPr="00CD4B94" w:rsidRDefault="00CD4B94" w:rsidP="00CD4B94">
      <w:pPr>
        <w:pStyle w:val="Pseudocode"/>
        <w:ind w:left="360"/>
      </w:pPr>
      <w:r>
        <w:rPr>
          <w:rFonts w:hint="cs"/>
          <w:cs/>
        </w:rPr>
        <w:t xml:space="preserve">ถ้า </w:t>
      </w:r>
      <w:r>
        <w:t>sum</w:t>
      </w:r>
      <w:r w:rsidR="00387D83">
        <w:rPr>
          <w:cs/>
        </w:rPr>
        <w:t xml:space="preserve"> </w:t>
      </w:r>
      <w:r>
        <w:t>==</w:t>
      </w:r>
      <w:r w:rsidR="00387D83">
        <w:rPr>
          <w:cs/>
        </w:rPr>
        <w:t xml:space="preserve"> </w:t>
      </w:r>
      <w:r>
        <w:t>n</w:t>
      </w:r>
    </w:p>
    <w:p w14:paraId="77931D76" w14:textId="6EFF0B50" w:rsidR="00D12087" w:rsidRDefault="00F20346" w:rsidP="00B161AE">
      <w:pPr>
        <w:pStyle w:val="Pseudocode"/>
        <w:ind w:left="720"/>
      </w:pPr>
      <w:r w:rsidRPr="00236EC5">
        <w:rPr>
          <w:cs/>
        </w:rPr>
        <w:t>แสดงผล</w:t>
      </w:r>
      <w:r w:rsidR="00F820E7" w:rsidRPr="00236EC5">
        <w:rPr>
          <w:rFonts w:hint="cs"/>
          <w:cs/>
        </w:rPr>
        <w:t xml:space="preserve">ค่า </w:t>
      </w:r>
      <w:r w:rsidR="00F820E7">
        <w:t>sum</w:t>
      </w:r>
    </w:p>
    <w:p w14:paraId="460FA68B" w14:textId="059184DD" w:rsidR="00F820E7" w:rsidRPr="00236EC5" w:rsidRDefault="00F820E7" w:rsidP="00F20346">
      <w:pPr>
        <w:pStyle w:val="Pseudocode"/>
        <w:ind w:left="360"/>
        <w:rPr>
          <w:cs/>
        </w:rPr>
      </w:pPr>
      <w:r>
        <w:t>n</w:t>
      </w:r>
      <w:r w:rsidRPr="00236EC5">
        <w:rPr>
          <w:rFonts w:hint="cs"/>
          <w:cs/>
        </w:rPr>
        <w:t xml:space="preserve"> </w:t>
      </w:r>
      <w:r>
        <w:t>=</w:t>
      </w:r>
      <w:r w:rsidRPr="00236EC5">
        <w:rPr>
          <w:rFonts w:hint="cs"/>
          <w:cs/>
        </w:rPr>
        <w:t xml:space="preserve"> </w:t>
      </w:r>
      <w:r>
        <w:t>n</w:t>
      </w:r>
      <w:r w:rsidRPr="00236EC5">
        <w:rPr>
          <w:rFonts w:hint="cs"/>
          <w:cs/>
        </w:rPr>
        <w:t xml:space="preserve"> </w:t>
      </w:r>
      <w:r>
        <w:t>+</w:t>
      </w:r>
      <w:r w:rsidRPr="00236EC5">
        <w:rPr>
          <w:rFonts w:hint="cs"/>
          <w:cs/>
        </w:rPr>
        <w:t xml:space="preserve"> </w:t>
      </w:r>
      <w:r>
        <w:t>1</w:t>
      </w:r>
      <w:r w:rsidR="000156C9" w:rsidRPr="00236EC5">
        <w:rPr>
          <w:rFonts w:hint="cs"/>
          <w:color w:val="FFFFFF" w:themeColor="background1"/>
          <w:cs/>
        </w:rPr>
        <w:t>.</w:t>
      </w:r>
    </w:p>
    <w:p w14:paraId="0272D6B7" w14:textId="77777777" w:rsidR="003947F4" w:rsidRPr="00F54986" w:rsidRDefault="003947F4" w:rsidP="00D12087"/>
    <w:p w14:paraId="61DE2CD4" w14:textId="77777777" w:rsidR="00D12087" w:rsidRDefault="00D12087" w:rsidP="003947F4">
      <w:pPr>
        <w:pStyle w:val="Heading2"/>
      </w:pPr>
      <w:r w:rsidRPr="00F54986">
        <w:t>C</w:t>
      </w:r>
      <w:r w:rsidRPr="00F54986">
        <w:rPr>
          <w:cs/>
        </w:rPr>
        <w:t xml:space="preserve"> </w:t>
      </w:r>
      <w:r w:rsidRPr="00F54986">
        <w:t>Program</w:t>
      </w:r>
    </w:p>
    <w:bookmarkStart w:id="4" w:name="_MON_1690376738"/>
    <w:bookmarkEnd w:id="4"/>
    <w:p w14:paraId="236AAFB0" w14:textId="255DF206" w:rsidR="00D12087" w:rsidRDefault="008C7FEE" w:rsidP="00D12087">
      <w:r>
        <w:object w:dxaOrig="9360" w:dyaOrig="4275" w14:anchorId="3AF86D5C">
          <v:shape id="_x0000_i1026" type="#_x0000_t75" style="width:468pt;height:213.55pt" o:ole="">
            <v:imagedata r:id="rId9" o:title=""/>
          </v:shape>
          <o:OLEObject Type="Embed" ProgID="Word.Document.12" ShapeID="_x0000_i1026" DrawAspect="Content" ObjectID="_1690831926" r:id="rId10">
            <o:FieldCodes>\s</o:FieldCodes>
          </o:OLEObject>
        </w:object>
      </w:r>
    </w:p>
    <w:p w14:paraId="5F5DC292" w14:textId="29C84DBB" w:rsidR="00D12087" w:rsidRPr="00387D83" w:rsidRDefault="00387D83" w:rsidP="00D12087">
      <w:pPr>
        <w:pStyle w:val="Heading1"/>
        <w:rPr>
          <w:rFonts w:cs="Laksaman"/>
          <w:vanish/>
          <w:specVanish/>
        </w:rPr>
      </w:pPr>
      <w:r w:rsidRPr="00387D83">
        <w:rPr>
          <w:rFonts w:cs="Laksaman"/>
          <w:cs/>
        </w:rPr>
        <w:lastRenderedPageBreak/>
        <w:t xml:space="preserve">ข้อที่ </w:t>
      </w:r>
      <w:r>
        <w:rPr>
          <w:rFonts w:cs="Laksaman" w:hint="cs"/>
          <w:cs/>
        </w:rPr>
        <w:t>3</w:t>
      </w:r>
    </w:p>
    <w:p w14:paraId="7FFA9916" w14:textId="34C2D9B4" w:rsidR="00387D83" w:rsidRDefault="00387D83" w:rsidP="00387D83">
      <w:r>
        <w:rPr>
          <w:rFonts w:hint="cs"/>
          <w:cs/>
        </w:rPr>
        <w:t xml:space="preserve"> </w:t>
      </w:r>
      <w:r w:rsidRPr="00387D83">
        <w:rPr>
          <w:rFonts w:cs="Laksaman"/>
          <w:cs/>
        </w:rPr>
        <w:t>ให้เขียนการทำงานของโปรแกรมแสดงรูปผีเสื้อที่มีขนาดตามตัวเลขที่ป้อน</w:t>
      </w:r>
    </w:p>
    <w:p w14:paraId="045AC66B" w14:textId="46A30239" w:rsidR="00387D83" w:rsidRPr="00387D83" w:rsidRDefault="00387D83" w:rsidP="00387D83">
      <w:pPr>
        <w:jc w:val="center"/>
        <w:rPr>
          <w:cs/>
        </w:rPr>
      </w:pPr>
      <w:r w:rsidRPr="00387D83">
        <w:rPr>
          <w:rFonts w:cs="Laksaman" w:hint="cs"/>
          <w:noProof/>
          <w:cs/>
        </w:rPr>
        <w:drawing>
          <wp:inline distT="0" distB="0" distL="0" distR="0" wp14:anchorId="5EA170E0" wp14:editId="46F95ACC">
            <wp:extent cx="3790490" cy="21031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022" cy="215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E3F12" w14:textId="77777777" w:rsidR="00D12087" w:rsidRDefault="00D12087" w:rsidP="003947F4">
      <w:pPr>
        <w:pStyle w:val="Heading2"/>
      </w:pPr>
      <w:r w:rsidRPr="00F54986">
        <w:t>Draft</w:t>
      </w:r>
      <w:r w:rsidRPr="00F54986">
        <w:rPr>
          <w:cs/>
        </w:rPr>
        <w:t xml:space="preserve"> </w:t>
      </w:r>
      <w:r w:rsidRPr="00F54986">
        <w:t>Pseudo</w:t>
      </w:r>
      <w:r w:rsidRPr="00F54986">
        <w:rPr>
          <w:cs/>
        </w:rPr>
        <w:t xml:space="preserve"> </w:t>
      </w:r>
      <w:r w:rsidRPr="00F54986">
        <w:t>Code</w:t>
      </w:r>
    </w:p>
    <w:p w14:paraId="15AEA1AD" w14:textId="59B0A77D" w:rsidR="00050DF0" w:rsidRDefault="00050DF0" w:rsidP="00050DF0">
      <w:pPr>
        <w:pStyle w:val="Pseudocode"/>
      </w:pPr>
      <w:r>
        <w:rPr>
          <w:rFonts w:hint="cs"/>
          <w:cs/>
        </w:rPr>
        <w:t xml:space="preserve">รับตัวเลขเก็บไว้ในตัวแปร </w:t>
      </w:r>
      <w:r>
        <w:t>n</w:t>
      </w:r>
    </w:p>
    <w:p w14:paraId="35BD585B" w14:textId="479FAC56" w:rsidR="00050DF0" w:rsidRDefault="00050DF0" w:rsidP="00467E0B">
      <w:pPr>
        <w:pStyle w:val="EmphasizedPseudocode"/>
      </w:pPr>
      <w:r>
        <w:rPr>
          <w:rFonts w:hint="cs"/>
          <w:cs/>
        </w:rPr>
        <w:t xml:space="preserve">แสดงกราฟ </w:t>
      </w:r>
      <w:r>
        <w:t>|y|</w:t>
      </w:r>
      <w:r>
        <w:rPr>
          <w:cs/>
        </w:rPr>
        <w:t xml:space="preserve"> </w:t>
      </w:r>
      <w:r>
        <w:t>&lt;=</w:t>
      </w:r>
      <w:r>
        <w:rPr>
          <w:cs/>
        </w:rPr>
        <w:t xml:space="preserve"> </w:t>
      </w:r>
      <w:r>
        <w:t>|x|</w:t>
      </w:r>
      <w:r>
        <w:rPr>
          <w:cs/>
        </w:rPr>
        <w:t xml:space="preserve"> </w:t>
      </w:r>
      <w:r>
        <w:rPr>
          <w:rFonts w:hint="cs"/>
          <w:cs/>
        </w:rPr>
        <w:t xml:space="preserve">โดยที่ </w:t>
      </w:r>
      <w:r w:rsidR="00387D83">
        <w:t>|</w:t>
      </w:r>
      <w:r>
        <w:t>y</w:t>
      </w:r>
      <w:r w:rsidR="00387D83">
        <w:t>|</w:t>
      </w:r>
      <w:r>
        <w:rPr>
          <w:cs/>
        </w:rPr>
        <w:t xml:space="preserve"> </w:t>
      </w:r>
      <w:r>
        <w:t>&lt;=</w:t>
      </w:r>
      <w:r>
        <w:rPr>
          <w:cs/>
        </w:rPr>
        <w:t xml:space="preserve"> </w:t>
      </w:r>
      <w:r>
        <w:t>n</w:t>
      </w:r>
      <w:r>
        <w:rPr>
          <w:cs/>
        </w:rPr>
        <w:t xml:space="preserve"> </w:t>
      </w:r>
      <w:r>
        <w:t>-</w:t>
      </w:r>
      <w:r>
        <w:rPr>
          <w:cs/>
        </w:rPr>
        <w:t xml:space="preserve"> </w:t>
      </w:r>
      <w:r>
        <w:t>1</w:t>
      </w:r>
      <w:r>
        <w:rPr>
          <w:cs/>
        </w:rPr>
        <w:t xml:space="preserve"> </w:t>
      </w:r>
      <w:r>
        <w:rPr>
          <w:rFonts w:hint="cs"/>
          <w:cs/>
        </w:rPr>
        <w:t xml:space="preserve">และ </w:t>
      </w:r>
      <w:r w:rsidR="00387D83">
        <w:t>|</w:t>
      </w:r>
      <w:r>
        <w:t>x</w:t>
      </w:r>
      <w:r w:rsidR="00387D83">
        <w:t>|</w:t>
      </w:r>
      <w:r>
        <w:rPr>
          <w:cs/>
        </w:rPr>
        <w:t xml:space="preserve"> </w:t>
      </w:r>
      <w:r>
        <w:t>&lt;=</w:t>
      </w:r>
      <w:r>
        <w:rPr>
          <w:cs/>
        </w:rPr>
        <w:t xml:space="preserve"> </w:t>
      </w:r>
      <w:r>
        <w:t>n</w:t>
      </w:r>
      <w:r>
        <w:rPr>
          <w:cs/>
        </w:rPr>
        <w:t xml:space="preserve"> </w:t>
      </w:r>
      <w:r>
        <w:t>-</w:t>
      </w:r>
      <w:r>
        <w:rPr>
          <w:cs/>
        </w:rPr>
        <w:t xml:space="preserve"> </w:t>
      </w:r>
      <w:r>
        <w:t>1</w:t>
      </w:r>
      <w:r>
        <w:rPr>
          <w:rFonts w:hint="cs"/>
          <w:cs/>
        </w:rPr>
        <w:t xml:space="preserve"> ด้วยเครื่องหมาย </w:t>
      </w:r>
      <w:r>
        <w:t>*</w:t>
      </w:r>
    </w:p>
    <w:p w14:paraId="29D9242A" w14:textId="67D63B07" w:rsidR="00050DF0" w:rsidRPr="00050DF0" w:rsidRDefault="0049249C" w:rsidP="00D12087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5FAA0A" wp14:editId="3EF6DC84">
                <wp:simplePos x="0" y="0"/>
                <wp:positionH relativeFrom="column">
                  <wp:posOffset>3764280</wp:posOffset>
                </wp:positionH>
                <wp:positionV relativeFrom="paragraph">
                  <wp:posOffset>160655</wp:posOffset>
                </wp:positionV>
                <wp:extent cx="365760" cy="243840"/>
                <wp:effectExtent l="3810" t="0" r="38100" b="3810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5760" cy="243840"/>
                        </a:xfrm>
                        <a:prstGeom prst="rightArrow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6623D" id="Arrow: Right 7" o:spid="_x0000_s1026" type="#_x0000_t13" style="position:absolute;margin-left:296.4pt;margin-top:12.65pt;width:28.8pt;height:19.2pt;rotation: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" adj="14400" fillcolor="white [3201]" strokecolor="black [3200]"/>
            </w:pict>
          </mc:Fallback>
        </mc:AlternateContent>
      </w:r>
    </w:p>
    <w:p w14:paraId="32BD6FAA" w14:textId="3A7E2DF0" w:rsidR="00D12087" w:rsidRDefault="0049249C" w:rsidP="003947F4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3C8A25B" wp14:editId="616DA7F9">
                <wp:simplePos x="0" y="0"/>
                <wp:positionH relativeFrom="column">
                  <wp:posOffset>2621280</wp:posOffset>
                </wp:positionH>
                <wp:positionV relativeFrom="paragraph">
                  <wp:posOffset>318135</wp:posOffset>
                </wp:positionV>
                <wp:extent cx="2682240" cy="1404620"/>
                <wp:effectExtent l="0" t="0" r="22860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72C3B" w14:textId="06A2BDEC" w:rsidR="0049249C" w:rsidRDefault="0049249C" w:rsidP="000672CF">
                            <w:pPr>
                              <w:pStyle w:val="Pseudocode"/>
                              <w:tabs>
                                <w:tab w:val="left" w:pos="1980"/>
                              </w:tabs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ให้ขอบเขตแกน </w:t>
                            </w:r>
                            <w:r>
                              <w:t>x,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คือ </w:t>
                            </w:r>
                            <w:r>
                              <w:t xml:space="preserve">[-n+1,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t>n-1]</w:t>
                            </w:r>
                            <w:r w:rsidR="00E201C1"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โดยถ้า </w:t>
                            </w:r>
                            <w:r>
                              <w:t>|y|</w:t>
                            </w:r>
                            <w:r>
                              <w:rPr>
                                <w:cs/>
                              </w:rPr>
                              <w:t xml:space="preserve"> </w:t>
                            </w:r>
                            <w:r>
                              <w:t>&lt;=</w:t>
                            </w:r>
                            <w:r>
                              <w:rPr>
                                <w:cs/>
                              </w:rPr>
                              <w:t xml:space="preserve"> </w:t>
                            </w:r>
                            <w:r>
                              <w:t>|x|</w:t>
                            </w:r>
                            <w:r w:rsidR="000672CF">
                              <w:rPr>
                                <w:cs/>
                              </w:rPr>
                              <w:tab/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จะแสดง *</w:t>
                            </w:r>
                          </w:p>
                          <w:p w14:paraId="419BB50D" w14:textId="2C5CAF6C" w:rsidR="00E201C1" w:rsidRDefault="000672CF" w:rsidP="000672CF">
                            <w:pPr>
                              <w:pStyle w:val="Pseudocode"/>
                              <w:tabs>
                                <w:tab w:val="right" w:pos="1800"/>
                                <w:tab w:val="left" w:pos="1980"/>
                              </w:tabs>
                            </w:pPr>
                            <w:r>
                              <w:rPr>
                                <w:cs/>
                              </w:rPr>
                              <w:tab/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นอกเหนือจากนั้น</w:t>
                            </w:r>
                            <w:r>
                              <w:rPr>
                                <w:cs/>
                              </w:rPr>
                              <w:tab/>
                            </w:r>
                            <w:r w:rsidR="0049249C">
                              <w:rPr>
                                <w:rFonts w:hint="cs"/>
                                <w:cs/>
                              </w:rPr>
                              <w:t>จะแสดงเว้นวรรค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C8A25B" id="_x0000_s1029" type="#_x0000_t202" style="position:absolute;margin-left:206.4pt;margin-top:25.05pt;width:211.2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" strokecolor="black [3213]">
                <v:textbox style="mso-fit-shape-to-text:t">
                  <w:txbxContent>
                    <w:p w14:paraId="1A272C3B" w14:textId="06A2BDEC" w:rsidR="0049249C" w:rsidRDefault="0049249C" w:rsidP="000672CF">
                      <w:pPr>
                        <w:pStyle w:val="Pseudocode"/>
                        <w:tabs>
                          <w:tab w:val="left" w:pos="1980"/>
                        </w:tabs>
                      </w:pPr>
                      <w:r>
                        <w:rPr>
                          <w:rFonts w:hint="cs"/>
                          <w:cs/>
                        </w:rPr>
                        <w:t xml:space="preserve">ให้ขอบเขตแกน </w:t>
                      </w:r>
                      <w:r>
                        <w:t>x,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rFonts w:hint="cs"/>
                          <w:cs/>
                        </w:rPr>
                        <w:t xml:space="preserve"> คือ </w:t>
                      </w:r>
                      <w:r>
                        <w:t xml:space="preserve">[-n+1, 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>n-1]</w:t>
                      </w:r>
                      <w:r w:rsidR="00E201C1"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 xml:space="preserve">โดยถ้า </w:t>
                      </w:r>
                      <w:r>
                        <w:t>|y|</w:t>
                      </w:r>
                      <w:r>
                        <w:rPr>
                          <w:cs/>
                        </w:rPr>
                        <w:t xml:space="preserve"> </w:t>
                      </w:r>
                      <w:r>
                        <w:t>&lt;=</w:t>
                      </w:r>
                      <w:r>
                        <w:rPr>
                          <w:cs/>
                        </w:rPr>
                        <w:t xml:space="preserve"> </w:t>
                      </w:r>
                      <w:r>
                        <w:t>|x|</w:t>
                      </w:r>
                      <w:r w:rsidR="000672CF">
                        <w:rPr>
                          <w:cs/>
                        </w:rPr>
                        <w:tab/>
                      </w:r>
                      <w:r>
                        <w:rPr>
                          <w:rFonts w:hint="cs"/>
                          <w:cs/>
                        </w:rPr>
                        <w:t>จะแสดง *</w:t>
                      </w:r>
                    </w:p>
                    <w:p w14:paraId="419BB50D" w14:textId="2C5CAF6C" w:rsidR="00E201C1" w:rsidRDefault="000672CF" w:rsidP="000672CF">
                      <w:pPr>
                        <w:pStyle w:val="Pseudocode"/>
                        <w:tabs>
                          <w:tab w:val="right" w:pos="1800"/>
                          <w:tab w:val="left" w:pos="1980"/>
                        </w:tabs>
                      </w:pPr>
                      <w:r>
                        <w:rPr>
                          <w:cs/>
                        </w:rPr>
                        <w:tab/>
                      </w:r>
                      <w:r>
                        <w:rPr>
                          <w:rFonts w:hint="cs"/>
                          <w:cs/>
                        </w:rPr>
                        <w:t>นอกเหนือจากนั้น</w:t>
                      </w:r>
                      <w:r>
                        <w:rPr>
                          <w:cs/>
                        </w:rPr>
                        <w:tab/>
                      </w:r>
                      <w:r w:rsidR="0049249C">
                        <w:rPr>
                          <w:rFonts w:hint="cs"/>
                          <w:cs/>
                        </w:rPr>
                        <w:t>จะแสดงเว้นวรรค</w:t>
                      </w:r>
                    </w:p>
                  </w:txbxContent>
                </v:textbox>
              </v:shape>
            </w:pict>
          </mc:Fallback>
        </mc:AlternateContent>
      </w:r>
      <w:r w:rsidR="00D12087" w:rsidRPr="00F54986">
        <w:t>Simple</w:t>
      </w:r>
      <w:r w:rsidR="00D12087" w:rsidRPr="00F54986">
        <w:rPr>
          <w:cs/>
        </w:rPr>
        <w:t xml:space="preserve"> </w:t>
      </w:r>
      <w:r w:rsidR="00D12087" w:rsidRPr="00F54986">
        <w:t>Command</w:t>
      </w:r>
      <w:r w:rsidR="00D12087" w:rsidRPr="00F54986">
        <w:rPr>
          <w:cs/>
        </w:rPr>
        <w:t xml:space="preserve"> </w:t>
      </w:r>
      <w:r w:rsidR="00D12087" w:rsidRPr="00F54986">
        <w:t>Pseudo</w:t>
      </w:r>
      <w:r w:rsidR="00D12087" w:rsidRPr="00F54986">
        <w:rPr>
          <w:cs/>
        </w:rPr>
        <w:t xml:space="preserve"> </w:t>
      </w:r>
      <w:r w:rsidR="00D12087" w:rsidRPr="00F54986">
        <w:t>Code</w:t>
      </w:r>
    </w:p>
    <w:p w14:paraId="374F8EC0" w14:textId="55E9988D" w:rsidR="00050DF0" w:rsidRDefault="00050DF0" w:rsidP="00050DF0">
      <w:pPr>
        <w:pStyle w:val="Pseudocode"/>
      </w:pPr>
      <w:r>
        <w:rPr>
          <w:rFonts w:hint="cs"/>
          <w:cs/>
        </w:rPr>
        <w:t xml:space="preserve">รับตัวเลขเก็บไว้ในตัวแปร </w:t>
      </w:r>
      <w:r>
        <w:t>n</w:t>
      </w:r>
    </w:p>
    <w:p w14:paraId="02242F00" w14:textId="485BAA40" w:rsidR="00050DF0" w:rsidRDefault="00050DF0" w:rsidP="00467E0B">
      <w:pPr>
        <w:pStyle w:val="EmphasizedPseudocode"/>
      </w:pPr>
      <w:r>
        <w:rPr>
          <w:rFonts w:hint="cs"/>
          <w:cs/>
        </w:rPr>
        <w:t xml:space="preserve">ให้ </w:t>
      </w:r>
      <w:r>
        <w:t>y</w:t>
      </w:r>
      <w:r>
        <w:rPr>
          <w:cs/>
        </w:rPr>
        <w:t xml:space="preserve"> </w:t>
      </w:r>
      <w:r>
        <w:t>=</w:t>
      </w:r>
      <w:r>
        <w:rPr>
          <w:cs/>
        </w:rPr>
        <w:t xml:space="preserve"> </w:t>
      </w:r>
      <w:r w:rsidR="00387D83">
        <w:t>n</w:t>
      </w:r>
      <w:r w:rsidR="00387D83">
        <w:rPr>
          <w:cs/>
        </w:rPr>
        <w:t xml:space="preserve"> </w:t>
      </w:r>
      <w:r w:rsidR="00387D83">
        <w:t>-</w:t>
      </w:r>
      <w:r w:rsidR="00387D83">
        <w:rPr>
          <w:cs/>
        </w:rPr>
        <w:t xml:space="preserve"> </w:t>
      </w:r>
      <w:r w:rsidR="00387D83">
        <w:t>1</w:t>
      </w:r>
    </w:p>
    <w:p w14:paraId="412BBEE9" w14:textId="29B29E7D" w:rsidR="00050DF0" w:rsidRDefault="00050DF0" w:rsidP="00467E0B">
      <w:pPr>
        <w:pStyle w:val="EmphasizedPseudocode"/>
      </w:pPr>
      <w:r>
        <w:rPr>
          <w:rFonts w:hint="cs"/>
          <w:cs/>
        </w:rPr>
        <w:t xml:space="preserve">ทำซ้ำถ้า </w:t>
      </w:r>
      <w:r>
        <w:t>y</w:t>
      </w:r>
      <w:r>
        <w:rPr>
          <w:cs/>
        </w:rPr>
        <w:t xml:space="preserve"> </w:t>
      </w:r>
      <w:r w:rsidR="00387D83">
        <w:t>&gt;=</w:t>
      </w:r>
      <w:r w:rsidR="00387D83">
        <w:rPr>
          <w:cs/>
        </w:rPr>
        <w:t xml:space="preserve"> </w:t>
      </w:r>
      <w:r w:rsidR="00387D83">
        <w:t>-n</w:t>
      </w:r>
      <w:r w:rsidR="00387D83">
        <w:rPr>
          <w:cs/>
        </w:rPr>
        <w:t xml:space="preserve"> </w:t>
      </w:r>
      <w:r w:rsidR="00387D83">
        <w:t>+</w:t>
      </w:r>
      <w:r w:rsidR="00387D83">
        <w:rPr>
          <w:cs/>
        </w:rPr>
        <w:t xml:space="preserve"> </w:t>
      </w:r>
      <w:r w:rsidR="00387D83">
        <w:t>1</w:t>
      </w:r>
    </w:p>
    <w:p w14:paraId="4647B50E" w14:textId="064C4AE2" w:rsidR="00050DF0" w:rsidRDefault="00467E0B" w:rsidP="00467E0B">
      <w:pPr>
        <w:pStyle w:val="EmphasizedPseudocode"/>
        <w:tabs>
          <w:tab w:val="left" w:pos="360"/>
        </w:tabs>
      </w:pPr>
      <w:r>
        <w:tab/>
      </w:r>
      <w:r w:rsidR="00050DF0">
        <w:rPr>
          <w:rFonts w:hint="cs"/>
          <w:cs/>
        </w:rPr>
        <w:t xml:space="preserve">ให้ </w:t>
      </w:r>
      <w:r w:rsidR="00050DF0">
        <w:t>x</w:t>
      </w:r>
      <w:r w:rsidR="00050DF0">
        <w:rPr>
          <w:cs/>
        </w:rPr>
        <w:t xml:space="preserve"> </w:t>
      </w:r>
      <w:r w:rsidR="00050DF0">
        <w:t>=</w:t>
      </w:r>
      <w:r w:rsidR="00050DF0">
        <w:rPr>
          <w:cs/>
        </w:rPr>
        <w:t xml:space="preserve"> </w:t>
      </w:r>
      <w:r w:rsidR="00050DF0">
        <w:t>-n</w:t>
      </w:r>
      <w:r w:rsidR="00050DF0">
        <w:rPr>
          <w:cs/>
        </w:rPr>
        <w:t xml:space="preserve"> </w:t>
      </w:r>
      <w:r w:rsidR="00050DF0">
        <w:t>+</w:t>
      </w:r>
      <w:r w:rsidR="00050DF0">
        <w:rPr>
          <w:cs/>
        </w:rPr>
        <w:t xml:space="preserve"> </w:t>
      </w:r>
      <w:r w:rsidR="00050DF0">
        <w:t>1</w:t>
      </w:r>
    </w:p>
    <w:p w14:paraId="47F9C4B5" w14:textId="37E16F62" w:rsidR="00050DF0" w:rsidRDefault="00B6727C" w:rsidP="00467E0B">
      <w:pPr>
        <w:pStyle w:val="EmphasizedPseudocode"/>
        <w:tabs>
          <w:tab w:val="left" w:pos="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75A5F7" wp14:editId="6E979758">
                <wp:simplePos x="0" y="0"/>
                <wp:positionH relativeFrom="column">
                  <wp:posOffset>3764280</wp:posOffset>
                </wp:positionH>
                <wp:positionV relativeFrom="paragraph">
                  <wp:posOffset>48895</wp:posOffset>
                </wp:positionV>
                <wp:extent cx="365760" cy="243840"/>
                <wp:effectExtent l="3810" t="0" r="38100" b="3810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5760" cy="243840"/>
                        </a:xfrm>
                        <a:prstGeom prst="rightArrow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88A62" id="Arrow: Right 14" o:spid="_x0000_s1026" type="#_x0000_t13" style="position:absolute;margin-left:296.4pt;margin-top:3.85pt;width:28.8pt;height:19.2pt;rotation:9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" adj="14400" fillcolor="white [3201]" strokecolor="black [3200]"/>
            </w:pict>
          </mc:Fallback>
        </mc:AlternateContent>
      </w:r>
      <w:r w:rsidR="00467E0B">
        <w:tab/>
      </w:r>
      <w:r w:rsidR="00050DF0">
        <w:rPr>
          <w:rFonts w:hint="cs"/>
          <w:cs/>
        </w:rPr>
        <w:t xml:space="preserve">ทำซ้ำถ้า </w:t>
      </w:r>
      <w:r w:rsidR="00050DF0">
        <w:t>x</w:t>
      </w:r>
      <w:r w:rsidR="00050DF0">
        <w:rPr>
          <w:cs/>
        </w:rPr>
        <w:t xml:space="preserve"> </w:t>
      </w:r>
      <w:r w:rsidR="00050DF0">
        <w:t>&lt;=</w:t>
      </w:r>
      <w:r w:rsidR="00050DF0">
        <w:rPr>
          <w:cs/>
        </w:rPr>
        <w:t xml:space="preserve"> </w:t>
      </w:r>
      <w:r w:rsidR="00050DF0">
        <w:t>n</w:t>
      </w:r>
      <w:r w:rsidR="00050DF0">
        <w:rPr>
          <w:cs/>
        </w:rPr>
        <w:t xml:space="preserve"> </w:t>
      </w:r>
      <w:r w:rsidR="00050DF0">
        <w:t>–</w:t>
      </w:r>
      <w:r w:rsidR="00050DF0">
        <w:rPr>
          <w:cs/>
        </w:rPr>
        <w:t xml:space="preserve"> </w:t>
      </w:r>
      <w:r w:rsidR="00050DF0">
        <w:t>1</w:t>
      </w:r>
    </w:p>
    <w:p w14:paraId="53FC3FCD" w14:textId="49343F22" w:rsidR="00050DF0" w:rsidRDefault="00467E0B" w:rsidP="00467E0B">
      <w:pPr>
        <w:pStyle w:val="EmphasizedPseudocode"/>
        <w:tabs>
          <w:tab w:val="left" w:pos="720"/>
        </w:tabs>
      </w:pPr>
      <w:r>
        <w:tab/>
      </w:r>
      <w:r w:rsidR="00050DF0">
        <w:rPr>
          <w:rFonts w:hint="cs"/>
          <w:cs/>
        </w:rPr>
        <w:t xml:space="preserve">ถ้า </w:t>
      </w:r>
      <w:r w:rsidR="00050DF0">
        <w:t>|y|</w:t>
      </w:r>
      <w:r w:rsidR="00050DF0">
        <w:rPr>
          <w:cs/>
        </w:rPr>
        <w:t xml:space="preserve"> </w:t>
      </w:r>
      <w:r w:rsidR="00050DF0">
        <w:t>&lt;=</w:t>
      </w:r>
      <w:r w:rsidR="00050DF0">
        <w:rPr>
          <w:cs/>
        </w:rPr>
        <w:t xml:space="preserve"> </w:t>
      </w:r>
      <w:r w:rsidR="00050DF0">
        <w:t>|x|</w:t>
      </w:r>
    </w:p>
    <w:p w14:paraId="0F287278" w14:textId="7466D556" w:rsidR="00050DF0" w:rsidRDefault="00B6727C" w:rsidP="00467E0B">
      <w:pPr>
        <w:pStyle w:val="EmphasizedPseudocode"/>
        <w:tabs>
          <w:tab w:val="left" w:pos="10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20078CA" wp14:editId="68B983EF">
                <wp:simplePos x="0" y="0"/>
                <wp:positionH relativeFrom="column">
                  <wp:posOffset>2621280</wp:posOffset>
                </wp:positionH>
                <wp:positionV relativeFrom="paragraph">
                  <wp:posOffset>5080</wp:posOffset>
                </wp:positionV>
                <wp:extent cx="2682240" cy="1404620"/>
                <wp:effectExtent l="0" t="0" r="22860" b="2667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C813C" w14:textId="7877FCB4" w:rsidR="00B6727C" w:rsidRDefault="00B6727C" w:rsidP="00B6727C">
                            <w:pPr>
                              <w:pStyle w:val="Pseudocode"/>
                            </w:pPr>
                            <w:r>
                              <w:rPr>
                                <w:rFonts w:cs="Laksaman"/>
                                <w:cs/>
                              </w:rPr>
                              <w:t xml:space="preserve">ให้ </w:t>
                            </w:r>
                            <w:r>
                              <w:t>y</w:t>
                            </w:r>
                            <w:r>
                              <w:rPr>
                                <w:cs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cs/>
                              </w:rP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cs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Laksaman"/>
                                <w:cs/>
                              </w:rPr>
                              <w:t>1</w:t>
                            </w:r>
                          </w:p>
                          <w:p w14:paraId="2236D9CD" w14:textId="504B464E" w:rsidR="00B6727C" w:rsidRDefault="00B6727C" w:rsidP="00B6727C">
                            <w:pPr>
                              <w:pStyle w:val="Pseudocode"/>
                            </w:pPr>
                            <w:r>
                              <w:rPr>
                                <w:rFonts w:cs="Laksaman"/>
                                <w:cs/>
                              </w:rPr>
                              <w:t xml:space="preserve">ทำซ้ำถ้า </w:t>
                            </w:r>
                            <w:r>
                              <w:t>y</w:t>
                            </w:r>
                            <w:r>
                              <w:rPr>
                                <w:cs/>
                              </w:rPr>
                              <w:t xml:space="preserve"> </w:t>
                            </w:r>
                            <w:r>
                              <w:t>&gt;=</w:t>
                            </w:r>
                            <w:r>
                              <w:rPr>
                                <w:cs/>
                              </w:rPr>
                              <w:t xml:space="preserve"> </w:t>
                            </w:r>
                            <w:r>
                              <w:t>-n</w:t>
                            </w:r>
                            <w:r>
                              <w:rPr>
                                <w:cs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Laksaman"/>
                                <w:cs/>
                              </w:rPr>
                              <w:t>1</w:t>
                            </w:r>
                          </w:p>
                          <w:p w14:paraId="2D4E62D1" w14:textId="4C8B9218" w:rsidR="00B6727C" w:rsidRDefault="00B6727C" w:rsidP="00B6727C">
                            <w:pPr>
                              <w:pStyle w:val="Pseudocode"/>
                              <w:tabs>
                                <w:tab w:val="left" w:pos="360"/>
                              </w:tabs>
                            </w:pPr>
                            <w:r>
                              <w:rPr>
                                <w:rFonts w:cs="Laksaman"/>
                                <w:cs/>
                              </w:rPr>
                              <w:tab/>
                              <w:t xml:space="preserve">ให้ </w:t>
                            </w:r>
                            <w:r>
                              <w:t>x</w:t>
                            </w:r>
                            <w:r>
                              <w:rPr>
                                <w:cs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cs/>
                              </w:rPr>
                              <w:t xml:space="preserve"> </w:t>
                            </w:r>
                            <w:r>
                              <w:t>-n</w:t>
                            </w:r>
                            <w:r>
                              <w:rPr>
                                <w:cs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Laksaman"/>
                                <w:cs/>
                              </w:rPr>
                              <w:t>1</w:t>
                            </w:r>
                          </w:p>
                          <w:p w14:paraId="3331C17F" w14:textId="672C75FF" w:rsidR="00B6727C" w:rsidRDefault="00B6727C" w:rsidP="00B6727C">
                            <w:pPr>
                              <w:pStyle w:val="Pseudocode"/>
                              <w:tabs>
                                <w:tab w:val="left" w:pos="360"/>
                              </w:tabs>
                            </w:pPr>
                            <w:r>
                              <w:rPr>
                                <w:rFonts w:cs="Laksaman"/>
                                <w:cs/>
                              </w:rPr>
                              <w:tab/>
                              <w:t xml:space="preserve">ทำซ้ำถ้า </w:t>
                            </w:r>
                            <w:r>
                              <w:t>x</w:t>
                            </w:r>
                            <w:r>
                              <w:rPr>
                                <w:cs/>
                              </w:rPr>
                              <w:t xml:space="preserve"> </w:t>
                            </w:r>
                            <w:r>
                              <w:t>&lt;=</w:t>
                            </w:r>
                            <w:r>
                              <w:rPr>
                                <w:cs/>
                              </w:rP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cs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Laksaman"/>
                                <w:cs/>
                              </w:rPr>
                              <w:t>1</w:t>
                            </w:r>
                          </w:p>
                          <w:p w14:paraId="16D8E940" w14:textId="067EB5AE" w:rsidR="00B6727C" w:rsidRDefault="00B6727C" w:rsidP="00B6727C">
                            <w:pPr>
                              <w:pStyle w:val="Pseudocode"/>
                              <w:tabs>
                                <w:tab w:val="left" w:pos="720"/>
                              </w:tabs>
                            </w:pPr>
                            <w:r>
                              <w:rPr>
                                <w:rFonts w:cs="Laksaman"/>
                                <w:cs/>
                              </w:rPr>
                              <w:tab/>
                              <w:t xml:space="preserve">ถ้า </w:t>
                            </w:r>
                            <w:r>
                              <w:t>|y|</w:t>
                            </w:r>
                            <w:r>
                              <w:rPr>
                                <w:cs/>
                              </w:rPr>
                              <w:t xml:space="preserve"> </w:t>
                            </w:r>
                            <w:r>
                              <w:t>&lt;=</w:t>
                            </w:r>
                            <w:r>
                              <w:rPr>
                                <w:cs/>
                              </w:rPr>
                              <w:t xml:space="preserve"> </w:t>
                            </w:r>
                            <w:r>
                              <w:t>|x|</w:t>
                            </w:r>
                          </w:p>
                          <w:p w14:paraId="1A78F400" w14:textId="77777777" w:rsidR="00B6727C" w:rsidRDefault="00B6727C" w:rsidP="00B6727C">
                            <w:pPr>
                              <w:pStyle w:val="Pseudocode"/>
                              <w:tabs>
                                <w:tab w:val="left" w:pos="1080"/>
                              </w:tabs>
                            </w:pPr>
                            <w:r>
                              <w:rPr>
                                <w:rFonts w:cs="Laksaman"/>
                                <w:cs/>
                              </w:rPr>
                              <w:tab/>
                              <w:t>แสดงผล *</w:t>
                            </w:r>
                          </w:p>
                          <w:p w14:paraId="2D355CDF" w14:textId="77777777" w:rsidR="00B6727C" w:rsidRDefault="00B6727C" w:rsidP="00B6727C">
                            <w:pPr>
                              <w:pStyle w:val="Pseudocode"/>
                              <w:tabs>
                                <w:tab w:val="left" w:pos="720"/>
                              </w:tabs>
                            </w:pPr>
                            <w:r>
                              <w:rPr>
                                <w:rFonts w:cs="Laksaman"/>
                                <w:cs/>
                              </w:rPr>
                              <w:tab/>
                              <w:t>นอกเหนือจากนั้น</w:t>
                            </w:r>
                          </w:p>
                          <w:p w14:paraId="7338ABAE" w14:textId="77777777" w:rsidR="00B6727C" w:rsidRDefault="00B6727C" w:rsidP="00B6727C">
                            <w:pPr>
                              <w:pStyle w:val="Pseudocode"/>
                              <w:tabs>
                                <w:tab w:val="left" w:pos="1080"/>
                              </w:tabs>
                            </w:pPr>
                            <w:r>
                              <w:rPr>
                                <w:rFonts w:cs="Laksaman"/>
                                <w:cs/>
                              </w:rPr>
                              <w:tab/>
                              <w:t>แสดงผลเว้นวรรค</w:t>
                            </w:r>
                          </w:p>
                          <w:p w14:paraId="601F15CA" w14:textId="150A8B26" w:rsidR="00B6727C" w:rsidRDefault="00B6727C" w:rsidP="00B6727C">
                            <w:pPr>
                              <w:pStyle w:val="Pseudocode"/>
                              <w:tabs>
                                <w:tab w:val="left" w:pos="720"/>
                              </w:tabs>
                            </w:pPr>
                            <w:r>
                              <w:rPr>
                                <w:rFonts w:cs="Laksaman"/>
                                <w:cs/>
                              </w:rPr>
                              <w:tab/>
                            </w:r>
                            <w:r>
                              <w:t>x</w:t>
                            </w:r>
                            <w:r>
                              <w:rPr>
                                <w:cs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cs/>
                              </w:rPr>
                              <w:t xml:space="preserve"> </w:t>
                            </w:r>
                            <w:r>
                              <w:t>x</w:t>
                            </w:r>
                            <w:r>
                              <w:rPr>
                                <w:cs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Laksaman"/>
                                <w:cs/>
                              </w:rPr>
                              <w:t>1.</w:t>
                            </w:r>
                          </w:p>
                          <w:p w14:paraId="2393CFA9" w14:textId="77777777" w:rsidR="00B6727C" w:rsidRDefault="00B6727C" w:rsidP="00B6727C">
                            <w:pPr>
                              <w:pStyle w:val="Pseudocode"/>
                              <w:tabs>
                                <w:tab w:val="left" w:pos="360"/>
                              </w:tabs>
                            </w:pPr>
                            <w:r>
                              <w:rPr>
                                <w:rFonts w:cs="Laksaman"/>
                                <w:cs/>
                              </w:rPr>
                              <w:tab/>
                              <w:t>แสดงผลบรรทัดใหม่</w:t>
                            </w:r>
                          </w:p>
                          <w:p w14:paraId="268FE05C" w14:textId="70B40B38" w:rsidR="00B6727C" w:rsidRDefault="00B6727C" w:rsidP="00B6727C">
                            <w:pPr>
                              <w:pStyle w:val="Pseudocode"/>
                              <w:tabs>
                                <w:tab w:val="left" w:pos="360"/>
                              </w:tabs>
                            </w:pPr>
                            <w:r>
                              <w:rPr>
                                <w:rFonts w:cs="Laksaman"/>
                                <w:cs/>
                              </w:rPr>
                              <w:tab/>
                            </w:r>
                            <w:r>
                              <w:t>y</w:t>
                            </w:r>
                            <w:r>
                              <w:rPr>
                                <w:cs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cs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cs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cs="Laksaman"/>
                                <w:cs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0078CA" id="_x0000_s1030" type="#_x0000_t202" style="position:absolute;margin-left:206.4pt;margin-top:.4pt;width:211.2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" strokecolor="black [3213]">
                <v:textbox style="mso-fit-shape-to-text:t">
                  <w:txbxContent>
                    <w:p w14:paraId="6E3C813C" w14:textId="7877FCB4" w:rsidR="00B6727C" w:rsidRDefault="00B6727C" w:rsidP="00B6727C">
                      <w:pPr>
                        <w:pStyle w:val="Pseudocode"/>
                      </w:pPr>
                      <w:r>
                        <w:rPr>
                          <w:rFonts w:cs="Laksaman"/>
                          <w:cs/>
                        </w:rPr>
                        <w:t xml:space="preserve">ให้ </w:t>
                      </w:r>
                      <w:r>
                        <w:t>y</w:t>
                      </w:r>
                      <w:r>
                        <w:rPr>
                          <w:cs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cs/>
                        </w:rPr>
                        <w:t xml:space="preserve"> </w:t>
                      </w:r>
                      <w:r>
                        <w:t>n</w:t>
                      </w:r>
                      <w:r>
                        <w:rPr>
                          <w:cs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cs/>
                        </w:rPr>
                        <w:t xml:space="preserve"> </w:t>
                      </w:r>
                      <w:r>
                        <w:rPr>
                          <w:rFonts w:cs="Laksaman"/>
                          <w:cs/>
                        </w:rPr>
                        <w:t>1</w:t>
                      </w:r>
                    </w:p>
                    <w:p w14:paraId="2236D9CD" w14:textId="504B464E" w:rsidR="00B6727C" w:rsidRDefault="00B6727C" w:rsidP="00B6727C">
                      <w:pPr>
                        <w:pStyle w:val="Pseudocode"/>
                      </w:pPr>
                      <w:r>
                        <w:rPr>
                          <w:rFonts w:cs="Laksaman"/>
                          <w:cs/>
                        </w:rPr>
                        <w:t xml:space="preserve">ทำซ้ำถ้า </w:t>
                      </w:r>
                      <w:r>
                        <w:t>y</w:t>
                      </w:r>
                      <w:r>
                        <w:rPr>
                          <w:cs/>
                        </w:rPr>
                        <w:t xml:space="preserve"> </w:t>
                      </w:r>
                      <w:r>
                        <w:t>&gt;=</w:t>
                      </w:r>
                      <w:r>
                        <w:rPr>
                          <w:cs/>
                        </w:rPr>
                        <w:t xml:space="preserve"> </w:t>
                      </w:r>
                      <w:r>
                        <w:t>-n</w:t>
                      </w:r>
                      <w:r>
                        <w:rPr>
                          <w:cs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cs/>
                        </w:rPr>
                        <w:t xml:space="preserve"> </w:t>
                      </w:r>
                      <w:r>
                        <w:rPr>
                          <w:rFonts w:cs="Laksaman"/>
                          <w:cs/>
                        </w:rPr>
                        <w:t>1</w:t>
                      </w:r>
                    </w:p>
                    <w:p w14:paraId="2D4E62D1" w14:textId="4C8B9218" w:rsidR="00B6727C" w:rsidRDefault="00B6727C" w:rsidP="00B6727C">
                      <w:pPr>
                        <w:pStyle w:val="Pseudocode"/>
                        <w:tabs>
                          <w:tab w:val="left" w:pos="360"/>
                        </w:tabs>
                      </w:pPr>
                      <w:r>
                        <w:rPr>
                          <w:rFonts w:cs="Laksaman"/>
                          <w:cs/>
                        </w:rPr>
                        <w:tab/>
                        <w:t xml:space="preserve">ให้ </w:t>
                      </w:r>
                      <w:r>
                        <w:t>x</w:t>
                      </w:r>
                      <w:r>
                        <w:rPr>
                          <w:cs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cs/>
                        </w:rPr>
                        <w:t xml:space="preserve"> </w:t>
                      </w:r>
                      <w:r>
                        <w:t>-n</w:t>
                      </w:r>
                      <w:r>
                        <w:rPr>
                          <w:cs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cs/>
                        </w:rPr>
                        <w:t xml:space="preserve"> </w:t>
                      </w:r>
                      <w:r>
                        <w:rPr>
                          <w:rFonts w:cs="Laksaman"/>
                          <w:cs/>
                        </w:rPr>
                        <w:t>1</w:t>
                      </w:r>
                    </w:p>
                    <w:p w14:paraId="3331C17F" w14:textId="672C75FF" w:rsidR="00B6727C" w:rsidRDefault="00B6727C" w:rsidP="00B6727C">
                      <w:pPr>
                        <w:pStyle w:val="Pseudocode"/>
                        <w:tabs>
                          <w:tab w:val="left" w:pos="360"/>
                        </w:tabs>
                      </w:pPr>
                      <w:r>
                        <w:rPr>
                          <w:rFonts w:cs="Laksaman"/>
                          <w:cs/>
                        </w:rPr>
                        <w:tab/>
                        <w:t xml:space="preserve">ทำซ้ำถ้า </w:t>
                      </w:r>
                      <w:r>
                        <w:t>x</w:t>
                      </w:r>
                      <w:r>
                        <w:rPr>
                          <w:cs/>
                        </w:rPr>
                        <w:t xml:space="preserve"> </w:t>
                      </w:r>
                      <w:r>
                        <w:t>&lt;=</w:t>
                      </w:r>
                      <w:r>
                        <w:rPr>
                          <w:cs/>
                        </w:rPr>
                        <w:t xml:space="preserve"> </w:t>
                      </w:r>
                      <w:r>
                        <w:t>n</w:t>
                      </w:r>
                      <w:r>
                        <w:rPr>
                          <w:cs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cs/>
                        </w:rPr>
                        <w:t xml:space="preserve"> </w:t>
                      </w:r>
                      <w:r>
                        <w:rPr>
                          <w:rFonts w:cs="Laksaman"/>
                          <w:cs/>
                        </w:rPr>
                        <w:t>1</w:t>
                      </w:r>
                    </w:p>
                    <w:p w14:paraId="16D8E940" w14:textId="067EB5AE" w:rsidR="00B6727C" w:rsidRDefault="00B6727C" w:rsidP="00B6727C">
                      <w:pPr>
                        <w:pStyle w:val="Pseudocode"/>
                        <w:tabs>
                          <w:tab w:val="left" w:pos="720"/>
                        </w:tabs>
                      </w:pPr>
                      <w:r>
                        <w:rPr>
                          <w:rFonts w:cs="Laksaman"/>
                          <w:cs/>
                        </w:rPr>
                        <w:tab/>
                        <w:t xml:space="preserve">ถ้า </w:t>
                      </w:r>
                      <w:r>
                        <w:t>|y|</w:t>
                      </w:r>
                      <w:r>
                        <w:rPr>
                          <w:cs/>
                        </w:rPr>
                        <w:t xml:space="preserve"> </w:t>
                      </w:r>
                      <w:r>
                        <w:t>&lt;=</w:t>
                      </w:r>
                      <w:r>
                        <w:rPr>
                          <w:cs/>
                        </w:rPr>
                        <w:t xml:space="preserve"> </w:t>
                      </w:r>
                      <w:r>
                        <w:t>|x|</w:t>
                      </w:r>
                    </w:p>
                    <w:p w14:paraId="1A78F400" w14:textId="77777777" w:rsidR="00B6727C" w:rsidRDefault="00B6727C" w:rsidP="00B6727C">
                      <w:pPr>
                        <w:pStyle w:val="Pseudocode"/>
                        <w:tabs>
                          <w:tab w:val="left" w:pos="1080"/>
                        </w:tabs>
                      </w:pPr>
                      <w:r>
                        <w:rPr>
                          <w:rFonts w:cs="Laksaman"/>
                          <w:cs/>
                        </w:rPr>
                        <w:tab/>
                        <w:t>แสดงผล *</w:t>
                      </w:r>
                    </w:p>
                    <w:p w14:paraId="2D355CDF" w14:textId="77777777" w:rsidR="00B6727C" w:rsidRDefault="00B6727C" w:rsidP="00B6727C">
                      <w:pPr>
                        <w:pStyle w:val="Pseudocode"/>
                        <w:tabs>
                          <w:tab w:val="left" w:pos="720"/>
                        </w:tabs>
                      </w:pPr>
                      <w:r>
                        <w:rPr>
                          <w:rFonts w:cs="Laksaman"/>
                          <w:cs/>
                        </w:rPr>
                        <w:tab/>
                        <w:t>นอกเหนือจากนั้น</w:t>
                      </w:r>
                    </w:p>
                    <w:p w14:paraId="7338ABAE" w14:textId="77777777" w:rsidR="00B6727C" w:rsidRDefault="00B6727C" w:rsidP="00B6727C">
                      <w:pPr>
                        <w:pStyle w:val="Pseudocode"/>
                        <w:tabs>
                          <w:tab w:val="left" w:pos="1080"/>
                        </w:tabs>
                      </w:pPr>
                      <w:r>
                        <w:rPr>
                          <w:rFonts w:cs="Laksaman"/>
                          <w:cs/>
                        </w:rPr>
                        <w:tab/>
                        <w:t>แสดงผลเว้นวรรค</w:t>
                      </w:r>
                    </w:p>
                    <w:p w14:paraId="601F15CA" w14:textId="150A8B26" w:rsidR="00B6727C" w:rsidRDefault="00B6727C" w:rsidP="00B6727C">
                      <w:pPr>
                        <w:pStyle w:val="Pseudocode"/>
                        <w:tabs>
                          <w:tab w:val="left" w:pos="720"/>
                        </w:tabs>
                      </w:pPr>
                      <w:r>
                        <w:rPr>
                          <w:rFonts w:cs="Laksaman"/>
                          <w:cs/>
                        </w:rPr>
                        <w:tab/>
                      </w:r>
                      <w:r>
                        <w:t>x</w:t>
                      </w:r>
                      <w:r>
                        <w:rPr>
                          <w:cs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cs/>
                        </w:rPr>
                        <w:t xml:space="preserve"> </w:t>
                      </w:r>
                      <w:r>
                        <w:t>x</w:t>
                      </w:r>
                      <w:r>
                        <w:rPr>
                          <w:cs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cs/>
                        </w:rPr>
                        <w:t xml:space="preserve"> </w:t>
                      </w:r>
                      <w:r>
                        <w:rPr>
                          <w:rFonts w:cs="Laksaman"/>
                          <w:cs/>
                        </w:rPr>
                        <w:t>1.</w:t>
                      </w:r>
                    </w:p>
                    <w:p w14:paraId="2393CFA9" w14:textId="77777777" w:rsidR="00B6727C" w:rsidRDefault="00B6727C" w:rsidP="00B6727C">
                      <w:pPr>
                        <w:pStyle w:val="Pseudocode"/>
                        <w:tabs>
                          <w:tab w:val="left" w:pos="360"/>
                        </w:tabs>
                      </w:pPr>
                      <w:r>
                        <w:rPr>
                          <w:rFonts w:cs="Laksaman"/>
                          <w:cs/>
                        </w:rPr>
                        <w:tab/>
                        <w:t>แสดงผลบรรทัดใหม่</w:t>
                      </w:r>
                    </w:p>
                    <w:p w14:paraId="268FE05C" w14:textId="70B40B38" w:rsidR="00B6727C" w:rsidRDefault="00B6727C" w:rsidP="00B6727C">
                      <w:pPr>
                        <w:pStyle w:val="Pseudocode"/>
                        <w:tabs>
                          <w:tab w:val="left" w:pos="360"/>
                        </w:tabs>
                      </w:pPr>
                      <w:r>
                        <w:rPr>
                          <w:rFonts w:cs="Laksaman"/>
                          <w:cs/>
                        </w:rPr>
                        <w:tab/>
                      </w:r>
                      <w:r>
                        <w:t>y</w:t>
                      </w:r>
                      <w:r>
                        <w:rPr>
                          <w:cs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cs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cs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cs/>
                        </w:rPr>
                        <w:t xml:space="preserve"> </w:t>
                      </w:r>
                      <w:r>
                        <w:rPr>
                          <w:rFonts w:cs="Laksaman"/>
                          <w:cs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467E0B">
        <w:tab/>
      </w:r>
      <w:r w:rsidR="00050DF0">
        <w:rPr>
          <w:rFonts w:hint="cs"/>
          <w:cs/>
        </w:rPr>
        <w:t xml:space="preserve">แสดงผล </w:t>
      </w:r>
      <w:r w:rsidR="00050DF0">
        <w:t>*</w:t>
      </w:r>
    </w:p>
    <w:p w14:paraId="1DBC14A7" w14:textId="4F01479E" w:rsidR="00050DF0" w:rsidRDefault="00467E0B" w:rsidP="00467E0B">
      <w:pPr>
        <w:pStyle w:val="EmphasizedPseudocode"/>
        <w:tabs>
          <w:tab w:val="left" w:pos="720"/>
        </w:tabs>
      </w:pPr>
      <w:r>
        <w:tab/>
      </w:r>
      <w:r w:rsidR="00050DF0">
        <w:rPr>
          <w:rFonts w:hint="cs"/>
          <w:cs/>
        </w:rPr>
        <w:t>นอกเหนือจากนั้น</w:t>
      </w:r>
    </w:p>
    <w:p w14:paraId="537100D7" w14:textId="1BD46444" w:rsidR="00050DF0" w:rsidRDefault="00467E0B" w:rsidP="00467E0B">
      <w:pPr>
        <w:pStyle w:val="EmphasizedPseudocode"/>
        <w:tabs>
          <w:tab w:val="left" w:pos="1080"/>
        </w:tabs>
      </w:pPr>
      <w:r>
        <w:tab/>
      </w:r>
      <w:r w:rsidR="00050DF0">
        <w:rPr>
          <w:rFonts w:hint="cs"/>
          <w:cs/>
        </w:rPr>
        <w:t>แสดงผลเว้นวรรค</w:t>
      </w:r>
    </w:p>
    <w:p w14:paraId="313A1E75" w14:textId="5869DB26" w:rsidR="00050DF0" w:rsidRDefault="00467E0B" w:rsidP="00467E0B">
      <w:pPr>
        <w:pStyle w:val="EmphasizedPseudocode"/>
        <w:tabs>
          <w:tab w:val="left" w:pos="720"/>
        </w:tabs>
      </w:pPr>
      <w:r>
        <w:tab/>
      </w:r>
      <w:r w:rsidR="00050DF0">
        <w:t>x</w:t>
      </w:r>
      <w:r w:rsidR="00050DF0">
        <w:rPr>
          <w:cs/>
        </w:rPr>
        <w:t xml:space="preserve"> </w:t>
      </w:r>
      <w:r w:rsidR="00050DF0">
        <w:t>=</w:t>
      </w:r>
      <w:r w:rsidR="00050DF0">
        <w:rPr>
          <w:cs/>
        </w:rPr>
        <w:t xml:space="preserve"> </w:t>
      </w:r>
      <w:r w:rsidR="00050DF0">
        <w:t>x</w:t>
      </w:r>
      <w:r w:rsidR="00050DF0">
        <w:rPr>
          <w:cs/>
        </w:rPr>
        <w:t xml:space="preserve"> </w:t>
      </w:r>
      <w:r w:rsidR="00050DF0">
        <w:t>+</w:t>
      </w:r>
      <w:r w:rsidR="00050DF0">
        <w:rPr>
          <w:cs/>
        </w:rPr>
        <w:t xml:space="preserve"> </w:t>
      </w:r>
      <w:r w:rsidR="00050DF0">
        <w:t>1</w:t>
      </w:r>
      <w:r w:rsidR="00050DF0" w:rsidRPr="00236EC5">
        <w:rPr>
          <w:rFonts w:hint="cs"/>
          <w:color w:val="FFFFFF" w:themeColor="background1"/>
          <w:cs/>
        </w:rPr>
        <w:t>.</w:t>
      </w:r>
    </w:p>
    <w:p w14:paraId="55A11AAC" w14:textId="109C332F" w:rsidR="00050DF0" w:rsidRDefault="00467E0B" w:rsidP="00467E0B">
      <w:pPr>
        <w:pStyle w:val="EmphasizedPseudocode"/>
        <w:tabs>
          <w:tab w:val="left" w:pos="360"/>
        </w:tabs>
      </w:pPr>
      <w:r>
        <w:tab/>
      </w:r>
      <w:r w:rsidR="00050DF0">
        <w:rPr>
          <w:rFonts w:hint="cs"/>
          <w:cs/>
        </w:rPr>
        <w:t>แสดงผลบรรทัดใหม่</w:t>
      </w:r>
    </w:p>
    <w:p w14:paraId="1DAF4CFE" w14:textId="627AEFBA" w:rsidR="00050DF0" w:rsidRPr="000156C9" w:rsidRDefault="00467E0B" w:rsidP="00467E0B">
      <w:pPr>
        <w:pStyle w:val="EmphasizedPseudocode"/>
        <w:tabs>
          <w:tab w:val="left" w:pos="360"/>
        </w:tabs>
      </w:pPr>
      <w:r>
        <w:tab/>
      </w:r>
      <w:r w:rsidR="00050DF0">
        <w:t>y</w:t>
      </w:r>
      <w:r w:rsidR="00050DF0">
        <w:rPr>
          <w:cs/>
        </w:rPr>
        <w:t xml:space="preserve"> </w:t>
      </w:r>
      <w:r w:rsidR="00050DF0">
        <w:t>=</w:t>
      </w:r>
      <w:r w:rsidR="00050DF0">
        <w:rPr>
          <w:cs/>
        </w:rPr>
        <w:t xml:space="preserve"> </w:t>
      </w:r>
      <w:r w:rsidR="00050DF0">
        <w:t>y</w:t>
      </w:r>
      <w:r w:rsidR="00050DF0">
        <w:rPr>
          <w:cs/>
        </w:rPr>
        <w:t xml:space="preserve"> </w:t>
      </w:r>
      <w:r w:rsidR="00387D83">
        <w:t>-</w:t>
      </w:r>
      <w:r w:rsidR="00050DF0">
        <w:rPr>
          <w:cs/>
        </w:rPr>
        <w:t xml:space="preserve"> </w:t>
      </w:r>
      <w:r w:rsidR="00050DF0">
        <w:t>1</w:t>
      </w:r>
      <w:r w:rsidR="00050DF0" w:rsidRPr="00236EC5">
        <w:rPr>
          <w:rFonts w:hint="cs"/>
          <w:color w:val="FFFFFF" w:themeColor="background1"/>
          <w:cs/>
        </w:rPr>
        <w:t>.</w:t>
      </w:r>
    </w:p>
    <w:p w14:paraId="6D141AA8" w14:textId="77777777" w:rsidR="00050DF0" w:rsidRPr="00F54986" w:rsidRDefault="00050DF0" w:rsidP="00D12087">
      <w:pPr>
        <w:rPr>
          <w:cs/>
        </w:rPr>
      </w:pPr>
    </w:p>
    <w:p w14:paraId="2B394B72" w14:textId="19064E3E" w:rsidR="00D12087" w:rsidRDefault="00D12087" w:rsidP="003947F4">
      <w:pPr>
        <w:pStyle w:val="Heading2"/>
      </w:pPr>
      <w:r w:rsidRPr="00F54986">
        <w:lastRenderedPageBreak/>
        <w:t>C</w:t>
      </w:r>
      <w:r w:rsidRPr="00F54986">
        <w:rPr>
          <w:cs/>
        </w:rPr>
        <w:t xml:space="preserve"> </w:t>
      </w:r>
      <w:r w:rsidRPr="00F54986">
        <w:t>Program</w:t>
      </w:r>
    </w:p>
    <w:bookmarkStart w:id="5" w:name="_MON_1690376749"/>
    <w:bookmarkEnd w:id="5"/>
    <w:p w14:paraId="14D4676E" w14:textId="4E0A7498" w:rsidR="00D12087" w:rsidRDefault="00710B30" w:rsidP="00D12087">
      <w:r>
        <w:object w:dxaOrig="9360" w:dyaOrig="5415" w14:anchorId="6BACCDBD">
          <v:shape id="_x0000_i1073" type="#_x0000_t75" style="width:468pt;height:270.5pt" o:ole="">
            <v:imagedata r:id="rId12" o:title=""/>
          </v:shape>
          <o:OLEObject Type="Embed" ProgID="Word.Document.12" ShapeID="_x0000_i1073" DrawAspect="Content" ObjectID="_1690831927" r:id="rId13">
            <o:FieldCodes>\s</o:FieldCodes>
          </o:OLEObject>
        </w:object>
      </w:r>
    </w:p>
    <w:p w14:paraId="0227B720" w14:textId="77777777" w:rsidR="000A4306" w:rsidRDefault="000A4306" w:rsidP="00D12087"/>
    <w:sectPr w:rsidR="000A4306" w:rsidSect="00F57E65">
      <w:headerReference w:type="defaul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5F10A" w14:textId="77777777" w:rsidR="002B7B60" w:rsidRDefault="002B7B60" w:rsidP="00F54986">
      <w:r>
        <w:separator/>
      </w:r>
    </w:p>
  </w:endnote>
  <w:endnote w:type="continuationSeparator" w:id="0">
    <w:p w14:paraId="3A84AAF5" w14:textId="77777777" w:rsidR="002B7B60" w:rsidRDefault="002B7B60" w:rsidP="00F54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ksaman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ira Code Light">
    <w:panose1 w:val="020B0809050000020004"/>
    <w:charset w:val="00"/>
    <w:family w:val="modern"/>
    <w:pitch w:val="fixed"/>
    <w:sig w:usb0="40000287" w:usb1="02003901" w:usb2="02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2FF30" w14:textId="77777777" w:rsidR="002B7B60" w:rsidRDefault="002B7B60" w:rsidP="00F54986">
      <w:r>
        <w:separator/>
      </w:r>
    </w:p>
  </w:footnote>
  <w:footnote w:type="continuationSeparator" w:id="0">
    <w:p w14:paraId="765174A1" w14:textId="77777777" w:rsidR="002B7B60" w:rsidRDefault="002B7B60" w:rsidP="00F549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3839F" w14:textId="38B5F33B" w:rsidR="00F54986" w:rsidRPr="00236EC5" w:rsidRDefault="00F54986" w:rsidP="00F54986">
    <w:pPr>
      <w:pStyle w:val="Header"/>
      <w:tabs>
        <w:tab w:val="clear" w:pos="4680"/>
        <w:tab w:val="clear" w:pos="9360"/>
        <w:tab w:val="right" w:pos="9000"/>
      </w:tabs>
      <w:rPr>
        <w:cs/>
      </w:rPr>
    </w:pPr>
    <w:r w:rsidRPr="00236EC5">
      <w:rPr>
        <w:rFonts w:hint="cs"/>
        <w:cs/>
      </w:rPr>
      <w:t>ชื่อ-นามสกุล นายณรงค์พล กิจรังสรรค์</w:t>
    </w:r>
    <w:r w:rsidRPr="00236EC5">
      <w:rPr>
        <w:cs/>
      </w:rPr>
      <w:tab/>
    </w:r>
    <w:r w:rsidRPr="00236EC5">
      <w:rPr>
        <w:rFonts w:hint="cs"/>
        <w:cs/>
      </w:rPr>
      <w:t xml:space="preserve">รหัสนักศึกษา </w:t>
    </w:r>
    <w:r w:rsidRPr="00236EC5">
      <w:rPr>
        <w:rFonts w:hint="cs"/>
      </w:rPr>
      <w:t>64011106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8685E"/>
    <w:multiLevelType w:val="multilevel"/>
    <w:tmpl w:val="027804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8D36D28"/>
    <w:multiLevelType w:val="multilevel"/>
    <w:tmpl w:val="027804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86"/>
    <w:rsid w:val="000156C9"/>
    <w:rsid w:val="00050DF0"/>
    <w:rsid w:val="000672CF"/>
    <w:rsid w:val="000A4306"/>
    <w:rsid w:val="001E1F0E"/>
    <w:rsid w:val="00236EC5"/>
    <w:rsid w:val="002B7B60"/>
    <w:rsid w:val="00387D83"/>
    <w:rsid w:val="003947F4"/>
    <w:rsid w:val="00432425"/>
    <w:rsid w:val="00435D02"/>
    <w:rsid w:val="00467E0B"/>
    <w:rsid w:val="0049249C"/>
    <w:rsid w:val="005E41C1"/>
    <w:rsid w:val="006A09A4"/>
    <w:rsid w:val="00710B30"/>
    <w:rsid w:val="007A765D"/>
    <w:rsid w:val="007E53E4"/>
    <w:rsid w:val="007F2CD8"/>
    <w:rsid w:val="00836408"/>
    <w:rsid w:val="00881183"/>
    <w:rsid w:val="008C7FEE"/>
    <w:rsid w:val="008D7942"/>
    <w:rsid w:val="00986AF6"/>
    <w:rsid w:val="00986F5A"/>
    <w:rsid w:val="00AB44BC"/>
    <w:rsid w:val="00AD1BB3"/>
    <w:rsid w:val="00B10C36"/>
    <w:rsid w:val="00B161AE"/>
    <w:rsid w:val="00B6727C"/>
    <w:rsid w:val="00CD4B94"/>
    <w:rsid w:val="00CF0D8B"/>
    <w:rsid w:val="00D12087"/>
    <w:rsid w:val="00E201C1"/>
    <w:rsid w:val="00F202C0"/>
    <w:rsid w:val="00F20346"/>
    <w:rsid w:val="00F328D7"/>
    <w:rsid w:val="00F54986"/>
    <w:rsid w:val="00F57E65"/>
    <w:rsid w:val="00F820E7"/>
    <w:rsid w:val="00F8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7DD5"/>
  <w15:chartTrackingRefBased/>
  <w15:docId w15:val="{453043A5-627A-41FA-8839-4A0B0109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86"/>
  </w:style>
  <w:style w:type="paragraph" w:styleId="Heading1">
    <w:name w:val="heading 1"/>
    <w:basedOn w:val="Normal"/>
    <w:next w:val="Normal"/>
    <w:link w:val="Heading1Char"/>
    <w:uiPriority w:val="9"/>
    <w:qFormat/>
    <w:rsid w:val="00F54986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7F4"/>
    <w:pPr>
      <w:keepNext/>
      <w:keepLines/>
      <w:spacing w:before="40" w:after="80"/>
      <w:outlineLvl w:val="1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98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947F4"/>
    <w:rPr>
      <w:rFonts w:asciiTheme="majorHAnsi" w:eastAsiaTheme="majorEastAsia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F57E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49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986"/>
  </w:style>
  <w:style w:type="paragraph" w:styleId="Footer">
    <w:name w:val="footer"/>
    <w:basedOn w:val="Normal"/>
    <w:link w:val="FooterChar"/>
    <w:uiPriority w:val="99"/>
    <w:unhideWhenUsed/>
    <w:rsid w:val="00F54986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F54986"/>
    <w:rPr>
      <w:rFonts w:cs="Angsana New"/>
      <w:szCs w:val="40"/>
    </w:rPr>
  </w:style>
  <w:style w:type="paragraph" w:customStyle="1" w:styleId="Pseudocode">
    <w:name w:val="Pseudocode"/>
    <w:basedOn w:val="Normal"/>
    <w:qFormat/>
    <w:rsid w:val="001E1F0E"/>
    <w:rPr>
      <w:rFonts w:ascii="Fira Code Light" w:hAnsi="Fira Code Light"/>
    </w:rPr>
  </w:style>
  <w:style w:type="paragraph" w:customStyle="1" w:styleId="EmphasizedPseudocode">
    <w:name w:val="Emphasized Pseudocode"/>
    <w:basedOn w:val="Pseudocode"/>
    <w:qFormat/>
    <w:rsid w:val="00467E0B"/>
    <w:pPr>
      <w:shd w:val="clear" w:color="auto" w:fill="F2F2F2" w:themeFill="background1" w:themeFillShade="F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13" Type="http://schemas.openxmlformats.org/officeDocument/2006/relationships/package" Target="embeddings/Microsoft_Word_Document2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Word_Document1.doc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Custom%20Office%20Templates\Sarabu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Laksaman">
      <a:majorFont>
        <a:latin typeface="Laksaman"/>
        <a:ea typeface=""/>
        <a:cs typeface="Laksaman"/>
      </a:majorFont>
      <a:minorFont>
        <a:latin typeface="Laksaman"/>
        <a:ea typeface=""/>
        <a:cs typeface="Laksa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Sarabun.dotx</Template>
  <TotalTime>346</TotalTime>
  <Pages>1</Pages>
  <Words>376</Words>
  <Characters>1181</Characters>
  <Application>Microsoft Office Word</Application>
  <DocSecurity>0</DocSecurity>
  <Lines>73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NARONGPOL KIJRANGSAN</cp:lastModifiedBy>
  <cp:revision>13</cp:revision>
  <cp:lastPrinted>2021-08-18T15:23:00Z</cp:lastPrinted>
  <dcterms:created xsi:type="dcterms:W3CDTF">2021-08-13T08:55:00Z</dcterms:created>
  <dcterms:modified xsi:type="dcterms:W3CDTF">2021-08-18T15:45:00Z</dcterms:modified>
</cp:coreProperties>
</file>